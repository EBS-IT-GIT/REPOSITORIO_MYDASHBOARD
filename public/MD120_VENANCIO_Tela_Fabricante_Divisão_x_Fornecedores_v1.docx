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6B88" w14:textId="77777777" w:rsidR="006E0D83" w:rsidRDefault="00DE7267">
      <w:pPr>
        <w:pStyle w:val="TitleBa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B360F29" w14:textId="77777777" w:rsidR="006E0D83" w:rsidRDefault="006E0D83">
      <w:pPr>
        <w:pStyle w:val="RouteTitle"/>
        <w:rPr>
          <w:rFonts w:ascii="Times New Roman" w:hAnsi="Times New Roman"/>
        </w:rPr>
      </w:pPr>
    </w:p>
    <w:p w14:paraId="03F047B4" w14:textId="77777777" w:rsidR="006E0D83" w:rsidRPr="00C2782C" w:rsidRDefault="006E0D83">
      <w:pPr>
        <w:pStyle w:val="Title-Major"/>
        <w:rPr>
          <w:rFonts w:ascii="Times New Roman" w:hAnsi="Times New Roman"/>
          <w:lang w:val="pt-BR"/>
        </w:rPr>
      </w:pPr>
      <w:bookmarkStart w:id="0" w:name="DocTitle"/>
      <w:r w:rsidRPr="00C2782C">
        <w:rPr>
          <w:rFonts w:ascii="Times New Roman" w:hAnsi="Times New Roman"/>
          <w:lang w:val="pt-BR"/>
        </w:rPr>
        <w:t xml:space="preserve">MD.120 </w:t>
      </w:r>
      <w:proofErr w:type="spellStart"/>
      <w:r w:rsidRPr="00C2782C">
        <w:rPr>
          <w:rFonts w:ascii="Times New Roman" w:hAnsi="Times New Roman"/>
          <w:lang w:val="pt-BR"/>
        </w:rPr>
        <w:t>Installation</w:t>
      </w:r>
      <w:proofErr w:type="spellEnd"/>
      <w:r w:rsidRPr="00C2782C">
        <w:rPr>
          <w:rFonts w:ascii="Times New Roman" w:hAnsi="Times New Roman"/>
          <w:lang w:val="pt-BR"/>
        </w:rPr>
        <w:t xml:space="preserve"> </w:t>
      </w:r>
      <w:proofErr w:type="spellStart"/>
      <w:r w:rsidRPr="00C2782C">
        <w:rPr>
          <w:rFonts w:ascii="Times New Roman" w:hAnsi="Times New Roman"/>
          <w:lang w:val="pt-BR"/>
        </w:rPr>
        <w:t>Instructions</w:t>
      </w:r>
      <w:bookmarkStart w:id="1" w:name="TitleEnd"/>
      <w:bookmarkEnd w:id="0"/>
      <w:bookmarkEnd w:id="1"/>
      <w:proofErr w:type="spellEnd"/>
    </w:p>
    <w:p w14:paraId="33FB7386" w14:textId="77777777" w:rsidR="00350F94" w:rsidRPr="00C2782C" w:rsidRDefault="00350F94">
      <w:pPr>
        <w:pStyle w:val="Title-Major"/>
        <w:rPr>
          <w:rFonts w:ascii="Times New Roman" w:hAnsi="Times New Roman"/>
          <w:lang w:val="pt-BR"/>
        </w:rPr>
      </w:pPr>
    </w:p>
    <w:p w14:paraId="508B98D2" w14:textId="77777777" w:rsidR="006E0D83" w:rsidRPr="00C2782C" w:rsidRDefault="00320C9C">
      <w:pPr>
        <w:pStyle w:val="Title-Major"/>
        <w:rPr>
          <w:rFonts w:ascii="Times New Roman" w:hAnsi="Times New Roman"/>
          <w:lang w:val="pt-BR"/>
        </w:rPr>
      </w:pPr>
      <w:r w:rsidRPr="00C2782C">
        <w:rPr>
          <w:rFonts w:ascii="Times New Roman" w:hAnsi="Times New Roman"/>
          <w:lang w:val="pt-BR"/>
        </w:rPr>
        <w:t>VENANCIO</w:t>
      </w:r>
    </w:p>
    <w:p w14:paraId="16729286" w14:textId="77777777" w:rsidR="006E0D83" w:rsidRPr="00320C9C" w:rsidRDefault="00320C9C">
      <w:pPr>
        <w:pStyle w:val="Ttulo"/>
        <w:rPr>
          <w:lang w:val="pt-BR"/>
        </w:rPr>
      </w:pPr>
      <w:r w:rsidRPr="00320C9C">
        <w:rPr>
          <w:rStyle w:val="HighlightedVariable"/>
          <w:lang w:val="pt-BR"/>
        </w:rPr>
        <w:t>Tela Fabricante Divisão x Fornecedores</w:t>
      </w:r>
    </w:p>
    <w:p w14:paraId="446BD72D" w14:textId="77777777" w:rsidR="006E0D83" w:rsidRPr="00320C9C" w:rsidRDefault="006E0D83">
      <w:pPr>
        <w:pStyle w:val="Corpodetexto"/>
        <w:rPr>
          <w:rFonts w:ascii="Times New Roman" w:hAnsi="Times New Roman"/>
          <w:b/>
          <w:bCs/>
          <w:lang w:val="pt-BR"/>
        </w:rPr>
      </w:pPr>
    </w:p>
    <w:p w14:paraId="782AB189" w14:textId="77777777" w:rsidR="006E0D83" w:rsidRPr="00320C9C" w:rsidRDefault="006E0D83">
      <w:pPr>
        <w:pStyle w:val="Corpodetexto"/>
        <w:rPr>
          <w:rFonts w:ascii="Times New Roman" w:hAnsi="Times New Roman"/>
          <w:b/>
          <w:bCs/>
          <w:lang w:val="pt-BR"/>
        </w:rPr>
      </w:pPr>
    </w:p>
    <w:p w14:paraId="18E9CCF5" w14:textId="77777777" w:rsidR="006E0D83" w:rsidRPr="00320C9C" w:rsidRDefault="006E0D83">
      <w:pPr>
        <w:pStyle w:val="Corpodetexto"/>
        <w:rPr>
          <w:rFonts w:ascii="Times New Roman" w:hAnsi="Times New Roman"/>
          <w:b/>
          <w:bCs/>
          <w:lang w:val="pt-BR"/>
        </w:rPr>
      </w:pPr>
    </w:p>
    <w:p w14:paraId="5C6893F7" w14:textId="77777777" w:rsidR="00350F94" w:rsidRPr="00320C9C" w:rsidRDefault="00350F94">
      <w:pPr>
        <w:pStyle w:val="Corpodetexto"/>
        <w:rPr>
          <w:rFonts w:ascii="Times New Roman" w:hAnsi="Times New Roman"/>
          <w:b/>
          <w:bCs/>
          <w:lang w:val="pt-BR"/>
        </w:rPr>
      </w:pPr>
    </w:p>
    <w:p w14:paraId="33015714" w14:textId="77777777" w:rsidR="00350F94" w:rsidRPr="00320C9C" w:rsidRDefault="00350F94">
      <w:pPr>
        <w:pStyle w:val="Corpodetexto"/>
        <w:rPr>
          <w:rFonts w:ascii="Times New Roman" w:hAnsi="Times New Roman"/>
          <w:b/>
          <w:bCs/>
          <w:lang w:val="pt-BR"/>
        </w:rPr>
      </w:pPr>
    </w:p>
    <w:p w14:paraId="557666C4" w14:textId="77777777" w:rsidR="006E0D83" w:rsidRPr="00C2782C" w:rsidRDefault="006E0D83">
      <w:pPr>
        <w:pStyle w:val="Corpodetexto"/>
        <w:tabs>
          <w:tab w:val="left" w:pos="4320"/>
        </w:tabs>
        <w:spacing w:after="0"/>
        <w:rPr>
          <w:rFonts w:ascii="Times New Roman" w:hAnsi="Times New Roman"/>
        </w:rPr>
      </w:pPr>
      <w:r w:rsidRPr="00C2782C">
        <w:rPr>
          <w:rFonts w:ascii="Times New Roman" w:hAnsi="Times New Roman"/>
        </w:rPr>
        <w:t xml:space="preserve">Author:  </w:t>
      </w:r>
      <w:r w:rsidR="008719FB" w:rsidRPr="00C2782C">
        <w:rPr>
          <w:rFonts w:ascii="Times New Roman" w:hAnsi="Times New Roman"/>
        </w:rPr>
        <w:tab/>
      </w:r>
      <w:r w:rsidR="00320C9C">
        <w:rPr>
          <w:rFonts w:ascii="Times New Roman" w:hAnsi="Times New Roman"/>
        </w:rPr>
        <w:t>ALC Consultoria</w:t>
      </w:r>
      <w:r w:rsidRPr="00C2782C">
        <w:rPr>
          <w:rFonts w:ascii="Times New Roman" w:hAnsi="Times New Roman"/>
        </w:rPr>
        <w:tab/>
      </w:r>
      <w:r w:rsidRPr="00C2782C">
        <w:rPr>
          <w:rFonts w:ascii="Times New Roman" w:hAnsi="Times New Roman"/>
        </w:rPr>
        <w:tab/>
      </w:r>
    </w:p>
    <w:p w14:paraId="3A515880" w14:textId="77777777" w:rsidR="006E0D83" w:rsidRPr="005F69A6" w:rsidRDefault="006E0D83">
      <w:pPr>
        <w:pStyle w:val="Corpodetexto"/>
        <w:tabs>
          <w:tab w:val="left" w:pos="432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Creation Date:      </w:t>
      </w:r>
      <w:r w:rsidR="00CC08BB">
        <w:rPr>
          <w:rFonts w:ascii="Times New Roman" w:hAnsi="Times New Roman"/>
        </w:rPr>
        <w:tab/>
      </w:r>
      <w:r w:rsidR="00470185" w:rsidRPr="005F69A6">
        <w:rPr>
          <w:rFonts w:ascii="Times New Roman" w:hAnsi="Times New Roman"/>
        </w:rPr>
        <w:t>0</w:t>
      </w:r>
      <w:r w:rsidR="00CF2E59">
        <w:rPr>
          <w:rFonts w:ascii="Times New Roman" w:hAnsi="Times New Roman"/>
        </w:rPr>
        <w:t>7/2</w:t>
      </w:r>
      <w:r w:rsidR="00320C9C">
        <w:rPr>
          <w:rFonts w:ascii="Times New Roman" w:hAnsi="Times New Roman"/>
        </w:rPr>
        <w:t>6</w:t>
      </w:r>
      <w:r w:rsidR="008719FB" w:rsidRPr="005F69A6">
        <w:rPr>
          <w:rFonts w:ascii="Times New Roman" w:hAnsi="Times New Roman"/>
        </w:rPr>
        <w:t>/</w:t>
      </w:r>
      <w:r w:rsidR="00350F94" w:rsidRPr="005F69A6">
        <w:rPr>
          <w:rFonts w:ascii="Times New Roman" w:hAnsi="Times New Roman"/>
        </w:rPr>
        <w:t>20</w:t>
      </w:r>
      <w:r w:rsidR="00470185" w:rsidRPr="005F69A6">
        <w:rPr>
          <w:rFonts w:ascii="Times New Roman" w:hAnsi="Times New Roman"/>
        </w:rPr>
        <w:t>20</w:t>
      </w:r>
      <w:r w:rsidRPr="005F69A6">
        <w:rPr>
          <w:rFonts w:ascii="Times New Roman" w:hAnsi="Times New Roman"/>
        </w:rPr>
        <w:tab/>
      </w:r>
    </w:p>
    <w:p w14:paraId="5DBD0489" w14:textId="77777777" w:rsidR="006E0D83" w:rsidRDefault="002C742E">
      <w:pPr>
        <w:pStyle w:val="Corpodetexto"/>
        <w:tabs>
          <w:tab w:val="left" w:pos="4320"/>
        </w:tabs>
        <w:spacing w:after="0"/>
        <w:rPr>
          <w:rFonts w:ascii="Times New Roman" w:hAnsi="Times New Roman"/>
        </w:rPr>
      </w:pPr>
      <w:r w:rsidRPr="005F69A6">
        <w:rPr>
          <w:rFonts w:ascii="Times New Roman" w:hAnsi="Times New Roman"/>
        </w:rPr>
        <w:t>L</w:t>
      </w:r>
      <w:r w:rsidR="00306BF2" w:rsidRPr="005F69A6">
        <w:rPr>
          <w:rFonts w:ascii="Times New Roman" w:hAnsi="Times New Roman"/>
        </w:rPr>
        <w:t>ast Update Date:</w:t>
      </w:r>
      <w:r w:rsidR="00306BF2" w:rsidRPr="005F69A6">
        <w:rPr>
          <w:rFonts w:ascii="Times New Roman" w:hAnsi="Times New Roman"/>
        </w:rPr>
        <w:tab/>
      </w:r>
      <w:r w:rsidR="00B72A26" w:rsidRPr="005F69A6">
        <w:rPr>
          <w:rFonts w:ascii="Times New Roman" w:hAnsi="Times New Roman"/>
        </w:rPr>
        <w:t>0</w:t>
      </w:r>
      <w:r w:rsidR="00CF2E59">
        <w:rPr>
          <w:rFonts w:ascii="Times New Roman" w:hAnsi="Times New Roman"/>
        </w:rPr>
        <w:t>7</w:t>
      </w:r>
      <w:r w:rsidR="00CC08BB" w:rsidRPr="005F69A6">
        <w:rPr>
          <w:rFonts w:ascii="Times New Roman" w:hAnsi="Times New Roman"/>
        </w:rPr>
        <w:t>/</w:t>
      </w:r>
      <w:r w:rsidR="00CF2E59">
        <w:rPr>
          <w:rFonts w:ascii="Times New Roman" w:hAnsi="Times New Roman"/>
        </w:rPr>
        <w:t>2</w:t>
      </w:r>
      <w:r w:rsidR="00320C9C">
        <w:rPr>
          <w:rFonts w:ascii="Times New Roman" w:hAnsi="Times New Roman"/>
        </w:rPr>
        <w:t>6</w:t>
      </w:r>
      <w:r w:rsidR="00CC08BB" w:rsidRPr="005F69A6">
        <w:rPr>
          <w:rFonts w:ascii="Times New Roman" w:hAnsi="Times New Roman"/>
        </w:rPr>
        <w:t>/</w:t>
      </w:r>
      <w:r w:rsidR="00350F94" w:rsidRPr="005F69A6">
        <w:rPr>
          <w:rFonts w:ascii="Times New Roman" w:hAnsi="Times New Roman"/>
        </w:rPr>
        <w:t>20</w:t>
      </w:r>
      <w:r w:rsidR="00470185" w:rsidRPr="005F69A6">
        <w:rPr>
          <w:rFonts w:ascii="Times New Roman" w:hAnsi="Times New Roman"/>
        </w:rPr>
        <w:t>20</w:t>
      </w:r>
    </w:p>
    <w:p w14:paraId="3763D409" w14:textId="77777777" w:rsidR="006E0D83" w:rsidRDefault="006E0D83">
      <w:pPr>
        <w:pStyle w:val="Corpodetexto"/>
        <w:tabs>
          <w:tab w:val="left" w:pos="42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Last Updated by:         </w:t>
      </w:r>
      <w:r w:rsidR="00320C9C">
        <w:rPr>
          <w:rFonts w:ascii="Times New Roman" w:hAnsi="Times New Roman"/>
        </w:rPr>
        <w:t>ALC</w:t>
      </w:r>
      <w:r w:rsidR="00350F94">
        <w:rPr>
          <w:rFonts w:ascii="Times New Roman" w:hAnsi="Times New Roman"/>
        </w:rPr>
        <w:t xml:space="preserve"> Consultoria</w:t>
      </w:r>
    </w:p>
    <w:p w14:paraId="0BCA3610" w14:textId="77777777" w:rsidR="006E0D83" w:rsidRDefault="006E0D83">
      <w:pPr>
        <w:pStyle w:val="Corpodetexto"/>
        <w:tabs>
          <w:tab w:val="left" w:pos="423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Number:        </w:t>
      </w:r>
      <w:r w:rsidR="008719FB">
        <w:rPr>
          <w:rFonts w:ascii="Times New Roman" w:hAnsi="Times New Roman"/>
        </w:rPr>
        <w:t>1</w:t>
      </w:r>
      <w:r w:rsidR="005B057D">
        <w:rPr>
          <w:rFonts w:ascii="Times New Roman" w:hAnsi="Times New Roman"/>
        </w:rPr>
        <w:t>.0</w:t>
      </w:r>
    </w:p>
    <w:p w14:paraId="6788C0A7" w14:textId="77777777" w:rsidR="006E0D83" w:rsidRDefault="006E0D83" w:rsidP="005F69A6">
      <w:pPr>
        <w:pStyle w:val="Corpodetexto"/>
        <w:tabs>
          <w:tab w:val="left" w:pos="4230"/>
        </w:tabs>
        <w:spacing w:after="0"/>
        <w:rPr>
          <w:rFonts w:ascii="Times New Roman" w:hAnsi="Times New Roman"/>
        </w:rPr>
      </w:pPr>
    </w:p>
    <w:p w14:paraId="0453B365" w14:textId="77777777" w:rsidR="006E0D83" w:rsidRDefault="006E0D83">
      <w:pPr>
        <w:pStyle w:val="Corpodetexto"/>
        <w:rPr>
          <w:rFonts w:ascii="Times New Roman" w:hAnsi="Times New Roman"/>
        </w:rPr>
      </w:pPr>
    </w:p>
    <w:p w14:paraId="1A15CC50" w14:textId="77777777" w:rsidR="006E0D83" w:rsidRDefault="006E0D83">
      <w:pPr>
        <w:pStyle w:val="Corpodetexto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832A5">
        <w:fldChar w:fldCharType="begin"/>
      </w:r>
      <w:r w:rsidR="004832A5">
        <w:instrText xml:space="preserve">autotext "PIC Oracle Logo" \* Mergeformat </w:instrText>
      </w:r>
      <w:r w:rsidR="004832A5">
        <w:fldChar w:fldCharType="separate"/>
      </w:r>
      <w:r w:rsidR="00362E9F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41615B06" wp14:editId="4EEDC9C6">
            <wp:extent cx="1664970" cy="26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2A5">
        <w:rPr>
          <w:rFonts w:ascii="Times New Roman" w:hAnsi="Times New Roman"/>
          <w:noProof/>
          <w:lang w:val="pt-BR" w:eastAsia="pt-BR"/>
        </w:rPr>
        <w:fldChar w:fldCharType="end"/>
      </w:r>
    </w:p>
    <w:p w14:paraId="514BC964" w14:textId="77777777" w:rsidR="006E0D83" w:rsidRDefault="006E0D83">
      <w:pPr>
        <w:pStyle w:val="Ttulo2"/>
        <w:spacing w:after="0"/>
        <w:rPr>
          <w:rFonts w:ascii="Times New Roman" w:hAnsi="Times New Roman"/>
        </w:rPr>
      </w:pPr>
      <w:bookmarkStart w:id="2" w:name="_Toc523556895"/>
      <w:bookmarkStart w:id="3" w:name="_Toc6717429"/>
      <w:bookmarkStart w:id="4" w:name="_Toc6717677"/>
      <w:bookmarkStart w:id="5" w:name="_Toc6717754"/>
      <w:bookmarkStart w:id="6" w:name="_Toc18914343"/>
      <w:bookmarkStart w:id="7" w:name="_Toc46345923"/>
      <w:r>
        <w:rPr>
          <w:rFonts w:ascii="Times New Roman" w:hAnsi="Times New Roman"/>
        </w:rPr>
        <w:lastRenderedPageBreak/>
        <w:t>Document Control</w:t>
      </w:r>
      <w:bookmarkEnd w:id="2"/>
      <w:bookmarkEnd w:id="3"/>
      <w:bookmarkEnd w:id="4"/>
      <w:bookmarkEnd w:id="5"/>
      <w:bookmarkEnd w:id="6"/>
      <w:bookmarkEnd w:id="7"/>
    </w:p>
    <w:p w14:paraId="6379E13C" w14:textId="77777777" w:rsidR="006E0D83" w:rsidRDefault="006E0D83">
      <w:pPr>
        <w:pStyle w:val="HeadingBar"/>
        <w:rPr>
          <w:rFonts w:ascii="Times New Roman" w:hAnsi="Times New Roman"/>
        </w:rPr>
      </w:pPr>
    </w:p>
    <w:p w14:paraId="55C2A7D1" w14:textId="77777777" w:rsidR="006E0D83" w:rsidRDefault="006E0D83">
      <w:pPr>
        <w:pStyle w:val="Ttulo3"/>
      </w:pPr>
      <w:bookmarkStart w:id="8" w:name="_Toc6717678"/>
      <w:bookmarkStart w:id="9" w:name="_Toc6717755"/>
      <w:bookmarkStart w:id="10" w:name="_Toc18914344"/>
      <w:bookmarkStart w:id="11" w:name="_Toc46345924"/>
      <w:r>
        <w:t>Change Record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160"/>
        <w:gridCol w:w="1440"/>
        <w:gridCol w:w="5040"/>
      </w:tblGrid>
      <w:tr w:rsidR="006E0D83" w14:paraId="77B42C07" w14:textId="77777777">
        <w:trPr>
          <w:cantSplit/>
          <w:trHeight w:val="582"/>
          <w:tblHeader/>
        </w:trPr>
        <w:tc>
          <w:tcPr>
            <w:tcW w:w="1278" w:type="dxa"/>
            <w:tcBorders>
              <w:bottom w:val="nil"/>
              <w:right w:val="nil"/>
            </w:tcBorders>
            <w:shd w:val="pct10" w:color="auto" w:fill="auto"/>
          </w:tcPr>
          <w:p w14:paraId="27ACE1C8" w14:textId="77777777" w:rsidR="006E0D83" w:rsidRDefault="006E0D83">
            <w:pPr>
              <w:pStyle w:val="TableHeading"/>
              <w:rPr>
                <w:rFonts w:ascii="Times New Roman" w:hAnsi="Times New Roman"/>
              </w:rPr>
            </w:pPr>
            <w:bookmarkStart w:id="12" w:name="Sec1"/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E5E7BDE" w14:textId="77777777" w:rsidR="006E0D83" w:rsidRDefault="006E0D83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Author</w:t>
            </w:r>
          </w:p>
        </w:tc>
        <w:tc>
          <w:tcPr>
            <w:tcW w:w="1440" w:type="dxa"/>
            <w:tcBorders>
              <w:bottom w:val="nil"/>
              <w:right w:val="nil"/>
            </w:tcBorders>
            <w:shd w:val="pct10" w:color="auto" w:fill="auto"/>
          </w:tcPr>
          <w:p w14:paraId="79C2AEB0" w14:textId="77777777" w:rsidR="006E0D83" w:rsidRDefault="006E0D83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Number</w:t>
            </w:r>
          </w:p>
        </w:tc>
        <w:tc>
          <w:tcPr>
            <w:tcW w:w="5040" w:type="dxa"/>
            <w:tcBorders>
              <w:left w:val="nil"/>
              <w:bottom w:val="nil"/>
            </w:tcBorders>
            <w:shd w:val="pct10" w:color="auto" w:fill="auto"/>
          </w:tcPr>
          <w:p w14:paraId="3CB49B3C" w14:textId="77777777" w:rsidR="006E0D83" w:rsidRDefault="006E0D83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</w:t>
            </w:r>
          </w:p>
        </w:tc>
      </w:tr>
      <w:tr w:rsidR="008719FB" w:rsidRPr="008719FB" w14:paraId="04A8DF95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560A0393" w14:textId="77777777" w:rsidR="008719FB" w:rsidRPr="008719FB" w:rsidRDefault="00B72A26" w:rsidP="00320C9C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F2E59">
              <w:rPr>
                <w:rFonts w:ascii="Arial" w:hAnsi="Arial" w:cs="Arial"/>
                <w:sz w:val="18"/>
                <w:szCs w:val="18"/>
              </w:rPr>
              <w:t>7</w:t>
            </w:r>
            <w:r w:rsidR="008719FB" w:rsidRPr="008719FB">
              <w:rPr>
                <w:rFonts w:ascii="Arial" w:hAnsi="Arial" w:cs="Arial"/>
                <w:sz w:val="18"/>
                <w:szCs w:val="18"/>
              </w:rPr>
              <w:t>/</w:t>
            </w:r>
            <w:r w:rsidR="00CF2E59">
              <w:rPr>
                <w:rFonts w:ascii="Arial" w:hAnsi="Arial" w:cs="Arial"/>
                <w:sz w:val="18"/>
                <w:szCs w:val="18"/>
              </w:rPr>
              <w:t>2</w:t>
            </w:r>
            <w:r w:rsidR="00320C9C">
              <w:rPr>
                <w:rFonts w:ascii="Arial" w:hAnsi="Arial" w:cs="Arial"/>
                <w:sz w:val="18"/>
                <w:szCs w:val="18"/>
              </w:rPr>
              <w:t>6</w:t>
            </w:r>
            <w:r w:rsidR="008719FB" w:rsidRPr="008719FB">
              <w:rPr>
                <w:rFonts w:ascii="Arial" w:hAnsi="Arial" w:cs="Arial"/>
                <w:sz w:val="18"/>
                <w:szCs w:val="18"/>
              </w:rPr>
              <w:t>/</w:t>
            </w:r>
            <w:r w:rsidR="00350F94">
              <w:rPr>
                <w:rFonts w:ascii="Arial" w:hAnsi="Arial" w:cs="Arial"/>
                <w:sz w:val="18"/>
                <w:szCs w:val="18"/>
              </w:rPr>
              <w:t>20</w:t>
            </w:r>
            <w:r w:rsidR="0047018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60" w:type="dxa"/>
            <w:tcBorders>
              <w:top w:val="nil"/>
            </w:tcBorders>
          </w:tcPr>
          <w:p w14:paraId="59380221" w14:textId="77777777" w:rsidR="008719FB" w:rsidRPr="008719FB" w:rsidRDefault="00320C9C" w:rsidP="009C336E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ALC Consultoria</w:t>
            </w:r>
          </w:p>
        </w:tc>
        <w:tc>
          <w:tcPr>
            <w:tcW w:w="1440" w:type="dxa"/>
            <w:tcBorders>
              <w:top w:val="nil"/>
            </w:tcBorders>
          </w:tcPr>
          <w:p w14:paraId="54B6A320" w14:textId="77777777" w:rsidR="008719FB" w:rsidRPr="008719FB" w:rsidRDefault="008719FB" w:rsidP="009C336E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8719F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5040" w:type="dxa"/>
            <w:tcBorders>
              <w:top w:val="nil"/>
            </w:tcBorders>
          </w:tcPr>
          <w:p w14:paraId="7D9CD51E" w14:textId="77777777" w:rsidR="008719FB" w:rsidRPr="008719FB" w:rsidRDefault="00362E9F" w:rsidP="008719FB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DocumentoInicial</w:t>
            </w:r>
            <w:proofErr w:type="spellEnd"/>
          </w:p>
        </w:tc>
      </w:tr>
      <w:tr w:rsidR="006E0D83" w14:paraId="2326B0BB" w14:textId="77777777">
        <w:trPr>
          <w:cantSplit/>
        </w:trPr>
        <w:tc>
          <w:tcPr>
            <w:tcW w:w="1278" w:type="dxa"/>
            <w:tcBorders>
              <w:top w:val="single" w:sz="6" w:space="0" w:color="auto"/>
            </w:tcBorders>
          </w:tcPr>
          <w:p w14:paraId="5D95F805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5D58CE0D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2E5BAB1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single" w:sz="6" w:space="0" w:color="auto"/>
            </w:tcBorders>
          </w:tcPr>
          <w:p w14:paraId="3237D658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25A88B76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1E56C9B5" w14:textId="77777777" w:rsidR="006E0D83" w:rsidRPr="00347D8D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284DB15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3DD55C31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3D3E9A0C" w14:textId="77777777" w:rsidR="006E0D83" w:rsidRPr="00347D8D" w:rsidRDefault="006E0D83" w:rsidP="00347D8D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5BF7E233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4DFB042F" w14:textId="77777777" w:rsidR="006E0D83" w:rsidRPr="00347D8D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31DC6281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6EBBCA20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3546109B" w14:textId="77777777" w:rsidR="006E0D83" w:rsidRPr="00347D8D" w:rsidRDefault="006E0D83" w:rsidP="00347D8D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6AD7489D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4FAD9AD7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219FB8D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9D43B12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6DEAFC20" w14:textId="77777777" w:rsidR="00FE6E86" w:rsidRDefault="00FE6E86" w:rsidP="00FE6E8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0B8AF636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6009ABF0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E160E98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5F3AD973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6FB4F0E8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2BD1E12C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6D1427E4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394B5176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1980EA9F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01B58592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244B65E3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2DB81221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99C4EDD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C8A23B7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6A88FC7E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79056D63" w14:textId="77777777">
        <w:trPr>
          <w:cantSplit/>
        </w:trPr>
        <w:tc>
          <w:tcPr>
            <w:tcW w:w="1278" w:type="dxa"/>
            <w:tcBorders>
              <w:top w:val="nil"/>
            </w:tcBorders>
          </w:tcPr>
          <w:p w14:paraId="7B906F75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F10CBF8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726DDBA8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  <w:tcBorders>
              <w:top w:val="nil"/>
            </w:tcBorders>
          </w:tcPr>
          <w:p w14:paraId="7B90B1E4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6A35FF44" w14:textId="77777777">
        <w:trPr>
          <w:cantSplit/>
        </w:trPr>
        <w:tc>
          <w:tcPr>
            <w:tcW w:w="1278" w:type="dxa"/>
          </w:tcPr>
          <w:p w14:paraId="60426F04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14:paraId="6FA9D6A0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19BA0B9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2A71C8ED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2B4E7185" w14:textId="77777777">
        <w:trPr>
          <w:cantSplit/>
        </w:trPr>
        <w:tc>
          <w:tcPr>
            <w:tcW w:w="1278" w:type="dxa"/>
          </w:tcPr>
          <w:p w14:paraId="348EC55F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14:paraId="6436960A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1D26F73E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7AE7D7CB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6E0D83" w14:paraId="30B57019" w14:textId="77777777">
        <w:trPr>
          <w:cantSplit/>
        </w:trPr>
        <w:tc>
          <w:tcPr>
            <w:tcW w:w="1278" w:type="dxa"/>
          </w:tcPr>
          <w:p w14:paraId="7B65CF02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14:paraId="0BC37BD0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571863E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14:paraId="4F37F4C1" w14:textId="77777777" w:rsidR="006E0D83" w:rsidRDefault="006E0D83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3B9A3CB5" w14:textId="77777777" w:rsidR="006E0D83" w:rsidRDefault="006E0D83">
      <w:pPr>
        <w:pStyle w:val="Corpodetexto"/>
        <w:rPr>
          <w:rFonts w:ascii="Times New Roman" w:hAnsi="Times New Roman"/>
        </w:rPr>
      </w:pPr>
    </w:p>
    <w:p w14:paraId="2717CC7D" w14:textId="77777777" w:rsidR="006E0D83" w:rsidRDefault="004832A5">
      <w:pPr>
        <w:pStyle w:val="Corpodetexto"/>
        <w:ind w:left="1930" w:firstLine="965"/>
        <w:rPr>
          <w:rFonts w:ascii="Times New Roman" w:hAnsi="Times New Roman"/>
        </w:rPr>
      </w:pPr>
      <w:r>
        <w:fldChar w:fldCharType="begin"/>
      </w:r>
      <w:r>
        <w:instrText xml:space="preserve"> SECTIONPAGES  \* MERGEFORMAT </w:instrText>
      </w:r>
      <w:r>
        <w:fldChar w:fldCharType="separate"/>
      </w:r>
      <w:r w:rsidR="006E0D83">
        <w:rPr>
          <w:rFonts w:ascii="Times New Roman" w:hAnsi="Times New Roman"/>
          <w:noProof/>
          <w:color w:val="FFFFFF"/>
          <w:sz w:val="10"/>
        </w:rPr>
        <w:t>1</w:t>
      </w:r>
      <w:r>
        <w:rPr>
          <w:rFonts w:ascii="Times New Roman" w:hAnsi="Times New Roman"/>
          <w:noProof/>
          <w:color w:val="FFFFFF"/>
          <w:sz w:val="10"/>
        </w:rPr>
        <w:fldChar w:fldCharType="end"/>
      </w:r>
      <w:bookmarkEnd w:id="12"/>
    </w:p>
    <w:p w14:paraId="570C9DFE" w14:textId="77777777" w:rsidR="006E0D83" w:rsidRDefault="006E0D83">
      <w:pPr>
        <w:pStyle w:val="Corpodetexto"/>
        <w:ind w:left="0"/>
        <w:rPr>
          <w:rFonts w:ascii="Times New Roman" w:hAnsi="Times New Roman"/>
        </w:rPr>
      </w:pPr>
    </w:p>
    <w:p w14:paraId="1A15F729" w14:textId="77777777" w:rsidR="006E0D83" w:rsidRDefault="006E0D83">
      <w:pPr>
        <w:pStyle w:val="Corpodetexto"/>
        <w:rPr>
          <w:rFonts w:ascii="Times New Roman" w:hAnsi="Times New Roman"/>
        </w:rPr>
      </w:pPr>
    </w:p>
    <w:p w14:paraId="57B7AA39" w14:textId="77777777" w:rsidR="006E0D83" w:rsidRDefault="006E0D83">
      <w:pPr>
        <w:pStyle w:val="Corpodetexto"/>
        <w:rPr>
          <w:rFonts w:ascii="Times New Roman" w:hAnsi="Times New Roman"/>
        </w:rPr>
      </w:pPr>
    </w:p>
    <w:p w14:paraId="3C0A2DBD" w14:textId="77777777" w:rsidR="006E0D83" w:rsidRDefault="006E0D83">
      <w:pPr>
        <w:pStyle w:val="Corpodetexto"/>
        <w:rPr>
          <w:rFonts w:ascii="Times New Roman" w:hAnsi="Times New Roman"/>
        </w:rPr>
      </w:pPr>
    </w:p>
    <w:p w14:paraId="6D898E1D" w14:textId="77777777" w:rsidR="006E0D83" w:rsidRDefault="006E0D83">
      <w:pPr>
        <w:pStyle w:val="Corpodetexto"/>
        <w:ind w:left="0"/>
        <w:rPr>
          <w:rFonts w:ascii="Times New Roman" w:hAnsi="Times New Roman"/>
        </w:rPr>
      </w:pPr>
    </w:p>
    <w:p w14:paraId="511DE24C" w14:textId="77777777" w:rsidR="006E0D83" w:rsidRDefault="006E0D83">
      <w:pPr>
        <w:pStyle w:val="Ttulo2"/>
      </w:pPr>
      <w:bookmarkStart w:id="13" w:name="_Toc6717757"/>
      <w:bookmarkStart w:id="14" w:name="_Toc18914346"/>
      <w:bookmarkStart w:id="15" w:name="_Toc46345925"/>
      <w:r>
        <w:lastRenderedPageBreak/>
        <w:t>TABLE OF CONTENTS</w:t>
      </w:r>
      <w:bookmarkEnd w:id="13"/>
      <w:bookmarkEnd w:id="14"/>
      <w:bookmarkEnd w:id="15"/>
    </w:p>
    <w:p w14:paraId="027F6FE1" w14:textId="77777777" w:rsidR="006E0D83" w:rsidRDefault="006E0D83">
      <w:pPr>
        <w:pStyle w:val="Corpodetexto"/>
        <w:ind w:left="0"/>
        <w:rPr>
          <w:rFonts w:ascii="Times New Roman" w:hAnsi="Times New Roman"/>
          <w:b/>
          <w:bCs/>
        </w:rPr>
      </w:pPr>
    </w:p>
    <w:p w14:paraId="6DF3BE49" w14:textId="77777777" w:rsidR="00213EBB" w:rsidRDefault="00AD1A81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smallCaps/>
        </w:rPr>
        <w:fldChar w:fldCharType="begin"/>
      </w:r>
      <w:r w:rsidR="006E0D83">
        <w:rPr>
          <w:smallCaps/>
        </w:rPr>
        <w:instrText xml:space="preserve"> TOC \o "1-3" \h \z </w:instrText>
      </w:r>
      <w:r>
        <w:rPr>
          <w:smallCaps/>
        </w:rPr>
        <w:fldChar w:fldCharType="separate"/>
      </w:r>
      <w:hyperlink w:anchor="_Toc46345923" w:history="1">
        <w:r w:rsidR="00213EBB" w:rsidRPr="00BE2D03">
          <w:rPr>
            <w:rStyle w:val="Hyperlink"/>
            <w:noProof/>
          </w:rPr>
          <w:t>Document Control</w:t>
        </w:r>
        <w:r w:rsidR="00213E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AD7F587" w14:textId="77777777" w:rsidR="00213EBB" w:rsidRDefault="004832A5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5924" w:history="1">
        <w:r w:rsidR="00213EBB" w:rsidRPr="00BE2D03">
          <w:rPr>
            <w:rStyle w:val="Hyperlink"/>
            <w:noProof/>
          </w:rPr>
          <w:t>Change Record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_Toc46345924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ii</w:t>
        </w:r>
        <w:r w:rsidR="00AD1A81">
          <w:rPr>
            <w:noProof/>
            <w:webHidden/>
          </w:rPr>
          <w:fldChar w:fldCharType="end"/>
        </w:r>
      </w:hyperlink>
    </w:p>
    <w:p w14:paraId="09F301F4" w14:textId="77777777" w:rsidR="00213EBB" w:rsidRDefault="004832A5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345925" w:history="1">
        <w:r w:rsidR="00213EBB" w:rsidRPr="00BE2D03">
          <w:rPr>
            <w:rStyle w:val="Hyperlink"/>
            <w:noProof/>
          </w:rPr>
          <w:t>TABLE OF CONTENTS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_Toc46345925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iii</w:t>
        </w:r>
        <w:r w:rsidR="00AD1A81">
          <w:rPr>
            <w:noProof/>
            <w:webHidden/>
          </w:rPr>
          <w:fldChar w:fldCharType="end"/>
        </w:r>
      </w:hyperlink>
    </w:p>
    <w:p w14:paraId="4A9EB32C" w14:textId="77777777" w:rsidR="00213EBB" w:rsidRDefault="004832A5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345926" w:history="1">
        <w:r w:rsidR="00213EBB" w:rsidRPr="00BE2D03">
          <w:rPr>
            <w:rStyle w:val="Hyperlink"/>
            <w:noProof/>
          </w:rPr>
          <w:t>Initial Installation Instructions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_Toc46345926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1</w:t>
        </w:r>
        <w:r w:rsidR="00AD1A81">
          <w:rPr>
            <w:noProof/>
            <w:webHidden/>
          </w:rPr>
          <w:fldChar w:fldCharType="end"/>
        </w:r>
      </w:hyperlink>
    </w:p>
    <w:p w14:paraId="454C8E67" w14:textId="77777777" w:rsidR="00213EBB" w:rsidRDefault="004832A5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5927" w:history="1">
        <w:r w:rsidR="00213EBB" w:rsidRPr="00BE2D03">
          <w:rPr>
            <w:rStyle w:val="Hyperlink"/>
            <w:noProof/>
          </w:rPr>
          <w:t>Pre-Installation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_Toc46345927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1</w:t>
        </w:r>
        <w:r w:rsidR="00AD1A81">
          <w:rPr>
            <w:noProof/>
            <w:webHidden/>
          </w:rPr>
          <w:fldChar w:fldCharType="end"/>
        </w:r>
      </w:hyperlink>
    </w:p>
    <w:p w14:paraId="24FFE315" w14:textId="77777777" w:rsidR="00213EBB" w:rsidRDefault="004832A5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5928" w:history="1">
        <w:r w:rsidR="00213EBB" w:rsidRPr="00BE2D03">
          <w:rPr>
            <w:rStyle w:val="Hyperlink"/>
            <w:noProof/>
          </w:rPr>
          <w:t>Installation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_Toc46345928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1</w:t>
        </w:r>
        <w:r w:rsidR="00AD1A81">
          <w:rPr>
            <w:noProof/>
            <w:webHidden/>
          </w:rPr>
          <w:fldChar w:fldCharType="end"/>
        </w:r>
      </w:hyperlink>
    </w:p>
    <w:p w14:paraId="07B7520E" w14:textId="77777777" w:rsidR="00213EBB" w:rsidRDefault="004832A5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345929" w:history="1">
        <w:r w:rsidR="00213EBB" w:rsidRPr="00BE2D03">
          <w:rPr>
            <w:rStyle w:val="Hyperlink"/>
            <w:noProof/>
          </w:rPr>
          <w:t>Post Installation/ Modification Instructions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_Toc46345929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3</w:t>
        </w:r>
        <w:r w:rsidR="00AD1A81">
          <w:rPr>
            <w:noProof/>
            <w:webHidden/>
          </w:rPr>
          <w:fldChar w:fldCharType="end"/>
        </w:r>
      </w:hyperlink>
    </w:p>
    <w:p w14:paraId="1ED3AA1F" w14:textId="77777777" w:rsidR="00213EBB" w:rsidRDefault="004832A5">
      <w:pPr>
        <w:pStyle w:val="Sumrio2"/>
        <w:tabs>
          <w:tab w:val="right" w:leader="dot" w:pos="104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6345930" w:history="1">
        <w:r w:rsidR="00213EBB" w:rsidRPr="00BE2D03">
          <w:rPr>
            <w:rStyle w:val="Hyperlink"/>
            <w:noProof/>
          </w:rPr>
          <w:t>Open and Closed Issues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_Toc46345930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4</w:t>
        </w:r>
        <w:r w:rsidR="00AD1A81">
          <w:rPr>
            <w:noProof/>
            <w:webHidden/>
          </w:rPr>
          <w:fldChar w:fldCharType="end"/>
        </w:r>
      </w:hyperlink>
    </w:p>
    <w:p w14:paraId="3932223B" w14:textId="77777777" w:rsidR="00213EBB" w:rsidRDefault="004832A5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5931" w:history="1">
        <w:r w:rsidR="00213EBB" w:rsidRPr="00BE2D03">
          <w:rPr>
            <w:rStyle w:val="Hyperlink"/>
            <w:noProof/>
          </w:rPr>
          <w:t>Open Issues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_Toc46345931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4</w:t>
        </w:r>
        <w:r w:rsidR="00AD1A81">
          <w:rPr>
            <w:noProof/>
            <w:webHidden/>
          </w:rPr>
          <w:fldChar w:fldCharType="end"/>
        </w:r>
      </w:hyperlink>
    </w:p>
    <w:p w14:paraId="53580966" w14:textId="77777777" w:rsidR="00213EBB" w:rsidRDefault="004832A5">
      <w:pPr>
        <w:pStyle w:val="Sumrio3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5932" w:history="1">
        <w:r w:rsidR="00213EBB" w:rsidRPr="00BE2D03">
          <w:rPr>
            <w:rStyle w:val="Hyperlink"/>
            <w:noProof/>
          </w:rPr>
          <w:t>Closed Issues</w:t>
        </w:r>
        <w:r w:rsidR="00213EBB">
          <w:rPr>
            <w:noProof/>
            <w:webHidden/>
          </w:rPr>
          <w:tab/>
        </w:r>
        <w:r w:rsidR="00AD1A81">
          <w:rPr>
            <w:noProof/>
            <w:webHidden/>
          </w:rPr>
          <w:fldChar w:fldCharType="begin"/>
        </w:r>
        <w:r w:rsidR="00213EBB">
          <w:rPr>
            <w:noProof/>
            <w:webHidden/>
          </w:rPr>
          <w:instrText xml:space="preserve"> PAGEREF _Toc46345932 \h </w:instrText>
        </w:r>
        <w:r w:rsidR="00AD1A81">
          <w:rPr>
            <w:noProof/>
            <w:webHidden/>
          </w:rPr>
        </w:r>
        <w:r w:rsidR="00AD1A81">
          <w:rPr>
            <w:noProof/>
            <w:webHidden/>
          </w:rPr>
          <w:fldChar w:fldCharType="separate"/>
        </w:r>
        <w:r w:rsidR="00213EBB">
          <w:rPr>
            <w:noProof/>
            <w:webHidden/>
          </w:rPr>
          <w:t>4</w:t>
        </w:r>
        <w:r w:rsidR="00AD1A81">
          <w:rPr>
            <w:noProof/>
            <w:webHidden/>
          </w:rPr>
          <w:fldChar w:fldCharType="end"/>
        </w:r>
      </w:hyperlink>
    </w:p>
    <w:p w14:paraId="736D7155" w14:textId="77777777" w:rsidR="006E0D83" w:rsidRDefault="00AD1A81">
      <w:pPr>
        <w:rPr>
          <w:rFonts w:ascii="Times New Roman" w:hAnsi="Times New Roman"/>
        </w:rPr>
      </w:pPr>
      <w:r>
        <w:rPr>
          <w:rFonts w:ascii="Times New Roman" w:hAnsi="Times New Roman"/>
          <w:smallCaps/>
          <w:szCs w:val="24"/>
        </w:rPr>
        <w:fldChar w:fldCharType="end"/>
      </w:r>
    </w:p>
    <w:p w14:paraId="48A1BD91" w14:textId="77777777" w:rsidR="006E0D83" w:rsidRDefault="006E0D83">
      <w:pPr>
        <w:pStyle w:val="Corpodetexto"/>
        <w:rPr>
          <w:rFonts w:ascii="Times New Roman" w:hAnsi="Times New Roman"/>
        </w:rPr>
        <w:sectPr w:rsidR="006E0D83">
          <w:headerReference w:type="default" r:id="rId8"/>
          <w:footerReference w:type="default" r:id="rId9"/>
          <w:footerReference w:type="first" r:id="rId10"/>
          <w:pgSz w:w="1224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</w:p>
    <w:p w14:paraId="7FF24EE5" w14:textId="77777777" w:rsidR="006E0D83" w:rsidRDefault="006E0D83">
      <w:pPr>
        <w:pStyle w:val="Ttulo2"/>
      </w:pPr>
      <w:bookmarkStart w:id="16" w:name="_Toc6717430"/>
      <w:bookmarkStart w:id="17" w:name="_Toc6717680"/>
      <w:bookmarkStart w:id="18" w:name="_Toc6717758"/>
      <w:bookmarkStart w:id="19" w:name="_Toc18914350"/>
      <w:bookmarkStart w:id="20" w:name="_Toc46345926"/>
      <w:r>
        <w:lastRenderedPageBreak/>
        <w:t>Initial Installation Instructions</w:t>
      </w:r>
      <w:bookmarkEnd w:id="16"/>
      <w:bookmarkEnd w:id="17"/>
      <w:bookmarkEnd w:id="18"/>
      <w:bookmarkEnd w:id="19"/>
      <w:bookmarkEnd w:id="20"/>
    </w:p>
    <w:p w14:paraId="0DC9A4A0" w14:textId="77777777" w:rsidR="006E0D83" w:rsidRPr="00C2782C" w:rsidRDefault="00350F94">
      <w:pPr>
        <w:pStyle w:val="Corpodetexto"/>
      </w:pPr>
      <w:r w:rsidRPr="00C2782C">
        <w:t xml:space="preserve">Installation custom </w:t>
      </w:r>
      <w:r w:rsidR="00320C9C" w:rsidRPr="00C2782C">
        <w:t xml:space="preserve">Tela </w:t>
      </w:r>
      <w:proofErr w:type="spellStart"/>
      <w:r w:rsidR="00320C9C" w:rsidRPr="00C2782C">
        <w:t>Fabricante</w:t>
      </w:r>
      <w:proofErr w:type="spellEnd"/>
      <w:r w:rsidR="00320C9C" w:rsidRPr="00C2782C">
        <w:t xml:space="preserve"> </w:t>
      </w:r>
      <w:proofErr w:type="spellStart"/>
      <w:r w:rsidR="00320C9C" w:rsidRPr="00C2782C">
        <w:t>Divisão</w:t>
      </w:r>
      <w:proofErr w:type="spellEnd"/>
      <w:r w:rsidR="00320C9C" w:rsidRPr="00C2782C">
        <w:t xml:space="preserve"> x </w:t>
      </w:r>
      <w:proofErr w:type="spellStart"/>
      <w:r w:rsidR="00320C9C" w:rsidRPr="00C2782C">
        <w:t>Fornecedores</w:t>
      </w:r>
      <w:proofErr w:type="spellEnd"/>
    </w:p>
    <w:p w14:paraId="0BBD444D" w14:textId="77777777" w:rsidR="007413CA" w:rsidRPr="00C2782C" w:rsidRDefault="007413CA" w:rsidP="00350F94">
      <w:pPr>
        <w:pStyle w:val="Corpodetexto"/>
      </w:pPr>
    </w:p>
    <w:p w14:paraId="76F1FDF5" w14:textId="77777777" w:rsidR="00350F94" w:rsidRPr="00C2782C" w:rsidRDefault="00350F94" w:rsidP="00350F94">
      <w:pPr>
        <w:pStyle w:val="HeadingBar"/>
      </w:pPr>
    </w:p>
    <w:p w14:paraId="3CA8A4DA" w14:textId="77777777" w:rsidR="00350F94" w:rsidRPr="00472A0A" w:rsidRDefault="00350F94" w:rsidP="00350F94">
      <w:pPr>
        <w:pStyle w:val="Ttulo3"/>
      </w:pPr>
      <w:bookmarkStart w:id="21" w:name="_Toc432063640"/>
      <w:bookmarkStart w:id="22" w:name="_Toc46345927"/>
      <w:r w:rsidRPr="00472A0A">
        <w:t>Pre-Installa</w:t>
      </w:r>
      <w:bookmarkEnd w:id="21"/>
      <w:r w:rsidRPr="00472A0A">
        <w:t>tion</w:t>
      </w:r>
      <w:bookmarkEnd w:id="22"/>
    </w:p>
    <w:p w14:paraId="2CC91AFC" w14:textId="77777777" w:rsidR="00350F94" w:rsidRPr="00C2782C" w:rsidRDefault="00350F94" w:rsidP="00350F94">
      <w:pPr>
        <w:pStyle w:val="Checklist"/>
        <w:ind w:left="2880" w:firstLine="0"/>
      </w:pPr>
      <w:r w:rsidRPr="00C2782C">
        <w:t>N/A</w:t>
      </w:r>
    </w:p>
    <w:p w14:paraId="3A1CFC94" w14:textId="77777777" w:rsidR="00350F94" w:rsidRPr="00C2782C" w:rsidRDefault="00350F94" w:rsidP="00350F94">
      <w:pPr>
        <w:pStyle w:val="Checklist"/>
        <w:ind w:left="2880" w:firstLine="0"/>
      </w:pPr>
    </w:p>
    <w:p w14:paraId="05129B1A" w14:textId="77777777" w:rsidR="00350F94" w:rsidRPr="00C2782C" w:rsidRDefault="00350F94" w:rsidP="00350F94">
      <w:pPr>
        <w:pStyle w:val="Checklist"/>
        <w:ind w:left="2880" w:firstLine="0"/>
      </w:pPr>
    </w:p>
    <w:p w14:paraId="35D4E60C" w14:textId="77777777" w:rsidR="007413CA" w:rsidRPr="00C2782C" w:rsidRDefault="007413CA" w:rsidP="00350F94">
      <w:pPr>
        <w:pStyle w:val="Checklist"/>
        <w:ind w:left="2880" w:firstLine="0"/>
      </w:pPr>
    </w:p>
    <w:p w14:paraId="438A3DA4" w14:textId="77777777" w:rsidR="00350F94" w:rsidRPr="00C2782C" w:rsidRDefault="00350F94" w:rsidP="00350F94">
      <w:pPr>
        <w:pStyle w:val="HeadingBar"/>
      </w:pPr>
    </w:p>
    <w:p w14:paraId="296B89E8" w14:textId="77777777" w:rsidR="00350F94" w:rsidRDefault="00350F94" w:rsidP="00350F94">
      <w:pPr>
        <w:pStyle w:val="Ttulo3"/>
      </w:pPr>
      <w:bookmarkStart w:id="23" w:name="_Toc500918977"/>
      <w:bookmarkStart w:id="24" w:name="_Toc505749376"/>
      <w:bookmarkStart w:id="25" w:name="_Toc432063641"/>
      <w:bookmarkStart w:id="26" w:name="_Toc46345928"/>
      <w:r>
        <w:t>Instal</w:t>
      </w:r>
      <w:bookmarkEnd w:id="23"/>
      <w:bookmarkEnd w:id="24"/>
      <w:bookmarkEnd w:id="25"/>
      <w:r>
        <w:t>lation</w:t>
      </w:r>
      <w:bookmarkEnd w:id="26"/>
    </w:p>
    <w:p w14:paraId="1D964E25" w14:textId="77777777" w:rsidR="00350F94" w:rsidRDefault="00350F94" w:rsidP="00350F94">
      <w:pPr>
        <w:pStyle w:val="Corpodetexto"/>
        <w:ind w:left="2832"/>
        <w:jc w:val="both"/>
      </w:pPr>
    </w:p>
    <w:p w14:paraId="2A409225" w14:textId="77777777" w:rsidR="00472A0A" w:rsidRDefault="00CF2E59" w:rsidP="00472A0A">
      <w:pPr>
        <w:pStyle w:val="Corpodetexto"/>
        <w:numPr>
          <w:ilvl w:val="0"/>
          <w:numId w:val="38"/>
        </w:numPr>
        <w:jc w:val="both"/>
        <w:rPr>
          <w:b/>
          <w:bCs/>
        </w:rPr>
      </w:pPr>
      <w:r>
        <w:rPr>
          <w:b/>
          <w:bCs/>
        </w:rPr>
        <w:t>Table</w:t>
      </w:r>
    </w:p>
    <w:p w14:paraId="0A3371D5" w14:textId="77777777" w:rsidR="002F3856" w:rsidRDefault="00320C9C" w:rsidP="00470185">
      <w:pPr>
        <w:pStyle w:val="Corpodetexto"/>
        <w:ind w:left="2832"/>
        <w:jc w:val="both"/>
      </w:pPr>
      <w:proofErr w:type="spellStart"/>
      <w:r w:rsidRPr="007D4C52">
        <w:t>S</w:t>
      </w:r>
      <w:r w:rsidR="00472A0A" w:rsidRPr="007D4C52">
        <w:t>qlplus</w:t>
      </w:r>
      <w:proofErr w:type="spellEnd"/>
      <w:r>
        <w:t xml:space="preserve"> </w:t>
      </w:r>
      <w:r w:rsidR="00472A0A">
        <w:t>APPS</w:t>
      </w:r>
      <w:r w:rsidR="00472A0A" w:rsidRPr="007D4C52">
        <w:t>/&lt;PASSWORD&gt; @</w:t>
      </w:r>
      <w:r w:rsidRPr="00320C9C">
        <w:t>XXVEN_AP_DIVISION_MANUFACT.tab</w:t>
      </w:r>
    </w:p>
    <w:p w14:paraId="72A2AA6E" w14:textId="77777777" w:rsidR="0052530C" w:rsidRDefault="0052530C" w:rsidP="00470185">
      <w:pPr>
        <w:pStyle w:val="Corpodetexto"/>
        <w:ind w:left="2832"/>
        <w:jc w:val="both"/>
      </w:pPr>
    </w:p>
    <w:p w14:paraId="657124B0" w14:textId="77777777" w:rsidR="00CF2E59" w:rsidRDefault="00320C9C" w:rsidP="00CF2E59">
      <w:pPr>
        <w:pStyle w:val="Corpodetexto"/>
        <w:numPr>
          <w:ilvl w:val="0"/>
          <w:numId w:val="38"/>
        </w:numPr>
        <w:jc w:val="both"/>
        <w:rPr>
          <w:b/>
          <w:bCs/>
        </w:rPr>
      </w:pPr>
      <w:r>
        <w:rPr>
          <w:b/>
          <w:bCs/>
        </w:rPr>
        <w:t>Grant</w:t>
      </w:r>
    </w:p>
    <w:p w14:paraId="40994EFA" w14:textId="77777777" w:rsidR="00CF2E59" w:rsidRDefault="00320C9C" w:rsidP="00CF2E59">
      <w:pPr>
        <w:pStyle w:val="Corpodetexto"/>
        <w:ind w:left="2832"/>
        <w:jc w:val="both"/>
      </w:pPr>
      <w:proofErr w:type="spellStart"/>
      <w:r w:rsidRPr="007D4C52">
        <w:t>S</w:t>
      </w:r>
      <w:r w:rsidR="00CF2E59" w:rsidRPr="007D4C52">
        <w:t>qlplus</w:t>
      </w:r>
      <w:proofErr w:type="spellEnd"/>
      <w:r>
        <w:t xml:space="preserve"> </w:t>
      </w:r>
      <w:r w:rsidR="00CF2E59">
        <w:t>APPS</w:t>
      </w:r>
      <w:r w:rsidR="00CF2E59" w:rsidRPr="007D4C52">
        <w:t>/&lt;PASSWORD&gt; @</w:t>
      </w:r>
      <w:r w:rsidRPr="00320C9C">
        <w:t>XXVEN_AP_DIVISION_MANUFACT.grt</w:t>
      </w:r>
    </w:p>
    <w:p w14:paraId="54779AE5" w14:textId="77777777" w:rsidR="00320C9C" w:rsidRDefault="00320C9C" w:rsidP="00320C9C">
      <w:pPr>
        <w:pStyle w:val="Corpodetexto"/>
        <w:ind w:left="2832"/>
        <w:jc w:val="both"/>
      </w:pPr>
    </w:p>
    <w:p w14:paraId="0B7E2760" w14:textId="77777777" w:rsidR="00320C9C" w:rsidRDefault="00320C9C" w:rsidP="00320C9C">
      <w:pPr>
        <w:pStyle w:val="Corpodetexto"/>
        <w:numPr>
          <w:ilvl w:val="0"/>
          <w:numId w:val="38"/>
        </w:numPr>
        <w:jc w:val="both"/>
        <w:rPr>
          <w:b/>
          <w:bCs/>
        </w:rPr>
      </w:pPr>
      <w:proofErr w:type="spellStart"/>
      <w:r>
        <w:rPr>
          <w:b/>
          <w:bCs/>
        </w:rPr>
        <w:t>Sinonym</w:t>
      </w:r>
      <w:proofErr w:type="spellEnd"/>
    </w:p>
    <w:p w14:paraId="01B93BBC" w14:textId="77777777" w:rsidR="00320C9C" w:rsidRDefault="00320C9C" w:rsidP="00320C9C">
      <w:pPr>
        <w:pStyle w:val="Corpodetexto"/>
        <w:ind w:left="2832"/>
        <w:jc w:val="both"/>
      </w:pPr>
      <w:proofErr w:type="spellStart"/>
      <w:r w:rsidRPr="007D4C52">
        <w:t>Sqlplus</w:t>
      </w:r>
      <w:proofErr w:type="spellEnd"/>
      <w:r>
        <w:t xml:space="preserve"> APPS</w:t>
      </w:r>
      <w:r w:rsidRPr="007D4C52">
        <w:t>/&lt;PASSWORD&gt; @</w:t>
      </w:r>
      <w:r w:rsidRPr="00320C9C">
        <w:t>XXVEN_AP_DIVISION_MANUFACT.syn</w:t>
      </w:r>
    </w:p>
    <w:p w14:paraId="3A355511" w14:textId="77777777" w:rsidR="00320C9C" w:rsidRDefault="00320C9C" w:rsidP="00320C9C">
      <w:pPr>
        <w:pStyle w:val="Corpodetexto"/>
        <w:ind w:left="2832"/>
        <w:jc w:val="both"/>
      </w:pPr>
    </w:p>
    <w:p w14:paraId="2B0D48BE" w14:textId="77777777" w:rsidR="00320C9C" w:rsidRDefault="00320C9C" w:rsidP="00320C9C">
      <w:pPr>
        <w:pStyle w:val="Corpodetexto"/>
        <w:numPr>
          <w:ilvl w:val="0"/>
          <w:numId w:val="38"/>
        </w:numPr>
        <w:jc w:val="both"/>
        <w:rPr>
          <w:b/>
          <w:bCs/>
        </w:rPr>
      </w:pPr>
      <w:r>
        <w:rPr>
          <w:b/>
          <w:bCs/>
        </w:rPr>
        <w:t>Forms</w:t>
      </w:r>
    </w:p>
    <w:p w14:paraId="37AC6A27" w14:textId="77777777" w:rsidR="00320C9C" w:rsidRPr="00320C9C" w:rsidRDefault="00320C9C" w:rsidP="00320C9C">
      <w:pPr>
        <w:pStyle w:val="Corpodetexto"/>
        <w:ind w:left="2880"/>
        <w:jc w:val="both"/>
        <w:rPr>
          <w:b/>
          <w:lang w:val="pt-BR"/>
        </w:rPr>
      </w:pPr>
      <w:r w:rsidRPr="00320C9C">
        <w:rPr>
          <w:lang w:val="pt-BR"/>
        </w:rPr>
        <w:t>Abrir uma sessão do sistema operacional (UNIX), enviar o arquivo XXVEN_AP_DIV_MANUFACTURER.fmb para o diretorio $AU_TOP/forms/US e executar o comando de compilacao e copia abaixo.</w:t>
      </w:r>
    </w:p>
    <w:p w14:paraId="6C713ECB" w14:textId="77777777" w:rsidR="0052530C" w:rsidRDefault="00320C9C" w:rsidP="0052530C">
      <w:pPr>
        <w:pStyle w:val="Corpodetexto"/>
        <w:ind w:left="2832"/>
        <w:jc w:val="both"/>
      </w:pPr>
      <w:proofErr w:type="spellStart"/>
      <w:r w:rsidRPr="00320C9C">
        <w:t>frmcmp_batch</w:t>
      </w:r>
      <w:proofErr w:type="spellEnd"/>
      <w:r w:rsidRPr="00320C9C">
        <w:t xml:space="preserve"> module=</w:t>
      </w:r>
      <w:proofErr w:type="spellStart"/>
      <w:r w:rsidRPr="00320C9C">
        <w:t>XXVEN_AP_DIV_MANUFACTURER.fmb</w:t>
      </w:r>
      <w:proofErr w:type="spellEnd"/>
      <w:r w:rsidRPr="00320C9C">
        <w:t xml:space="preserve"> </w:t>
      </w:r>
      <w:proofErr w:type="spellStart"/>
      <w:r w:rsidRPr="00320C9C">
        <w:t>Userid</w:t>
      </w:r>
      <w:proofErr w:type="spellEnd"/>
      <w:r w:rsidRPr="00320C9C">
        <w:t>=apps/</w:t>
      </w:r>
      <w:r w:rsidRPr="00D86AB7">
        <w:t>/&lt;PASSWORD&gt;</w:t>
      </w:r>
      <w:r w:rsidRPr="00320C9C">
        <w:t xml:space="preserve"> </w:t>
      </w:r>
      <w:proofErr w:type="spellStart"/>
      <w:r w:rsidRPr="00320C9C">
        <w:t>output_file</w:t>
      </w:r>
      <w:proofErr w:type="spellEnd"/>
      <w:r w:rsidRPr="00320C9C">
        <w:t>=$XXVEN_TOP/forms/US/</w:t>
      </w:r>
      <w:proofErr w:type="spellStart"/>
      <w:r w:rsidRPr="00320C9C">
        <w:t>XXVEN_AP_DIV_MANUFACTURER.fmx</w:t>
      </w:r>
      <w:proofErr w:type="spellEnd"/>
      <w:r w:rsidRPr="00320C9C">
        <w:t xml:space="preserve"> </w:t>
      </w:r>
      <w:proofErr w:type="spellStart"/>
      <w:r w:rsidRPr="00320C9C">
        <w:t>Module_Type</w:t>
      </w:r>
      <w:proofErr w:type="spellEnd"/>
      <w:r w:rsidRPr="00320C9C">
        <w:t xml:space="preserve">=FORM </w:t>
      </w:r>
      <w:proofErr w:type="spellStart"/>
      <w:r w:rsidRPr="00320C9C">
        <w:t>Compile_All</w:t>
      </w:r>
      <w:proofErr w:type="spellEnd"/>
      <w:r w:rsidRPr="00320C9C">
        <w:t>=YES</w:t>
      </w:r>
    </w:p>
    <w:p w14:paraId="4F82EFC6" w14:textId="77777777" w:rsidR="00320C9C" w:rsidRDefault="00320C9C" w:rsidP="0052530C">
      <w:pPr>
        <w:pStyle w:val="Corpodetexto"/>
        <w:ind w:left="2832"/>
        <w:jc w:val="both"/>
      </w:pPr>
      <w:proofErr w:type="spellStart"/>
      <w:r w:rsidRPr="00320C9C">
        <w:t>frmcmp_batch</w:t>
      </w:r>
      <w:proofErr w:type="spellEnd"/>
      <w:r w:rsidRPr="00320C9C">
        <w:t xml:space="preserve"> module=</w:t>
      </w:r>
      <w:proofErr w:type="spellStart"/>
      <w:r w:rsidRPr="00320C9C">
        <w:t>XXVEN_AP_DIV_MANUFACTURER.fmb</w:t>
      </w:r>
      <w:proofErr w:type="spellEnd"/>
      <w:r w:rsidRPr="00320C9C">
        <w:t xml:space="preserve"> </w:t>
      </w:r>
      <w:proofErr w:type="spellStart"/>
      <w:r w:rsidRPr="00320C9C">
        <w:t>Userid</w:t>
      </w:r>
      <w:proofErr w:type="spellEnd"/>
      <w:r w:rsidRPr="00320C9C">
        <w:t xml:space="preserve">=apps//&lt;PASSWORD&gt; </w:t>
      </w:r>
      <w:proofErr w:type="spellStart"/>
      <w:r w:rsidRPr="00320C9C">
        <w:t>output_file</w:t>
      </w:r>
      <w:proofErr w:type="spellEnd"/>
      <w:r w:rsidRPr="00320C9C">
        <w:t>=$XXVE</w:t>
      </w:r>
      <w:r>
        <w:t>N_TOP/forms/PTB</w:t>
      </w:r>
      <w:r w:rsidRPr="00320C9C">
        <w:t>/</w:t>
      </w:r>
      <w:proofErr w:type="spellStart"/>
      <w:r w:rsidRPr="00320C9C">
        <w:t>XXVEN_AP_DIV_MANUFACTURER.fmx</w:t>
      </w:r>
      <w:proofErr w:type="spellEnd"/>
      <w:r w:rsidRPr="00320C9C">
        <w:t xml:space="preserve"> </w:t>
      </w:r>
      <w:proofErr w:type="spellStart"/>
      <w:r w:rsidRPr="00320C9C">
        <w:t>Module_Type</w:t>
      </w:r>
      <w:proofErr w:type="spellEnd"/>
      <w:r w:rsidRPr="00320C9C">
        <w:t xml:space="preserve">=FORM </w:t>
      </w:r>
      <w:proofErr w:type="spellStart"/>
      <w:r w:rsidRPr="00320C9C">
        <w:t>Compile_All</w:t>
      </w:r>
      <w:proofErr w:type="spellEnd"/>
      <w:r w:rsidRPr="00320C9C">
        <w:t>=YES</w:t>
      </w:r>
    </w:p>
    <w:p w14:paraId="6D356CD9" w14:textId="77777777" w:rsidR="003374D7" w:rsidRDefault="003374D7" w:rsidP="0052530C">
      <w:pPr>
        <w:pStyle w:val="Corpodetexto"/>
        <w:ind w:left="2832"/>
        <w:jc w:val="both"/>
      </w:pPr>
    </w:p>
    <w:p w14:paraId="359DAC94" w14:textId="77777777" w:rsidR="003374D7" w:rsidRDefault="003374D7" w:rsidP="0052530C">
      <w:pPr>
        <w:pStyle w:val="Corpodetexto"/>
        <w:ind w:left="2832"/>
        <w:jc w:val="both"/>
      </w:pPr>
    </w:p>
    <w:p w14:paraId="7CF28B65" w14:textId="77777777" w:rsidR="003374D7" w:rsidRDefault="00D86AB7" w:rsidP="003374D7">
      <w:pPr>
        <w:pStyle w:val="Corpodetexto"/>
        <w:numPr>
          <w:ilvl w:val="0"/>
          <w:numId w:val="38"/>
        </w:numPr>
        <w:jc w:val="both"/>
        <w:rPr>
          <w:b/>
          <w:bCs/>
        </w:rPr>
      </w:pPr>
      <w:r>
        <w:rPr>
          <w:b/>
          <w:bCs/>
        </w:rPr>
        <w:t>Menu</w:t>
      </w:r>
    </w:p>
    <w:p w14:paraId="7FDA9587" w14:textId="77777777" w:rsidR="003374D7" w:rsidRPr="00350F94" w:rsidRDefault="003374D7" w:rsidP="003374D7">
      <w:pPr>
        <w:pStyle w:val="Corpodetexto"/>
        <w:ind w:left="2880"/>
        <w:jc w:val="both"/>
        <w:rPr>
          <w:b/>
          <w:lang w:val="pt-BR"/>
        </w:rPr>
      </w:pPr>
      <w:r w:rsidRPr="00350F94">
        <w:rPr>
          <w:lang w:val="pt-BR"/>
        </w:rPr>
        <w:t xml:space="preserve">Abrir uma sessão do sistema operacional (UNIX), enviar os arquivos de Seed Datas para qualquer diretório temporário. Esse arquivo irá criar o </w:t>
      </w:r>
      <w:r w:rsidR="00D86AB7">
        <w:rPr>
          <w:lang w:val="pt-BR"/>
        </w:rPr>
        <w:t>menu customizado</w:t>
      </w:r>
      <w:r w:rsidRPr="00350F94">
        <w:rPr>
          <w:lang w:val="pt-BR"/>
        </w:rPr>
        <w:t>.</w:t>
      </w:r>
    </w:p>
    <w:p w14:paraId="7FA75559" w14:textId="77777777" w:rsidR="003374D7" w:rsidRPr="00C107ED" w:rsidRDefault="003374D7" w:rsidP="003374D7">
      <w:pPr>
        <w:pStyle w:val="Corpodetexto"/>
        <w:ind w:left="2880"/>
        <w:jc w:val="both"/>
        <w:rPr>
          <w:lang w:val="pt-BR"/>
        </w:rPr>
      </w:pPr>
      <w:r w:rsidRPr="00C107ED">
        <w:rPr>
          <w:lang w:val="pt-BR"/>
        </w:rPr>
        <w:t xml:space="preserve">$FND_TOP/bin/FNDLOAD apps/&lt;PASSWORD&gt; 0 Y UPLOAD </w:t>
      </w:r>
      <w:r w:rsidR="00D86AB7" w:rsidRPr="00D86AB7">
        <w:rPr>
          <w:lang w:val="pt-BR"/>
        </w:rPr>
        <w:t>$FND_TOP/patch/115/import/afsload.lct XXVEN_AP_CUSTOMIZACOES_MNU.ldt</w:t>
      </w:r>
    </w:p>
    <w:p w14:paraId="51823A88" w14:textId="77777777" w:rsidR="0052530C" w:rsidRDefault="0052530C" w:rsidP="0052530C">
      <w:pPr>
        <w:pStyle w:val="Corpodetexto"/>
        <w:ind w:left="2832"/>
        <w:jc w:val="both"/>
        <w:rPr>
          <w:lang w:val="pt-BR"/>
        </w:rPr>
      </w:pPr>
    </w:p>
    <w:p w14:paraId="0C0C4F59" w14:textId="2716456C" w:rsidR="00FF7061" w:rsidRDefault="00FF7061" w:rsidP="0052530C">
      <w:pPr>
        <w:pStyle w:val="Corpodetexto"/>
        <w:ind w:left="2832"/>
        <w:jc w:val="both"/>
        <w:rPr>
          <w:lang w:val="pt-BR"/>
        </w:rPr>
      </w:pPr>
      <w:r>
        <w:rPr>
          <w:lang w:val="pt-BR"/>
        </w:rPr>
        <w:t xml:space="preserve">Associar menu customizado </w:t>
      </w:r>
      <w:r w:rsidR="00D5085F">
        <w:rPr>
          <w:lang w:val="pt-BR"/>
        </w:rPr>
        <w:t>“</w:t>
      </w:r>
      <w:r w:rsidR="00D5085F" w:rsidRPr="00D5085F">
        <w:rPr>
          <w:lang w:val="pt-BR"/>
        </w:rPr>
        <w:t>XXVEN_AP_CUSTOMIZACOES</w:t>
      </w:r>
      <w:r w:rsidR="00D5085F">
        <w:rPr>
          <w:lang w:val="pt-BR"/>
        </w:rPr>
        <w:t xml:space="preserve">” </w:t>
      </w:r>
      <w:r>
        <w:rPr>
          <w:lang w:val="pt-BR"/>
        </w:rPr>
        <w:t xml:space="preserve">ao menu da responsabilidade </w:t>
      </w:r>
      <w:r w:rsidR="00D5085F">
        <w:rPr>
          <w:lang w:val="pt-BR"/>
        </w:rPr>
        <w:t>do AP “</w:t>
      </w:r>
      <w:r w:rsidR="00D5085F" w:rsidRPr="00D5085F">
        <w:rPr>
          <w:lang w:val="pt-BR"/>
        </w:rPr>
        <w:t>XXVEN_AP_NAVIGATE_GUI12</w:t>
      </w:r>
      <w:r w:rsidR="00D5085F">
        <w:rPr>
          <w:lang w:val="pt-BR"/>
        </w:rPr>
        <w:t>”</w:t>
      </w:r>
      <w:r w:rsidR="00C2782C">
        <w:rPr>
          <w:lang w:val="pt-BR"/>
        </w:rPr>
        <w:t xml:space="preserve"> através da responsabilidade Desenvolvedor de aplicações</w:t>
      </w:r>
      <w:r>
        <w:rPr>
          <w:lang w:val="pt-BR"/>
        </w:rPr>
        <w:t>:</w:t>
      </w:r>
    </w:p>
    <w:p w14:paraId="1C7210DC" w14:textId="3313A1C9" w:rsidR="00C2782C" w:rsidRPr="00C2782C" w:rsidRDefault="00C2782C" w:rsidP="0052530C">
      <w:pPr>
        <w:pStyle w:val="Corpodetexto"/>
        <w:ind w:left="2832"/>
        <w:jc w:val="both"/>
        <w:rPr>
          <w:lang w:val="pt-BR"/>
        </w:rPr>
      </w:pPr>
      <w:r>
        <w:rPr>
          <w:lang w:val="pt-BR"/>
        </w:rPr>
        <w:t>Menu&gt; Aplicações &gt; Menu</w:t>
      </w:r>
    </w:p>
    <w:p w14:paraId="4F4CB7F0" w14:textId="77777777" w:rsidR="00FF7061" w:rsidRDefault="00FF7061" w:rsidP="0052530C">
      <w:pPr>
        <w:pStyle w:val="Corpodetexto"/>
        <w:ind w:left="2832"/>
        <w:jc w:val="both"/>
        <w:rPr>
          <w:lang w:val="pt-BR"/>
        </w:rPr>
      </w:pPr>
    </w:p>
    <w:p w14:paraId="4D394B47" w14:textId="77777777" w:rsidR="00FF7061" w:rsidRPr="003374D7" w:rsidRDefault="00FF7061" w:rsidP="00FF7061">
      <w:pPr>
        <w:pStyle w:val="Corpodetexto"/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3628D8B" wp14:editId="46DCD474">
            <wp:extent cx="6629400" cy="39517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9BB82" w14:textId="77777777" w:rsidR="0052530C" w:rsidRPr="00621A9B" w:rsidRDefault="0052530C" w:rsidP="00350F94">
      <w:pPr>
        <w:pStyle w:val="Corpodetexto"/>
        <w:ind w:left="2832"/>
        <w:jc w:val="both"/>
        <w:rPr>
          <w:lang w:val="pt-BR"/>
        </w:rPr>
      </w:pPr>
    </w:p>
    <w:p w14:paraId="526B4676" w14:textId="77777777" w:rsidR="0011417C" w:rsidRPr="00621A9B" w:rsidRDefault="0011417C" w:rsidP="00075323">
      <w:pPr>
        <w:pStyle w:val="Corpodetexto"/>
        <w:tabs>
          <w:tab w:val="left" w:pos="2430"/>
          <w:tab w:val="left" w:pos="2610"/>
          <w:tab w:val="left" w:pos="4680"/>
          <w:tab w:val="left" w:pos="4770"/>
        </w:tabs>
        <w:ind w:left="0"/>
        <w:rPr>
          <w:b/>
          <w:bCs/>
          <w:lang w:val="pt-BR"/>
        </w:rPr>
      </w:pPr>
    </w:p>
    <w:p w14:paraId="787B0DB5" w14:textId="77777777" w:rsidR="006E0D83" w:rsidRPr="00621A9B" w:rsidRDefault="006E0D83">
      <w:pPr>
        <w:pStyle w:val="Corpodetexto"/>
        <w:tabs>
          <w:tab w:val="left" w:pos="2430"/>
          <w:tab w:val="left" w:pos="2610"/>
          <w:tab w:val="left" w:pos="4680"/>
          <w:tab w:val="left" w:pos="4770"/>
        </w:tabs>
        <w:ind w:left="0"/>
        <w:rPr>
          <w:b/>
          <w:bCs/>
          <w:lang w:val="pt-BR"/>
        </w:rPr>
      </w:pPr>
    </w:p>
    <w:p w14:paraId="23C9C7BA" w14:textId="77777777" w:rsidR="006E0D83" w:rsidRDefault="006E0D83">
      <w:pPr>
        <w:pStyle w:val="Ttulo2"/>
      </w:pPr>
      <w:bookmarkStart w:id="27" w:name="_Toc6717432"/>
      <w:bookmarkStart w:id="28" w:name="_Toc6717682"/>
      <w:bookmarkStart w:id="29" w:name="_Toc6717760"/>
      <w:bookmarkStart w:id="30" w:name="_Toc18914352"/>
      <w:bookmarkStart w:id="31" w:name="_Toc46345929"/>
      <w:r>
        <w:lastRenderedPageBreak/>
        <w:t>Post Installation/ Modification Instructions</w:t>
      </w:r>
      <w:bookmarkEnd w:id="27"/>
      <w:bookmarkEnd w:id="28"/>
      <w:bookmarkEnd w:id="29"/>
      <w:bookmarkEnd w:id="30"/>
      <w:bookmarkEnd w:id="31"/>
    </w:p>
    <w:p w14:paraId="0EFFDE80" w14:textId="77777777" w:rsidR="006E0D83" w:rsidRDefault="006E0D83">
      <w:pPr>
        <w:pStyle w:val="Corpodetexto"/>
      </w:pPr>
    </w:p>
    <w:p w14:paraId="09078342" w14:textId="77777777" w:rsidR="006E0D83" w:rsidRDefault="006E0D83">
      <w:pPr>
        <w:pStyle w:val="Corpodetexto"/>
      </w:pPr>
    </w:p>
    <w:p w14:paraId="00433BA5" w14:textId="77777777" w:rsidR="006E0D83" w:rsidRDefault="006E0D83">
      <w:pPr>
        <w:pStyle w:val="Corpodetexto"/>
        <w:ind w:left="0"/>
      </w:pPr>
    </w:p>
    <w:p w14:paraId="2E53D30D" w14:textId="77777777" w:rsidR="006E0D83" w:rsidRDefault="006E0D83">
      <w:pPr>
        <w:pStyle w:val="Corpodetexto"/>
        <w:ind w:left="0"/>
        <w:jc w:val="both"/>
      </w:pPr>
    </w:p>
    <w:p w14:paraId="60D476B5" w14:textId="77777777" w:rsidR="006E0D83" w:rsidRDefault="006E0D83">
      <w:pPr>
        <w:pStyle w:val="Ttulo2"/>
      </w:pPr>
      <w:bookmarkStart w:id="32" w:name="_Toc40064941"/>
      <w:bookmarkStart w:id="33" w:name="_Toc46345930"/>
      <w:r>
        <w:lastRenderedPageBreak/>
        <w:t>Open and Closed Issues</w:t>
      </w:r>
      <w:bookmarkEnd w:id="32"/>
      <w:bookmarkEnd w:id="33"/>
    </w:p>
    <w:p w14:paraId="51DAF5F0" w14:textId="77777777" w:rsidR="006E0D83" w:rsidRDefault="006E0D83">
      <w:pPr>
        <w:pStyle w:val="HeadingBar"/>
      </w:pPr>
    </w:p>
    <w:p w14:paraId="5819DF83" w14:textId="77777777" w:rsidR="006E0D83" w:rsidRDefault="006E0D83">
      <w:pPr>
        <w:pStyle w:val="Ttulo3"/>
      </w:pPr>
      <w:bookmarkStart w:id="34" w:name="_Toc40064942"/>
      <w:bookmarkStart w:id="35" w:name="_Toc46345931"/>
      <w:r>
        <w:t>Open Issues</w:t>
      </w:r>
      <w:bookmarkEnd w:id="34"/>
      <w:bookmarkEnd w:id="35"/>
    </w:p>
    <w:p w14:paraId="73A090EF" w14:textId="77777777" w:rsidR="006E0D83" w:rsidRDefault="006E0D83">
      <w:pPr>
        <w:pStyle w:val="Note"/>
        <w:numPr>
          <w:ilvl w:val="0"/>
          <w:numId w:val="29"/>
        </w:numPr>
      </w:pPr>
      <w:r>
        <w:t xml:space="preserve">Any unanswered questions regarding this deliverable should be entered here. </w:t>
      </w:r>
    </w:p>
    <w:tbl>
      <w:tblPr>
        <w:tblW w:w="467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425"/>
        <w:gridCol w:w="2367"/>
        <w:gridCol w:w="3996"/>
        <w:gridCol w:w="2228"/>
        <w:gridCol w:w="929"/>
      </w:tblGrid>
      <w:tr w:rsidR="006E0D83" w14:paraId="6D97B899" w14:textId="77777777">
        <w:trPr>
          <w:cantSplit/>
          <w:tblHeader/>
        </w:trPr>
        <w:tc>
          <w:tcPr>
            <w:tcW w:w="214" w:type="pct"/>
            <w:tcBorders>
              <w:bottom w:val="nil"/>
              <w:right w:val="nil"/>
            </w:tcBorders>
            <w:shd w:val="pct10" w:color="auto" w:fill="auto"/>
          </w:tcPr>
          <w:p w14:paraId="71E513B0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90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C31324E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200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63E5C8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Resolution</w:t>
            </w:r>
          </w:p>
        </w:tc>
        <w:tc>
          <w:tcPr>
            <w:tcW w:w="1120" w:type="pct"/>
            <w:tcBorders>
              <w:left w:val="single" w:sz="6" w:space="0" w:color="auto"/>
              <w:bottom w:val="nil"/>
            </w:tcBorders>
            <w:shd w:val="pct10" w:color="auto" w:fill="auto"/>
          </w:tcPr>
          <w:p w14:paraId="4172DE7B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467" w:type="pct"/>
            <w:tcBorders>
              <w:left w:val="single" w:sz="6" w:space="0" w:color="auto"/>
              <w:bottom w:val="nil"/>
            </w:tcBorders>
            <w:shd w:val="pct10" w:color="auto" w:fill="auto"/>
          </w:tcPr>
          <w:p w14:paraId="6ECDF0B1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Date Opened</w:t>
            </w:r>
          </w:p>
        </w:tc>
      </w:tr>
      <w:tr w:rsidR="006E0D83" w14:paraId="098A19BA" w14:textId="77777777">
        <w:trPr>
          <w:cantSplit/>
          <w:trHeight w:hRule="exact" w:val="60"/>
          <w:tblHeader/>
        </w:trPr>
        <w:tc>
          <w:tcPr>
            <w:tcW w:w="214" w:type="pct"/>
            <w:tcBorders>
              <w:left w:val="nil"/>
              <w:right w:val="nil"/>
            </w:tcBorders>
            <w:shd w:val="pct50" w:color="auto" w:fill="auto"/>
          </w:tcPr>
          <w:p w14:paraId="7091C0FC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1190" w:type="pct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22A58A0C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2009" w:type="pct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43ADA3A2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1120" w:type="pct"/>
            <w:tcBorders>
              <w:left w:val="nil"/>
              <w:right w:val="nil"/>
            </w:tcBorders>
            <w:shd w:val="pct50" w:color="auto" w:fill="auto"/>
          </w:tcPr>
          <w:p w14:paraId="776B5D4F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467" w:type="pct"/>
            <w:tcBorders>
              <w:left w:val="nil"/>
              <w:right w:val="nil"/>
            </w:tcBorders>
            <w:shd w:val="pct50" w:color="auto" w:fill="auto"/>
          </w:tcPr>
          <w:p w14:paraId="6CE78945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</w:tr>
      <w:tr w:rsidR="006E0D83" w14:paraId="6CCB5861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12099937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90" w:type="pct"/>
            <w:tcBorders>
              <w:top w:val="nil"/>
            </w:tcBorders>
          </w:tcPr>
          <w:p w14:paraId="15477FA4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72F873F1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4084DBB0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43ECC19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219218F3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500A669E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90" w:type="pct"/>
            <w:tcBorders>
              <w:top w:val="nil"/>
            </w:tcBorders>
          </w:tcPr>
          <w:p w14:paraId="3A0F8C19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017E669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69334C1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6FFB950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273BFAF5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7CD3D440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90" w:type="pct"/>
            <w:tcBorders>
              <w:top w:val="nil"/>
            </w:tcBorders>
          </w:tcPr>
          <w:p w14:paraId="6582A15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5F7598B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3D71AC0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4CE278AA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007AA3BF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431763BE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90" w:type="pct"/>
            <w:tcBorders>
              <w:top w:val="nil"/>
            </w:tcBorders>
          </w:tcPr>
          <w:p w14:paraId="735A489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699F9727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2A76AC54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25BDE158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3428E9AE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7BE88164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90" w:type="pct"/>
            <w:tcBorders>
              <w:top w:val="nil"/>
            </w:tcBorders>
          </w:tcPr>
          <w:p w14:paraId="21B8E393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4CFF425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77A1B9F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1267D37C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3EBAC049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20998371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90" w:type="pct"/>
            <w:tcBorders>
              <w:top w:val="nil"/>
            </w:tcBorders>
          </w:tcPr>
          <w:p w14:paraId="3C54479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084C2968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6CDD2650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7B13B95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490DA845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1D6F7D79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90" w:type="pct"/>
            <w:tcBorders>
              <w:top w:val="nil"/>
            </w:tcBorders>
          </w:tcPr>
          <w:p w14:paraId="592D535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3AE2F5EA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3000EC8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2E7E9457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065903D3" w14:textId="77777777">
        <w:trPr>
          <w:cantSplit/>
        </w:trPr>
        <w:tc>
          <w:tcPr>
            <w:tcW w:w="214" w:type="pct"/>
            <w:tcBorders>
              <w:top w:val="nil"/>
            </w:tcBorders>
          </w:tcPr>
          <w:p w14:paraId="2BFD30AA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90" w:type="pct"/>
            <w:tcBorders>
              <w:top w:val="nil"/>
            </w:tcBorders>
          </w:tcPr>
          <w:p w14:paraId="2B40BC2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2009" w:type="pct"/>
            <w:tcBorders>
              <w:top w:val="nil"/>
            </w:tcBorders>
          </w:tcPr>
          <w:p w14:paraId="6D80030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120" w:type="pct"/>
            <w:tcBorders>
              <w:top w:val="nil"/>
            </w:tcBorders>
          </w:tcPr>
          <w:p w14:paraId="630221D3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67" w:type="pct"/>
            <w:tcBorders>
              <w:top w:val="nil"/>
            </w:tcBorders>
          </w:tcPr>
          <w:p w14:paraId="63D891AA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</w:tbl>
    <w:p w14:paraId="1FF459B2" w14:textId="77777777" w:rsidR="006E0D83" w:rsidRPr="00362E9F" w:rsidRDefault="006E0D83">
      <w:pPr>
        <w:pStyle w:val="Ttulo3"/>
        <w:rPr>
          <w:color w:val="000000"/>
          <w:sz w:val="28"/>
        </w:rPr>
      </w:pPr>
    </w:p>
    <w:p w14:paraId="7C21C34C" w14:textId="77777777" w:rsidR="006E0D83" w:rsidRDefault="006E0D83">
      <w:pPr>
        <w:pStyle w:val="HeadingBar"/>
      </w:pPr>
    </w:p>
    <w:p w14:paraId="364E3F4F" w14:textId="77777777" w:rsidR="006E0D83" w:rsidRDefault="006E0D83">
      <w:pPr>
        <w:pStyle w:val="Ttulo3"/>
      </w:pPr>
      <w:bookmarkStart w:id="36" w:name="_Toc40064943"/>
      <w:bookmarkStart w:id="37" w:name="_Toc46345932"/>
      <w:r>
        <w:t>Closed Issues</w:t>
      </w:r>
      <w:bookmarkEnd w:id="36"/>
      <w:bookmarkEnd w:id="37"/>
    </w:p>
    <w:p w14:paraId="72DF878C" w14:textId="77777777" w:rsidR="006E0D83" w:rsidRDefault="006E0D83">
      <w:pPr>
        <w:pStyle w:val="Note"/>
        <w:numPr>
          <w:ilvl w:val="0"/>
          <w:numId w:val="30"/>
        </w:numPr>
      </w:pPr>
      <w:r>
        <w:t xml:space="preserve">When an issue is closed, move it to the closed section and add the resolution. Keep the ID of the issue the same it was when it was still open. </w:t>
      </w:r>
    </w:p>
    <w:p w14:paraId="045FFB80" w14:textId="77777777" w:rsidR="006E0D83" w:rsidRDefault="006E0D83">
      <w:pPr>
        <w:pStyle w:val="Corpodetexto"/>
        <w:spacing w:before="0" w:after="0"/>
        <w:ind w:left="0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425"/>
        <w:gridCol w:w="2367"/>
        <w:gridCol w:w="4015"/>
        <w:gridCol w:w="2158"/>
        <w:gridCol w:w="880"/>
        <w:gridCol w:w="787"/>
      </w:tblGrid>
      <w:tr w:rsidR="006E0D83" w14:paraId="1B7B6D7B" w14:textId="77777777">
        <w:trPr>
          <w:cantSplit/>
          <w:tblHeader/>
        </w:trPr>
        <w:tc>
          <w:tcPr>
            <w:tcW w:w="200" w:type="pct"/>
            <w:tcBorders>
              <w:bottom w:val="nil"/>
              <w:right w:val="nil"/>
            </w:tcBorders>
            <w:shd w:val="pct10" w:color="auto" w:fill="auto"/>
          </w:tcPr>
          <w:p w14:paraId="714017DE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13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E08C98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188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B7E8141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Resolution</w:t>
            </w:r>
          </w:p>
        </w:tc>
        <w:tc>
          <w:tcPr>
            <w:tcW w:w="1015" w:type="pct"/>
            <w:tcBorders>
              <w:left w:val="single" w:sz="6" w:space="0" w:color="auto"/>
              <w:bottom w:val="nil"/>
            </w:tcBorders>
            <w:shd w:val="pct10" w:color="auto" w:fill="auto"/>
          </w:tcPr>
          <w:p w14:paraId="7F3172E0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414" w:type="pct"/>
            <w:tcBorders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14:paraId="2710FA88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Date Opened</w:t>
            </w:r>
          </w:p>
        </w:tc>
        <w:tc>
          <w:tcPr>
            <w:tcW w:w="370" w:type="pct"/>
            <w:tcBorders>
              <w:left w:val="single" w:sz="6" w:space="0" w:color="auto"/>
              <w:bottom w:val="nil"/>
            </w:tcBorders>
            <w:shd w:val="pct10" w:color="auto" w:fill="auto"/>
          </w:tcPr>
          <w:p w14:paraId="5167F052" w14:textId="77777777" w:rsidR="006E0D83" w:rsidRDefault="006E0D8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Date Closed</w:t>
            </w:r>
          </w:p>
        </w:tc>
      </w:tr>
      <w:tr w:rsidR="006E0D83" w14:paraId="6B7FA2F4" w14:textId="77777777">
        <w:trPr>
          <w:cantSplit/>
          <w:trHeight w:hRule="exact" w:val="60"/>
          <w:tblHeader/>
        </w:trPr>
        <w:tc>
          <w:tcPr>
            <w:tcW w:w="200" w:type="pct"/>
            <w:tcBorders>
              <w:left w:val="nil"/>
              <w:right w:val="nil"/>
            </w:tcBorders>
            <w:shd w:val="pct50" w:color="auto" w:fill="auto"/>
          </w:tcPr>
          <w:p w14:paraId="6923CC8A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1113" w:type="pct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1D6AC791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1888" w:type="pct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2476BBB3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1015" w:type="pct"/>
            <w:tcBorders>
              <w:left w:val="nil"/>
              <w:right w:val="nil"/>
            </w:tcBorders>
            <w:shd w:val="pct50" w:color="auto" w:fill="auto"/>
          </w:tcPr>
          <w:p w14:paraId="7A0B9A71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414" w:type="pct"/>
            <w:tcBorders>
              <w:left w:val="nil"/>
              <w:right w:val="nil"/>
            </w:tcBorders>
            <w:shd w:val="pct50" w:color="auto" w:fill="auto"/>
          </w:tcPr>
          <w:p w14:paraId="2A30C7C7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  <w:tc>
          <w:tcPr>
            <w:tcW w:w="370" w:type="pct"/>
            <w:tcBorders>
              <w:left w:val="nil"/>
              <w:right w:val="nil"/>
            </w:tcBorders>
            <w:shd w:val="pct50" w:color="auto" w:fill="auto"/>
          </w:tcPr>
          <w:p w14:paraId="2C6CF855" w14:textId="77777777" w:rsidR="006E0D83" w:rsidRDefault="006E0D83">
            <w:pPr>
              <w:pStyle w:val="TableText"/>
              <w:rPr>
                <w:color w:val="000000"/>
                <w:sz w:val="20"/>
              </w:rPr>
            </w:pPr>
          </w:p>
        </w:tc>
      </w:tr>
      <w:tr w:rsidR="006E0D83" w14:paraId="261D807B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1A9B4ED3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3" w:type="pct"/>
            <w:tcBorders>
              <w:top w:val="nil"/>
            </w:tcBorders>
          </w:tcPr>
          <w:p w14:paraId="532BA29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4C09153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13804FE1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3C851D3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59BF975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27825B81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54D6B80A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13" w:type="pct"/>
            <w:tcBorders>
              <w:top w:val="nil"/>
            </w:tcBorders>
          </w:tcPr>
          <w:p w14:paraId="4C5F2AC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79F9EC23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03E4E99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7FE2D8EA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3CA881A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7F0D4FA6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4EFD1F0E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13" w:type="pct"/>
            <w:tcBorders>
              <w:top w:val="nil"/>
            </w:tcBorders>
          </w:tcPr>
          <w:p w14:paraId="5F9D48F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3004B5EC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3FC3ED2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5A6F04B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70155FE9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3729321A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3CB5839F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13" w:type="pct"/>
            <w:tcBorders>
              <w:top w:val="nil"/>
            </w:tcBorders>
          </w:tcPr>
          <w:p w14:paraId="1A874F6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53FD86F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4030AC0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2644FFC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40166B8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0A1A6B77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4273F187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13" w:type="pct"/>
            <w:tcBorders>
              <w:top w:val="nil"/>
            </w:tcBorders>
          </w:tcPr>
          <w:p w14:paraId="750598F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72CA1C29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4EA74868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02918CD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24D4930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7190306B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32996383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3" w:type="pct"/>
            <w:tcBorders>
              <w:top w:val="nil"/>
            </w:tcBorders>
          </w:tcPr>
          <w:p w14:paraId="418B63AB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1B7B711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69AF1EC7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7E3CAFCD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793140CF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0D068873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439E7660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13" w:type="pct"/>
            <w:tcBorders>
              <w:top w:val="nil"/>
            </w:tcBorders>
          </w:tcPr>
          <w:p w14:paraId="3130244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1EED9F9A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1D109391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1FF9D321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4E256E55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  <w:tr w:rsidR="006E0D83" w14:paraId="11B5502A" w14:textId="77777777">
        <w:trPr>
          <w:cantSplit/>
        </w:trPr>
        <w:tc>
          <w:tcPr>
            <w:tcW w:w="200" w:type="pct"/>
            <w:tcBorders>
              <w:top w:val="nil"/>
            </w:tcBorders>
          </w:tcPr>
          <w:p w14:paraId="4EAD67E3" w14:textId="77777777" w:rsidR="006E0D83" w:rsidRDefault="006E0D83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13" w:type="pct"/>
            <w:tcBorders>
              <w:top w:val="nil"/>
            </w:tcBorders>
          </w:tcPr>
          <w:p w14:paraId="6D774D93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888" w:type="pct"/>
            <w:tcBorders>
              <w:top w:val="nil"/>
            </w:tcBorders>
          </w:tcPr>
          <w:p w14:paraId="14E7DFA4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1015" w:type="pct"/>
            <w:tcBorders>
              <w:top w:val="nil"/>
            </w:tcBorders>
          </w:tcPr>
          <w:p w14:paraId="1E7B44F6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414" w:type="pct"/>
            <w:tcBorders>
              <w:top w:val="nil"/>
            </w:tcBorders>
          </w:tcPr>
          <w:p w14:paraId="7A11558C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  <w:tc>
          <w:tcPr>
            <w:tcW w:w="370" w:type="pct"/>
            <w:tcBorders>
              <w:top w:val="nil"/>
            </w:tcBorders>
          </w:tcPr>
          <w:p w14:paraId="060BE74E" w14:textId="77777777" w:rsidR="006E0D83" w:rsidRDefault="006E0D83">
            <w:pPr>
              <w:pStyle w:val="TableText"/>
              <w:rPr>
                <w:color w:val="000000"/>
              </w:rPr>
            </w:pPr>
          </w:p>
        </w:tc>
      </w:tr>
    </w:tbl>
    <w:p w14:paraId="73D110E7" w14:textId="77777777" w:rsidR="006E0D83" w:rsidRDefault="006E0D83">
      <w:pPr>
        <w:pStyle w:val="Corpodetexto"/>
        <w:spacing w:before="0" w:after="0"/>
        <w:ind w:left="0"/>
      </w:pPr>
    </w:p>
    <w:p w14:paraId="36827038" w14:textId="77777777" w:rsidR="006E0D83" w:rsidRDefault="006E0D83">
      <w:pPr>
        <w:pStyle w:val="Corpodetexto"/>
        <w:ind w:hanging="1080"/>
      </w:pPr>
    </w:p>
    <w:p w14:paraId="4517E963" w14:textId="77777777" w:rsidR="006E0D83" w:rsidRDefault="006E0D83">
      <w:pPr>
        <w:pStyle w:val="Corpodetexto"/>
        <w:ind w:left="0"/>
      </w:pPr>
    </w:p>
    <w:sectPr w:rsidR="006E0D83" w:rsidSect="00AD1A81">
      <w:footerReference w:type="even" r:id="rId12"/>
      <w:footerReference w:type="first" r:id="rId13"/>
      <w:pgSz w:w="12240" w:h="15840" w:code="1"/>
      <w:pgMar w:top="720" w:right="720" w:bottom="1080" w:left="720" w:header="432" w:footer="432" w:gutter="36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8E440" w14:textId="77777777" w:rsidR="004832A5" w:rsidRDefault="004832A5">
      <w:r>
        <w:separator/>
      </w:r>
    </w:p>
  </w:endnote>
  <w:endnote w:type="continuationSeparator" w:id="0">
    <w:p w14:paraId="55733909" w14:textId="77777777" w:rsidR="004832A5" w:rsidRDefault="004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F0C2" w14:textId="2D048CD5" w:rsidR="00FF7061" w:rsidRDefault="004832A5">
    <w:pPr>
      <w:pStyle w:val="Rodap"/>
      <w:framePr w:hSpace="187" w:wrap="around" w:vAnchor="text" w:hAnchor="margin" w:xAlign="right" w:y="1"/>
      <w:tabs>
        <w:tab w:val="right" w:pos="9900"/>
        <w:tab w:val="right" w:pos="10440"/>
      </w:tabs>
    </w:pPr>
    <w:r>
      <w:fldChar w:fldCharType="begin"/>
    </w:r>
    <w:r>
      <w:instrText xml:space="preserve"> STYLEREF HD2 \* MERGEFORMAT </w:instrText>
    </w:r>
    <w:r>
      <w:fldChar w:fldCharType="separate"/>
    </w:r>
    <w:r w:rsidR="00C2782C">
      <w:rPr>
        <w:noProof/>
      </w:rPr>
      <w:t>Initial Installation Instructions</w:t>
    </w:r>
    <w:r>
      <w:rPr>
        <w:noProof/>
      </w:rPr>
      <w:fldChar w:fldCharType="end"/>
    </w:r>
    <w:r w:rsidR="00FF7061">
      <w:fldChar w:fldCharType="begin"/>
    </w:r>
    <w:r w:rsidR="00FF7061">
      <w:instrText xml:space="preserve"> If </w:instrText>
    </w:r>
    <w:r>
      <w:fldChar w:fldCharType="begin"/>
    </w:r>
    <w:r>
      <w:instrText xml:space="preserve"> Section </w:instrText>
    </w:r>
    <w:r>
      <w:fldChar w:fldCharType="separate"/>
    </w:r>
    <w:r w:rsidR="00C2782C">
      <w:instrText>2</w:instrText>
    </w:r>
    <w:r>
      <w:fldChar w:fldCharType="end"/>
    </w:r>
    <w:r w:rsidR="00FF7061">
      <w:instrText>&gt; 1 “</w:instrText>
    </w:r>
    <w:r>
      <w:fldChar w:fldCharType="begin"/>
    </w:r>
    <w:r>
      <w:instrText xml:space="preserve">PAGE </w:instrText>
    </w:r>
    <w:r>
      <w:fldChar w:fldCharType="separate"/>
    </w:r>
    <w:r w:rsidR="00C2782C">
      <w:rPr>
        <w:noProof/>
      </w:rPr>
      <w:instrText>2</w:instrText>
    </w:r>
    <w:r>
      <w:rPr>
        <w:noProof/>
      </w:rPr>
      <w:fldChar w:fldCharType="end"/>
    </w:r>
    <w:r w:rsidR="00FF7061">
      <w:instrText xml:space="preserve"> of </w:instrText>
    </w:r>
    <w:r w:rsidR="00FF7061">
      <w:fldChar w:fldCharType="begin"/>
    </w:r>
    <w:r w:rsidR="00FF7061">
      <w:instrText xml:space="preserve"> =  </w:instrText>
    </w:r>
    <w:r w:rsidR="00FF7061">
      <w:rPr>
        <w:noProof/>
      </w:rPr>
      <w:fldChar w:fldCharType="begin"/>
    </w:r>
    <w:r w:rsidR="00FF7061">
      <w:rPr>
        <w:noProof/>
      </w:rPr>
      <w:instrText xml:space="preserve"> NUMPAGES </w:instrText>
    </w:r>
    <w:r w:rsidR="00FF7061">
      <w:rPr>
        <w:noProof/>
      </w:rPr>
      <w:fldChar w:fldCharType="separate"/>
    </w:r>
    <w:r w:rsidR="00C2782C">
      <w:rPr>
        <w:noProof/>
      </w:rPr>
      <w:instrText>7</w:instrText>
    </w:r>
    <w:r w:rsidR="00FF7061">
      <w:rPr>
        <w:noProof/>
      </w:rPr>
      <w:fldChar w:fldCharType="end"/>
    </w:r>
    <w:r w:rsidR="00FF7061">
      <w:instrText xml:space="preserve"> - Sec1  </w:instrText>
    </w:r>
    <w:r w:rsidR="00FF7061">
      <w:fldChar w:fldCharType="separate"/>
    </w:r>
    <w:r w:rsidR="00C2782C">
      <w:rPr>
        <w:noProof/>
      </w:rPr>
      <w:instrText>7</w:instrText>
    </w:r>
    <w:r w:rsidR="00FF7061">
      <w:fldChar w:fldCharType="end"/>
    </w:r>
    <w:r w:rsidR="00FF7061">
      <w:instrText>” “</w:instrText>
    </w:r>
    <w:r>
      <w:fldChar w:fldCharType="begin"/>
    </w:r>
    <w:r>
      <w:instrText xml:space="preserve"> PAGE </w:instrText>
    </w:r>
    <w:r>
      <w:fldChar w:fldCharType="separate"/>
    </w:r>
    <w:r w:rsidR="00C2782C">
      <w:rPr>
        <w:noProof/>
      </w:rPr>
      <w:instrText>iii</w:instrText>
    </w:r>
    <w:r>
      <w:rPr>
        <w:noProof/>
      </w:rPr>
      <w:fldChar w:fldCharType="end"/>
    </w:r>
    <w:r w:rsidR="00FF7061">
      <w:instrText xml:space="preserve">” </w:instrText>
    </w:r>
    <w:r w:rsidR="00FF7061">
      <w:fldChar w:fldCharType="separate"/>
    </w:r>
    <w:r w:rsidR="00C2782C">
      <w:rPr>
        <w:noProof/>
      </w:rPr>
      <w:t>2 of 7</w:t>
    </w:r>
    <w:r w:rsidR="00FF7061">
      <w:fldChar w:fldCharType="end"/>
    </w:r>
  </w:p>
  <w:p w14:paraId="7C6707A2" w14:textId="77777777" w:rsidR="00FF7061" w:rsidRPr="00320C9C" w:rsidRDefault="00FF7061">
    <w:pPr>
      <w:pStyle w:val="Rodap"/>
      <w:tabs>
        <w:tab w:val="right" w:pos="9900"/>
        <w:tab w:val="right" w:pos="10440"/>
      </w:tabs>
    </w:pPr>
  </w:p>
  <w:p w14:paraId="179CC4CB" w14:textId="77777777" w:rsidR="00FF7061" w:rsidRPr="00320C9C" w:rsidRDefault="00FF7061">
    <w:pPr>
      <w:pStyle w:val="Rodap"/>
      <w:tabs>
        <w:tab w:val="center" w:pos="5400"/>
        <w:tab w:val="right" w:pos="9720"/>
        <w:tab w:val="right" w:pos="10440"/>
      </w:tabs>
      <w:rPr>
        <w:lang w:val="pt-BR"/>
      </w:rPr>
    </w:pPr>
    <w:r w:rsidRPr="00320C9C">
      <w:rPr>
        <w:lang w:val="pt-BR"/>
      </w:rPr>
      <w:t>File MD120_VENANCIO_Tela_Fabricante_Divisão_x_Fornecedores_v1.docx</w:t>
    </w:r>
  </w:p>
  <w:p w14:paraId="74366BCC" w14:textId="77777777" w:rsidR="00FF7061" w:rsidRPr="00320C9C" w:rsidRDefault="00FF7061">
    <w:pPr>
      <w:pStyle w:val="Rodap"/>
      <w:tabs>
        <w:tab w:val="center" w:pos="5400"/>
        <w:tab w:val="right" w:pos="9720"/>
        <w:tab w:val="right" w:pos="10440"/>
      </w:tabs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BA5EB" w14:textId="77777777" w:rsidR="00FF7061" w:rsidRDefault="00FF7061">
    <w:pPr>
      <w:pStyle w:val="Rodap"/>
      <w:tabs>
        <w:tab w:val="right" w:pos="104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AF40C" w14:textId="77777777" w:rsidR="00FF7061" w:rsidRDefault="00FF70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21367E" w14:textId="77777777" w:rsidR="00FF7061" w:rsidRDefault="00FF7061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5ACAD" w14:textId="77777777" w:rsidR="00FF7061" w:rsidRDefault="00FF7061">
    <w:pPr>
      <w:pStyle w:val="Rodap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73C69" w14:textId="77777777" w:rsidR="004832A5" w:rsidRDefault="004832A5">
      <w:r>
        <w:separator/>
      </w:r>
    </w:p>
  </w:footnote>
  <w:footnote w:type="continuationSeparator" w:id="0">
    <w:p w14:paraId="06C251A6" w14:textId="77777777" w:rsidR="004832A5" w:rsidRDefault="004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A1C29" w14:textId="77777777" w:rsidR="00FF7061" w:rsidRDefault="00FF7061">
    <w:pPr>
      <w:pStyle w:val="Cabealho"/>
      <w:framePr w:hSpace="187" w:wrap="around" w:vAnchor="page" w:hAnchor="margin" w:xAlign="right" w:y="433"/>
    </w:pPr>
  </w:p>
  <w:p w14:paraId="6BE73080" w14:textId="77777777" w:rsidR="00FF7061" w:rsidRDefault="004832A5">
    <w:pPr>
      <w:pStyle w:val="Cabealho"/>
    </w:pPr>
    <w:r>
      <w:fldChar w:fldCharType="begin"/>
    </w:r>
    <w:r>
      <w:instrText xml:space="preserve"> REF DocTitle \* MERGEFORMAT </w:instrText>
    </w:r>
    <w:r>
      <w:fldChar w:fldCharType="separate"/>
    </w:r>
    <w:r w:rsidR="00FF7061" w:rsidRPr="00ED050F">
      <w:t>MD.120 Installation Instructions</w:t>
    </w:r>
    <w:r>
      <w:fldChar w:fldCharType="end"/>
    </w:r>
  </w:p>
  <w:p w14:paraId="1F3C9603" w14:textId="77777777" w:rsidR="00FF7061" w:rsidRDefault="00FF70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000E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43E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8408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A14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264D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B615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D4F1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EAFD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47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C83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53C6C9E"/>
    <w:multiLevelType w:val="hybridMultilevel"/>
    <w:tmpl w:val="69A8E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C55E8"/>
    <w:multiLevelType w:val="singleLevel"/>
    <w:tmpl w:val="6CFEEDF2"/>
    <w:lvl w:ilvl="0">
      <w:start w:val="1"/>
      <w:numFmt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hint="default"/>
      </w:rPr>
    </w:lvl>
  </w:abstractNum>
  <w:abstractNum w:abstractNumId="13" w15:restartNumberingAfterBreak="0">
    <w:nsid w:val="1959199C"/>
    <w:multiLevelType w:val="hybridMultilevel"/>
    <w:tmpl w:val="037E7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9C75DD"/>
    <w:multiLevelType w:val="hybridMultilevel"/>
    <w:tmpl w:val="008433BC"/>
    <w:lvl w:ilvl="0" w:tplc="9F38A61E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1BDC78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C43730F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7" w15:restartNumberingAfterBreak="0">
    <w:nsid w:val="1F1F2DA3"/>
    <w:multiLevelType w:val="singleLevel"/>
    <w:tmpl w:val="25E638FE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21434485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217B1474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0" w15:restartNumberingAfterBreak="0">
    <w:nsid w:val="23EF4F0F"/>
    <w:multiLevelType w:val="hybridMultilevel"/>
    <w:tmpl w:val="B5589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63D30FC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 w15:restartNumberingAfterBreak="0">
    <w:nsid w:val="2AE1253B"/>
    <w:multiLevelType w:val="hybridMultilevel"/>
    <w:tmpl w:val="8AC65108"/>
    <w:lvl w:ilvl="0" w:tplc="955456B8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1C786AE6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3" w15:restartNumberingAfterBreak="0">
    <w:nsid w:val="2C643DF4"/>
    <w:multiLevelType w:val="multilevel"/>
    <w:tmpl w:val="3310656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864"/>
        </w:tabs>
        <w:ind w:left="3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48"/>
        </w:tabs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144"/>
        </w:tabs>
        <w:ind w:left="61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816"/>
        </w:tabs>
        <w:ind w:left="6816" w:hanging="1800"/>
      </w:pPr>
      <w:rPr>
        <w:rFonts w:hint="default"/>
      </w:rPr>
    </w:lvl>
  </w:abstractNum>
  <w:abstractNum w:abstractNumId="24" w15:restartNumberingAfterBreak="0">
    <w:nsid w:val="3A10282D"/>
    <w:multiLevelType w:val="hybridMultilevel"/>
    <w:tmpl w:val="EFB6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D25F3E"/>
    <w:multiLevelType w:val="hybridMultilevel"/>
    <w:tmpl w:val="D1E02FA0"/>
    <w:lvl w:ilvl="0" w:tplc="684485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A17CE0"/>
    <w:multiLevelType w:val="singleLevel"/>
    <w:tmpl w:val="53601E8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 w15:restartNumberingAfterBreak="0">
    <w:nsid w:val="56E72B92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8" w15:restartNumberingAfterBreak="0">
    <w:nsid w:val="5C12761D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9" w15:restartNumberingAfterBreak="0">
    <w:nsid w:val="5EC87140"/>
    <w:multiLevelType w:val="hybridMultilevel"/>
    <w:tmpl w:val="8EB2C01E"/>
    <w:lvl w:ilvl="0" w:tplc="9120048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1E2900"/>
    <w:multiLevelType w:val="hybridMultilevel"/>
    <w:tmpl w:val="32D45DF6"/>
    <w:lvl w:ilvl="0" w:tplc="0409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05"/>
        </w:tabs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25"/>
        </w:tabs>
        <w:ind w:left="8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45"/>
        </w:tabs>
        <w:ind w:left="9045" w:hanging="360"/>
      </w:pPr>
      <w:rPr>
        <w:rFonts w:ascii="Wingdings" w:hAnsi="Wingdings" w:hint="default"/>
      </w:rPr>
    </w:lvl>
  </w:abstractNum>
  <w:abstractNum w:abstractNumId="31" w15:restartNumberingAfterBreak="0">
    <w:nsid w:val="69552F73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2" w15:restartNumberingAfterBreak="0">
    <w:nsid w:val="6CCC1183"/>
    <w:multiLevelType w:val="hybridMultilevel"/>
    <w:tmpl w:val="63008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E7020C"/>
    <w:multiLevelType w:val="singleLevel"/>
    <w:tmpl w:val="53601E8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4" w15:restartNumberingAfterBreak="0">
    <w:nsid w:val="6EBC6BFE"/>
    <w:multiLevelType w:val="hybridMultilevel"/>
    <w:tmpl w:val="2BF49B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E77CE"/>
    <w:multiLevelType w:val="hybridMultilevel"/>
    <w:tmpl w:val="F7D669FE"/>
    <w:lvl w:ilvl="0" w:tplc="31B2FD9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261161"/>
    <w:multiLevelType w:val="singleLevel"/>
    <w:tmpl w:val="59267278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27"/>
  </w:num>
  <w:num w:numId="2">
    <w:abstractNumId w:val="36"/>
  </w:num>
  <w:num w:numId="3">
    <w:abstractNumId w:val="18"/>
  </w:num>
  <w:num w:numId="4">
    <w:abstractNumId w:val="17"/>
  </w:num>
  <w:num w:numId="5">
    <w:abstractNumId w:val="28"/>
  </w:num>
  <w:num w:numId="6">
    <w:abstractNumId w:val="31"/>
  </w:num>
  <w:num w:numId="7">
    <w:abstractNumId w:val="1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240" w:hanging="360"/>
        </w:pPr>
        <w:rPr>
          <w:rFonts w:ascii="Wingdings" w:hAnsi="Wingdings" w:hint="default"/>
          <w:sz w:val="28"/>
        </w:rPr>
      </w:lvl>
    </w:lvlOverride>
  </w:num>
  <w:num w:numId="8">
    <w:abstractNumId w:val="21"/>
  </w:num>
  <w:num w:numId="9">
    <w:abstractNumId w:val="19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Geneva" w:hAnsi="Geneva" w:hint="default"/>
        </w:rPr>
      </w:lvl>
    </w:lvlOverride>
  </w:num>
  <w:num w:numId="22">
    <w:abstractNumId w:val="12"/>
  </w:num>
  <w:num w:numId="23">
    <w:abstractNumId w:val="15"/>
  </w:num>
  <w:num w:numId="24">
    <w:abstractNumId w:val="25"/>
  </w:num>
  <w:num w:numId="25">
    <w:abstractNumId w:val="29"/>
  </w:num>
  <w:num w:numId="26">
    <w:abstractNumId w:val="30"/>
  </w:num>
  <w:num w:numId="27">
    <w:abstractNumId w:val="35"/>
  </w:num>
  <w:num w:numId="28">
    <w:abstractNumId w:val="14"/>
  </w:num>
  <w:num w:numId="29">
    <w:abstractNumId w:val="26"/>
  </w:num>
  <w:num w:numId="30">
    <w:abstractNumId w:val="33"/>
  </w:num>
  <w:num w:numId="31">
    <w:abstractNumId w:val="34"/>
  </w:num>
  <w:num w:numId="32">
    <w:abstractNumId w:val="32"/>
  </w:num>
  <w:num w:numId="33">
    <w:abstractNumId w:val="13"/>
  </w:num>
  <w:num w:numId="34">
    <w:abstractNumId w:val="20"/>
  </w:num>
  <w:num w:numId="35">
    <w:abstractNumId w:val="24"/>
  </w:num>
  <w:num w:numId="36">
    <w:abstractNumId w:val="11"/>
  </w:num>
  <w:num w:numId="37">
    <w:abstractNumId w:val="2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intFractionalCharacterWidth/>
  <w:embedSystemFonts/>
  <w:hideSpelling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IM_Version" w:val="1.2.0"/>
    <w:docVar w:name="ProjectCode" w:val="AIM20DEV"/>
  </w:docVars>
  <w:rsids>
    <w:rsidRoot w:val="00AB3DFA"/>
    <w:rsid w:val="00020B2F"/>
    <w:rsid w:val="00041988"/>
    <w:rsid w:val="000700EB"/>
    <w:rsid w:val="00075323"/>
    <w:rsid w:val="00085B52"/>
    <w:rsid w:val="00086A2D"/>
    <w:rsid w:val="000E4D8D"/>
    <w:rsid w:val="000E7206"/>
    <w:rsid w:val="000E7331"/>
    <w:rsid w:val="0011218D"/>
    <w:rsid w:val="0011417C"/>
    <w:rsid w:val="00125407"/>
    <w:rsid w:val="001455BB"/>
    <w:rsid w:val="00151DFD"/>
    <w:rsid w:val="00196E77"/>
    <w:rsid w:val="001A18DD"/>
    <w:rsid w:val="001D5490"/>
    <w:rsid w:val="001F475F"/>
    <w:rsid w:val="00213EBB"/>
    <w:rsid w:val="00243AF1"/>
    <w:rsid w:val="0025232A"/>
    <w:rsid w:val="002C742E"/>
    <w:rsid w:val="002F2815"/>
    <w:rsid w:val="002F3856"/>
    <w:rsid w:val="00302943"/>
    <w:rsid w:val="00306BF2"/>
    <w:rsid w:val="00317F0D"/>
    <w:rsid w:val="00320C9C"/>
    <w:rsid w:val="00323E1F"/>
    <w:rsid w:val="00324751"/>
    <w:rsid w:val="003335BF"/>
    <w:rsid w:val="003374D7"/>
    <w:rsid w:val="00347D8D"/>
    <w:rsid w:val="00350F94"/>
    <w:rsid w:val="00362E9F"/>
    <w:rsid w:val="00375A5E"/>
    <w:rsid w:val="003E7EA7"/>
    <w:rsid w:val="00401F6C"/>
    <w:rsid w:val="00421C7E"/>
    <w:rsid w:val="00435553"/>
    <w:rsid w:val="00470185"/>
    <w:rsid w:val="00472A0A"/>
    <w:rsid w:val="004832A5"/>
    <w:rsid w:val="004976D1"/>
    <w:rsid w:val="004B3464"/>
    <w:rsid w:val="004B79CE"/>
    <w:rsid w:val="004C623A"/>
    <w:rsid w:val="004F1CA1"/>
    <w:rsid w:val="00512E35"/>
    <w:rsid w:val="0052530C"/>
    <w:rsid w:val="00557A7F"/>
    <w:rsid w:val="00557AE2"/>
    <w:rsid w:val="005840AA"/>
    <w:rsid w:val="005B01F5"/>
    <w:rsid w:val="005B057D"/>
    <w:rsid w:val="005D0D77"/>
    <w:rsid w:val="005F185D"/>
    <w:rsid w:val="005F69A6"/>
    <w:rsid w:val="00617C2C"/>
    <w:rsid w:val="00621A9B"/>
    <w:rsid w:val="006304E8"/>
    <w:rsid w:val="0064742F"/>
    <w:rsid w:val="00666037"/>
    <w:rsid w:val="00672547"/>
    <w:rsid w:val="00674EF8"/>
    <w:rsid w:val="006A5494"/>
    <w:rsid w:val="006B09D8"/>
    <w:rsid w:val="006E0D83"/>
    <w:rsid w:val="006E2A29"/>
    <w:rsid w:val="006E67C1"/>
    <w:rsid w:val="007169ED"/>
    <w:rsid w:val="007413CA"/>
    <w:rsid w:val="007645C2"/>
    <w:rsid w:val="00775F5C"/>
    <w:rsid w:val="00785C1E"/>
    <w:rsid w:val="007E0EB0"/>
    <w:rsid w:val="007E1DC5"/>
    <w:rsid w:val="007F594C"/>
    <w:rsid w:val="008719FB"/>
    <w:rsid w:val="00914A2C"/>
    <w:rsid w:val="00934035"/>
    <w:rsid w:val="009528D7"/>
    <w:rsid w:val="009778E4"/>
    <w:rsid w:val="009B4781"/>
    <w:rsid w:val="009B57DC"/>
    <w:rsid w:val="009C336E"/>
    <w:rsid w:val="00A33F23"/>
    <w:rsid w:val="00A71D07"/>
    <w:rsid w:val="00A752D8"/>
    <w:rsid w:val="00A765AD"/>
    <w:rsid w:val="00A87857"/>
    <w:rsid w:val="00AB3DFA"/>
    <w:rsid w:val="00AD1A81"/>
    <w:rsid w:val="00B357C6"/>
    <w:rsid w:val="00B624E6"/>
    <w:rsid w:val="00B72A26"/>
    <w:rsid w:val="00B82CF8"/>
    <w:rsid w:val="00B876EC"/>
    <w:rsid w:val="00BB5D9F"/>
    <w:rsid w:val="00BC67D9"/>
    <w:rsid w:val="00BF357F"/>
    <w:rsid w:val="00C00B6A"/>
    <w:rsid w:val="00C107ED"/>
    <w:rsid w:val="00C230BE"/>
    <w:rsid w:val="00C2782C"/>
    <w:rsid w:val="00C3267A"/>
    <w:rsid w:val="00CB5648"/>
    <w:rsid w:val="00CC08BB"/>
    <w:rsid w:val="00CF2E59"/>
    <w:rsid w:val="00D16900"/>
    <w:rsid w:val="00D5085F"/>
    <w:rsid w:val="00D6521B"/>
    <w:rsid w:val="00D81A8A"/>
    <w:rsid w:val="00D86AB7"/>
    <w:rsid w:val="00DC0375"/>
    <w:rsid w:val="00DD3B94"/>
    <w:rsid w:val="00DD4392"/>
    <w:rsid w:val="00DE7267"/>
    <w:rsid w:val="00E03534"/>
    <w:rsid w:val="00E0473A"/>
    <w:rsid w:val="00E611C5"/>
    <w:rsid w:val="00E639E2"/>
    <w:rsid w:val="00E95BB4"/>
    <w:rsid w:val="00ED050F"/>
    <w:rsid w:val="00EE588B"/>
    <w:rsid w:val="00F31229"/>
    <w:rsid w:val="00F6256C"/>
    <w:rsid w:val="00F82C38"/>
    <w:rsid w:val="00F91442"/>
    <w:rsid w:val="00FC4B43"/>
    <w:rsid w:val="00FE6E86"/>
    <w:rsid w:val="00FF7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8A4E9B"/>
  <w15:docId w15:val="{F38380DC-5DA3-4990-8100-0BE1CFE6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1A8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Ttulo1">
    <w:name w:val="heading 1"/>
    <w:basedOn w:val="Normal"/>
    <w:next w:val="Corpodetexto"/>
    <w:qFormat/>
    <w:rsid w:val="00AD1A81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Ttulo2">
    <w:name w:val="heading 2"/>
    <w:aliases w:val="HD2,heading 2,Heading 2 Hidden"/>
    <w:basedOn w:val="Corpodetexto"/>
    <w:next w:val="Corpodetexto"/>
    <w:qFormat/>
    <w:rsid w:val="00AD1A81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Ttulo3">
    <w:name w:val="heading 3"/>
    <w:aliases w:val="heading 3"/>
    <w:basedOn w:val="Corpodetexto"/>
    <w:next w:val="Corpodetexto"/>
    <w:qFormat/>
    <w:rsid w:val="00AD1A81"/>
    <w:pPr>
      <w:keepNext/>
      <w:keepLines/>
      <w:ind w:left="0"/>
      <w:outlineLvl w:val="2"/>
    </w:pPr>
    <w:rPr>
      <w:b/>
      <w:sz w:val="24"/>
    </w:rPr>
  </w:style>
  <w:style w:type="paragraph" w:styleId="Ttulo4">
    <w:name w:val="heading 4"/>
    <w:aliases w:val="heading 4"/>
    <w:basedOn w:val="Corpodetexto"/>
    <w:next w:val="Corpodetexto"/>
    <w:qFormat/>
    <w:rsid w:val="00AD1A81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Ttulo5">
    <w:name w:val="heading 5"/>
    <w:basedOn w:val="Corpodetexto"/>
    <w:next w:val="Corpodetexto"/>
    <w:qFormat/>
    <w:rsid w:val="00AD1A81"/>
    <w:pPr>
      <w:keepNext/>
      <w:keepLines/>
      <w:outlineLvl w:val="4"/>
    </w:pPr>
    <w:rPr>
      <w:b/>
      <w:i/>
    </w:rPr>
  </w:style>
  <w:style w:type="paragraph" w:styleId="Ttulo6">
    <w:name w:val="heading 6"/>
    <w:basedOn w:val="Normal"/>
    <w:next w:val="Recuonormal"/>
    <w:qFormat/>
    <w:rsid w:val="00AD1A81"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Recuonormal"/>
    <w:qFormat/>
    <w:rsid w:val="00AD1A81"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Recuonormal"/>
    <w:qFormat/>
    <w:rsid w:val="00AD1A81"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Recuonormal"/>
    <w:qFormat/>
    <w:rsid w:val="00AD1A81"/>
    <w:pPr>
      <w:ind w:left="720"/>
      <w:outlineLvl w:val="8"/>
    </w:pPr>
    <w:rPr>
      <w:rFonts w:ascii="Times" w:hAnsi="Time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aliases w:val="body text"/>
    <w:basedOn w:val="Normal"/>
    <w:rsid w:val="00AD1A81"/>
    <w:pPr>
      <w:spacing w:before="120" w:after="120"/>
      <w:ind w:left="2520"/>
    </w:pPr>
  </w:style>
  <w:style w:type="paragraph" w:styleId="Recuonormal">
    <w:name w:val="Normal Indent"/>
    <w:basedOn w:val="Normal"/>
    <w:rsid w:val="00AD1A81"/>
    <w:pPr>
      <w:ind w:left="720"/>
    </w:pPr>
  </w:style>
  <w:style w:type="paragraph" w:styleId="Sumrio5">
    <w:name w:val="toc 5"/>
    <w:basedOn w:val="Normal"/>
    <w:next w:val="Normal"/>
    <w:semiHidden/>
    <w:rsid w:val="00AD1A81"/>
    <w:pPr>
      <w:ind w:left="800"/>
    </w:pPr>
    <w:rPr>
      <w:rFonts w:ascii="Times New Roman" w:hAnsi="Times New Roman"/>
      <w:szCs w:val="24"/>
    </w:rPr>
  </w:style>
  <w:style w:type="paragraph" w:customStyle="1" w:styleId="Checklist-X">
    <w:name w:val="Checklist-X"/>
    <w:basedOn w:val="Checklist"/>
    <w:rsid w:val="00AD1A81"/>
  </w:style>
  <w:style w:type="paragraph" w:customStyle="1" w:styleId="Checklist">
    <w:name w:val="Checklist"/>
    <w:basedOn w:val="Bullet"/>
    <w:rsid w:val="00AD1A81"/>
    <w:pPr>
      <w:ind w:left="3427" w:hanging="547"/>
    </w:pPr>
  </w:style>
  <w:style w:type="paragraph" w:customStyle="1" w:styleId="Bullet">
    <w:name w:val="Bullet"/>
    <w:basedOn w:val="Corpodetexto"/>
    <w:rsid w:val="00AD1A81"/>
    <w:pPr>
      <w:keepLines/>
      <w:spacing w:before="60" w:after="60"/>
      <w:ind w:left="3096" w:hanging="216"/>
    </w:pPr>
  </w:style>
  <w:style w:type="paragraph" w:styleId="Sumrio3">
    <w:name w:val="toc 3"/>
    <w:basedOn w:val="Normal"/>
    <w:next w:val="Normal"/>
    <w:uiPriority w:val="39"/>
    <w:rsid w:val="00AD1A81"/>
    <w:pPr>
      <w:ind w:left="400"/>
    </w:pPr>
    <w:rPr>
      <w:rFonts w:ascii="Times New Roman" w:hAnsi="Times New Roman"/>
      <w:szCs w:val="24"/>
    </w:rPr>
  </w:style>
  <w:style w:type="paragraph" w:styleId="Sumrio2">
    <w:name w:val="toc 2"/>
    <w:basedOn w:val="Normal"/>
    <w:next w:val="Normal"/>
    <w:uiPriority w:val="39"/>
    <w:rsid w:val="00AD1A81"/>
    <w:pPr>
      <w:spacing w:before="120"/>
      <w:ind w:left="200"/>
    </w:pPr>
    <w:rPr>
      <w:rFonts w:ascii="Times New Roman" w:hAnsi="Times New Roman"/>
      <w:i/>
      <w:iCs/>
      <w:szCs w:val="24"/>
    </w:rPr>
  </w:style>
  <w:style w:type="paragraph" w:styleId="Sumrio1">
    <w:name w:val="toc 1"/>
    <w:basedOn w:val="Normal"/>
    <w:next w:val="Normal"/>
    <w:semiHidden/>
    <w:rsid w:val="00AD1A81"/>
    <w:pPr>
      <w:spacing w:before="240" w:after="120"/>
    </w:pPr>
    <w:rPr>
      <w:rFonts w:ascii="Times New Roman" w:hAnsi="Times New Roman"/>
      <w:b/>
      <w:bCs/>
      <w:szCs w:val="24"/>
    </w:rPr>
  </w:style>
  <w:style w:type="paragraph" w:styleId="Rodap">
    <w:name w:val="footer"/>
    <w:basedOn w:val="Normal"/>
    <w:rsid w:val="00AD1A81"/>
    <w:pPr>
      <w:tabs>
        <w:tab w:val="right" w:pos="7920"/>
      </w:tabs>
    </w:pPr>
    <w:rPr>
      <w:sz w:val="16"/>
    </w:rPr>
  </w:style>
  <w:style w:type="paragraph" w:styleId="Cabealho">
    <w:name w:val="header"/>
    <w:basedOn w:val="Normal"/>
    <w:rsid w:val="00AD1A81"/>
    <w:pPr>
      <w:tabs>
        <w:tab w:val="right" w:pos="10440"/>
      </w:tabs>
    </w:pPr>
    <w:rPr>
      <w:sz w:val="16"/>
    </w:rPr>
  </w:style>
  <w:style w:type="character" w:styleId="Refdenotaderodap">
    <w:name w:val="footnote reference"/>
    <w:semiHidden/>
    <w:rsid w:val="00AD1A81"/>
    <w:rPr>
      <w:position w:val="6"/>
      <w:sz w:val="16"/>
    </w:rPr>
  </w:style>
  <w:style w:type="paragraph" w:styleId="Textodenotaderodap">
    <w:name w:val="footnote text"/>
    <w:basedOn w:val="Normal"/>
    <w:semiHidden/>
    <w:rsid w:val="00AD1A81"/>
    <w:pPr>
      <w:spacing w:after="240"/>
      <w:ind w:hanging="720"/>
    </w:pPr>
  </w:style>
  <w:style w:type="paragraph" w:styleId="Ttulo">
    <w:name w:val="Title"/>
    <w:basedOn w:val="Normal"/>
    <w:qFormat/>
    <w:rsid w:val="00AD1A81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AD1A81"/>
    <w:rPr>
      <w:rFonts w:ascii="Courier New" w:hAnsi="Courier New"/>
      <w:sz w:val="12"/>
    </w:rPr>
  </w:style>
  <w:style w:type="paragraph" w:customStyle="1" w:styleId="tty80">
    <w:name w:val="tty80"/>
    <w:basedOn w:val="Normal"/>
    <w:rsid w:val="00AD1A81"/>
    <w:rPr>
      <w:rFonts w:ascii="Courier New" w:hAnsi="Courier New"/>
    </w:rPr>
  </w:style>
  <w:style w:type="paragraph" w:customStyle="1" w:styleId="hangingindent">
    <w:name w:val="hanging indent"/>
    <w:basedOn w:val="Corpodetexto"/>
    <w:rsid w:val="00AD1A81"/>
    <w:pPr>
      <w:keepLines/>
      <w:ind w:left="5400" w:hanging="2880"/>
    </w:pPr>
  </w:style>
  <w:style w:type="paragraph" w:customStyle="1" w:styleId="TableText">
    <w:name w:val="Table Text"/>
    <w:basedOn w:val="Normal"/>
    <w:rsid w:val="00AD1A81"/>
    <w:pPr>
      <w:keepLines/>
    </w:pPr>
    <w:rPr>
      <w:sz w:val="16"/>
    </w:rPr>
  </w:style>
  <w:style w:type="paragraph" w:customStyle="1" w:styleId="NumberList">
    <w:name w:val="Number List"/>
    <w:basedOn w:val="Corpodetexto"/>
    <w:rsid w:val="00AD1A81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Ttulo3"/>
    <w:rsid w:val="00AD1A81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Corpodetexto"/>
    <w:rsid w:val="00AD1A81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AD1A81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AD1A81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AD1A81"/>
    <w:pPr>
      <w:ind w:left="2895"/>
    </w:pPr>
  </w:style>
  <w:style w:type="paragraph" w:customStyle="1" w:styleId="TOCHeading1">
    <w:name w:val="TOC Heading1"/>
    <w:basedOn w:val="Normal"/>
    <w:rsid w:val="00AD1A81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Fontepargpadro"/>
    <w:rsid w:val="00AD1A81"/>
  </w:style>
  <w:style w:type="paragraph" w:customStyle="1" w:styleId="Legal">
    <w:name w:val="Legal"/>
    <w:basedOn w:val="Normal"/>
    <w:rsid w:val="00AD1A81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AD1A81"/>
    <w:rPr>
      <w:rFonts w:ascii="Book Antiqua" w:hAnsi="Book Antiqua"/>
      <w:color w:val="0000FF"/>
    </w:rPr>
  </w:style>
  <w:style w:type="paragraph" w:customStyle="1" w:styleId="Note">
    <w:name w:val="Note"/>
    <w:basedOn w:val="Corpodetexto"/>
    <w:rsid w:val="00AD1A81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AD1A81"/>
    <w:pPr>
      <w:spacing w:before="120" w:after="120"/>
    </w:pPr>
    <w:rPr>
      <w:b/>
    </w:rPr>
  </w:style>
  <w:style w:type="paragraph" w:styleId="Textodemacro">
    <w:name w:val="macro"/>
    <w:semiHidden/>
    <w:rsid w:val="00AD1A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</w:rPr>
  </w:style>
  <w:style w:type="paragraph" w:styleId="Sumrio4">
    <w:name w:val="toc 4"/>
    <w:basedOn w:val="Normal"/>
    <w:next w:val="Normal"/>
    <w:semiHidden/>
    <w:rsid w:val="00AD1A81"/>
    <w:pPr>
      <w:ind w:left="600"/>
    </w:pPr>
    <w:rPr>
      <w:rFonts w:ascii="Times New Roman" w:hAnsi="Times New Roman"/>
      <w:szCs w:val="24"/>
    </w:rPr>
  </w:style>
  <w:style w:type="character" w:styleId="Nmerodepgina">
    <w:name w:val="page number"/>
    <w:rsid w:val="00AD1A81"/>
    <w:rPr>
      <w:rFonts w:ascii="Book Antiqua" w:hAnsi="Book Antiqua"/>
    </w:rPr>
  </w:style>
  <w:style w:type="paragraph" w:customStyle="1" w:styleId="Title-Major">
    <w:name w:val="Title-Major"/>
    <w:basedOn w:val="Ttulo"/>
    <w:rsid w:val="00AD1A81"/>
    <w:rPr>
      <w:smallCaps/>
    </w:rPr>
  </w:style>
  <w:style w:type="paragraph" w:customStyle="1" w:styleId="RouteTitle">
    <w:name w:val="Route Title"/>
    <w:basedOn w:val="Normal"/>
    <w:rsid w:val="00AD1A81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AD1A81"/>
    <w:pPr>
      <w:ind w:right="2160"/>
    </w:pPr>
  </w:style>
  <w:style w:type="paragraph" w:styleId="Sumrio6">
    <w:name w:val="toc 6"/>
    <w:basedOn w:val="Normal"/>
    <w:next w:val="Normal"/>
    <w:autoRedefine/>
    <w:semiHidden/>
    <w:rsid w:val="00AD1A81"/>
    <w:pPr>
      <w:ind w:left="10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rsid w:val="00AD1A81"/>
    <w:pPr>
      <w:ind w:left="120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rsid w:val="00AD1A81"/>
    <w:pPr>
      <w:ind w:left="140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rsid w:val="00AD1A81"/>
    <w:pPr>
      <w:ind w:left="1600"/>
    </w:pPr>
    <w:rPr>
      <w:rFonts w:ascii="Times New Roman" w:hAnsi="Times New Roman"/>
      <w:szCs w:val="24"/>
    </w:rPr>
  </w:style>
  <w:style w:type="paragraph" w:styleId="Corpodetexto2">
    <w:name w:val="Body Text 2"/>
    <w:basedOn w:val="Normal"/>
    <w:rsid w:val="00AD1A81"/>
    <w:rPr>
      <w:b/>
      <w:lang w:val="en-GB"/>
    </w:rPr>
  </w:style>
  <w:style w:type="character" w:styleId="Hyperlink">
    <w:name w:val="Hyperlink"/>
    <w:uiPriority w:val="99"/>
    <w:rsid w:val="00AD1A81"/>
    <w:rPr>
      <w:color w:val="0000FF"/>
      <w:u w:val="single"/>
    </w:rPr>
  </w:style>
  <w:style w:type="character" w:styleId="HiperlinkVisitado">
    <w:name w:val="FollowedHyperlink"/>
    <w:rsid w:val="00AD1A81"/>
    <w:rPr>
      <w:color w:val="800080"/>
      <w:u w:val="single"/>
    </w:rPr>
  </w:style>
  <w:style w:type="table" w:styleId="Tabelacomgrade">
    <w:name w:val="Table Grid"/>
    <w:basedOn w:val="Tabelanormal"/>
    <w:rsid w:val="007169E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320C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2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30FND\Wordlib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148</TotalTime>
  <Pages>7</Pages>
  <Words>515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FTC - Housing Adhesive Label Print -  MD120</vt:lpstr>
      <vt:lpstr>FTC - Housing Adhesive Label Print -  MD120</vt:lpstr>
    </vt:vector>
  </TitlesOfParts>
  <Company>ArvinMeritor</Company>
  <LinksUpToDate>false</LinksUpToDate>
  <CharactersWithSpaces>3290</CharactersWithSpaces>
  <SharedDoc>false</SharedDoc>
  <HLinks>
    <vt:vector size="60" baseType="variant"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_Toc528693402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_Toc528693401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_Toc528693400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_Toc528693399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_Toc528693398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_Toc528693397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_Toc528693396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_Toc528693395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_Toc528693394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_Toc528693393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FTC - Housing Adhesive Label Print -  MD120</dc:title>
  <dc:subject/>
  <dc:creator>Attila Jeney</dc:creator>
  <cp:keywords>MD120</cp:keywords>
  <dc:description>MD 120 installation instructions for Housing Adhesive Label Print</dc:description>
  <cp:lastModifiedBy>Naldo Teles</cp:lastModifiedBy>
  <cp:revision>22</cp:revision>
  <cp:lastPrinted>2002-09-06T19:00:00Z</cp:lastPrinted>
  <dcterms:created xsi:type="dcterms:W3CDTF">2019-07-25T14:26:00Z</dcterms:created>
  <dcterms:modified xsi:type="dcterms:W3CDTF">2020-07-30T20:36:00Z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filetime>2006-04-26T12:00:00Z</vt:filetime>
  </property>
</Properties>
</file>