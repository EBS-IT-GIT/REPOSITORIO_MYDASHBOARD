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446C3D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7F6A57B4" w:rsidR="0068215C" w:rsidRPr="008F48E9" w:rsidRDefault="007D634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>DFT#15079-Descripciones de Articulos</w:t>
            </w:r>
            <w:r w:rsidR="005D73F5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F51EA6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</w:p>
        </w:tc>
      </w:tr>
      <w:tr w:rsidR="0063683F" w:rsidRPr="00446C3D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3183D011" w:rsidR="0063683F" w:rsidRPr="00446C3D" w:rsidRDefault="007D634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DFT#15079-Descripciones de </w:t>
            </w:r>
            <w:proofErr w:type="spellStart"/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>Articulos</w:t>
            </w:r>
            <w:proofErr w:type="spellEnd"/>
          </w:p>
        </w:tc>
      </w:tr>
      <w:tr w:rsidR="00641D05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0D80809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Naveira, Viviana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06E4EC66" w:rsidR="00641D05" w:rsidRPr="007D4574" w:rsidRDefault="007D6340" w:rsidP="007D634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09</w:t>
            </w:r>
            <w:r w:rsidR="00641D05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01</w:t>
            </w:r>
            <w:r w:rsidR="00641D05">
              <w:rPr>
                <w:rFonts w:ascii="Arial" w:hAnsi="Arial" w:cs="Arial"/>
                <w:sz w:val="22"/>
                <w:szCs w:val="22"/>
                <w:lang w:val="es-AR"/>
              </w:rPr>
              <w:t>.20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20</w:t>
            </w:r>
          </w:p>
        </w:tc>
      </w:tr>
      <w:tr w:rsidR="00641D05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D05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641D05" w:rsidRPr="007D4574" w:rsidRDefault="00641D05" w:rsidP="00641D0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63683F" w:rsidRPr="00446C3D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1048CD65" w:rsidR="0063683F" w:rsidRPr="00446C3D" w:rsidRDefault="007D634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DFT#15079-Descripciones de </w:t>
            </w:r>
            <w:proofErr w:type="spellStart"/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>Articulos</w:t>
            </w:r>
            <w:proofErr w:type="spellEnd"/>
          </w:p>
        </w:tc>
      </w:tr>
      <w:tr w:rsidR="0063683F" w:rsidRPr="00446C3D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30AA8973" w:rsidR="0063683F" w:rsidRPr="00446C3D" w:rsidRDefault="007D634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DFT#15079-Descripciones de </w:t>
            </w:r>
            <w:proofErr w:type="spellStart"/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>Articulos</w:t>
            </w:r>
            <w:proofErr w:type="spellEnd"/>
          </w:p>
        </w:tc>
      </w:tr>
      <w:tr w:rsidR="0063683F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63683F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B" w14:textId="4162B497" w:rsidR="0063683F" w:rsidRPr="00DD2DAA" w:rsidRDefault="007D6340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DFT#15079-Descripciones de </w:t>
            </w:r>
            <w:proofErr w:type="spellStart"/>
            <w:r w:rsidRPr="007D6340">
              <w:rPr>
                <w:rFonts w:ascii="Arial" w:hAnsi="Arial" w:cs="Arial"/>
                <w:sz w:val="22"/>
                <w:szCs w:val="22"/>
                <w:lang w:val="es-AR"/>
              </w:rPr>
              <w:t>Articulos</w:t>
            </w:r>
            <w:proofErr w:type="spellEnd"/>
          </w:p>
        </w:tc>
      </w:tr>
      <w:tr w:rsidR="0063683F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63683F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63683F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9"/>
        <w:gridCol w:w="1579"/>
        <w:gridCol w:w="1748"/>
        <w:gridCol w:w="1440"/>
        <w:gridCol w:w="1497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6EA13502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8" w14:textId="0783413D" w:rsidR="00087832" w:rsidRPr="007D4574" w:rsidRDefault="00616DF4" w:rsidP="00E160B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 xml:space="preserve">Run </w:t>
            </w:r>
            <w:r w:rsidR="00E160B9" w:rsidRPr="00E160B9">
              <w:rPr>
                <w:rFonts w:ascii="MS Shell Dlg 2" w:hAnsi="MS Shell Dlg 2" w:cs="MS Shell Dlg 2"/>
                <w:color w:val="0000FF"/>
              </w:rPr>
              <w:t>T#15079_DF.sql</w:t>
            </w:r>
            <w:r w:rsidR="00E160B9">
              <w:rPr>
                <w:rFonts w:ascii="MS Shell Dlg 2" w:hAnsi="MS Shell Dlg 2" w:cs="MS Shell Dlg 2"/>
                <w:color w:val="0000FF"/>
              </w:rPr>
              <w:t xml:space="preserve"> 13075</w:t>
            </w:r>
            <w:r w:rsidR="0063683F">
              <w:rPr>
                <w:rFonts w:ascii="MS Shell Dlg 2" w:hAnsi="MS Shell Dlg 2" w:cs="MS Shell Dlg 2"/>
                <w:color w:val="0000FF"/>
              </w:rPr>
              <w:t xml:space="preserve"> </w:t>
            </w:r>
            <w:r w:rsidR="00497460">
              <w:rPr>
                <w:rFonts w:ascii="MS Shell Dlg 2" w:hAnsi="MS Shell Dlg 2" w:cs="MS Shell Dlg 2"/>
                <w:color w:val="0000FF"/>
              </w:rPr>
              <w:t>row</w:t>
            </w:r>
            <w:r w:rsidR="009E526B">
              <w:rPr>
                <w:rFonts w:ascii="MS Shell Dlg 2" w:hAnsi="MS Shell Dlg 2" w:cs="MS Shell Dlg 2"/>
                <w:color w:val="0000FF"/>
              </w:rPr>
              <w:t xml:space="preserve"> </w:t>
            </w:r>
            <w:r w:rsidR="00497460">
              <w:rPr>
                <w:rFonts w:ascii="MS Shell Dlg 2" w:hAnsi="MS Shell Dlg 2" w:cs="MS Shell Dlg 2"/>
                <w:color w:val="0000FF"/>
              </w:rPr>
              <w:t>updated</w:t>
            </w:r>
            <w:r w:rsidR="00E160B9">
              <w:rPr>
                <w:rFonts w:ascii="MS Shell Dlg 2" w:hAnsi="MS Shell Dlg 2" w:cs="MS Shell Dlg 2"/>
                <w:color w:val="0000FF"/>
              </w:rPr>
              <w:t xml:space="preserve"> AND 6 rows deleted</w:t>
            </w: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77FAB04B" w14:textId="77777777" w:rsidR="00087832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79B6EA" w14:textId="64A3B8F0" w:rsidR="002927B4" w:rsidRPr="007D4574" w:rsidRDefault="002927B4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1851C3BB" w:rsidR="002927B4" w:rsidRPr="007D4574" w:rsidRDefault="002927B4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389E8211" w14:textId="77777777" w:rsidTr="001A5588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1C5B391B" w14:textId="7DA50E50" w:rsidR="00AF7DD9" w:rsidRPr="007D4574" w:rsidRDefault="00AF7DD9" w:rsidP="001A558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72AA86F0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1307A5FE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2777BE0B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37C26B63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AF7DD9" w14:paraId="133E45E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5FB2C670" w14:textId="57EDE477" w:rsidR="00AF7DD9" w:rsidRDefault="00AF7DD9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6873AB20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3878CECE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DA2890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2F70BE38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AF7DD9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022C73DC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46F3A371" w14:textId="4611D24A" w:rsidR="00FF57F4" w:rsidRDefault="00FF57F4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979B705" w14:textId="0216F2B3" w:rsidR="00FF57F4" w:rsidRPr="00DD2DAA" w:rsidRDefault="00E160B9" w:rsidP="00F51E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534" w:dyaOrig="997" w14:anchorId="21AE9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1" o:title=""/>
                </v:shape>
                <o:OLEObject Type="Embed" ProgID="Package" ShapeID="_x0000_i1025" DrawAspect="Icon" ObjectID="_1640088191" r:id="rId12"/>
              </w:object>
            </w:r>
            <w:r>
              <w:rPr>
                <w:rFonts w:ascii="Arial" w:hAnsi="Arial" w:cs="Arial"/>
                <w:sz w:val="22"/>
                <w:szCs w:val="22"/>
              </w:rPr>
              <w:object w:dxaOrig="1534" w:dyaOrig="997" w14:anchorId="456972FA">
                <v:shape id="_x0000_i1026" type="#_x0000_t75" style="width:76.5pt;height:49.5pt" o:ole="">
                  <v:imagedata r:id="rId13" o:title=""/>
                </v:shape>
                <o:OLEObject Type="Embed" ProgID="Package" ShapeID="_x0000_i1026" DrawAspect="Icon" ObjectID="_1640088192" r:id="rId14"/>
              </w:object>
            </w: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needed)?</w:t>
            </w:r>
          </w:p>
        </w:tc>
        <w:tc>
          <w:tcPr>
            <w:tcW w:w="6264" w:type="dxa"/>
            <w:gridSpan w:val="4"/>
            <w:vAlign w:val="center"/>
          </w:tcPr>
          <w:p w14:paraId="0979B708" w14:textId="7D0BE96E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1917"/>
        <w:gridCol w:w="1724"/>
        <w:gridCol w:w="1633"/>
        <w:gridCol w:w="1850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lastRenderedPageBreak/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tr w:rsidR="00087832" w:rsidRPr="00A17B49" w14:paraId="0979B713" w14:textId="7B9F8D7A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79B712" w14:textId="66942F7E" w:rsidR="00DC4BFC" w:rsidRPr="00A17B49" w:rsidRDefault="00E160B9" w:rsidP="00E160B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3AE82AE6">
                <v:shape id="_x0000_i1027" type="#_x0000_t75" style="width:76.5pt;height:49.5pt" o:ole="">
                  <v:imagedata r:id="rId15" o:title=""/>
                </v:shape>
                <o:OLEObject Type="Embed" ProgID="Package" ShapeID="_x0000_i1027" DrawAspect="Icon" ObjectID="_1640088193" r:id="rId16"/>
              </w:object>
            </w:r>
            <w:bookmarkStart w:id="1" w:name="_GoBack"/>
            <w:bookmarkEnd w:id="1"/>
            <w:r w:rsidR="00D210F8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5DEEE5D7">
                <v:shape id="_x0000_i1028" type="#_x0000_t75" style="width:76.5pt;height:49.5pt" o:ole="">
                  <v:imagedata r:id="rId17" o:title=""/>
                </v:shape>
                <o:OLEObject Type="Embed" ProgID="AcroExch.Document.DC" ShapeID="_x0000_i1028" DrawAspect="Icon" ObjectID="_1640088194" r:id="rId18"/>
              </w:object>
            </w: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AF7DD9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1A" w14:textId="7CEADD9B" w:rsidR="00AF7DD9" w:rsidRPr="007D4574" w:rsidRDefault="00576D4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 xml:space="preserve">Run </w:t>
            </w:r>
            <w:r w:rsidR="00E160B9" w:rsidRPr="00E160B9">
              <w:rPr>
                <w:rFonts w:ascii="MS Shell Dlg 2" w:hAnsi="MS Shell Dlg 2" w:cs="MS Shell Dlg 2"/>
                <w:color w:val="0000FF"/>
              </w:rPr>
              <w:t>T#15079_DF.sql</w:t>
            </w:r>
            <w:r w:rsidR="00E160B9">
              <w:rPr>
                <w:rFonts w:ascii="MS Shell Dlg 2" w:hAnsi="MS Shell Dlg 2" w:cs="MS Shell Dlg 2"/>
                <w:color w:val="0000FF"/>
              </w:rPr>
              <w:t xml:space="preserve"> 13075 row updated AND 6 rows delete</w:t>
            </w:r>
          </w:p>
        </w:tc>
        <w:tc>
          <w:tcPr>
            <w:tcW w:w="1917" w:type="dxa"/>
          </w:tcPr>
          <w:p w14:paraId="0979B71B" w14:textId="6C4146FB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327DA5A8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1" w14:textId="5780FBCF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15FCFC8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3662CEF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AF7DD9" w:rsidRPr="007D4574" w:rsidRDefault="00AF7DD9" w:rsidP="00AF7DD9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>Scheduled Implementation Date &amp; Time</w:t>
            </w:r>
            <w:r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095DCD54" w:rsidR="00AF7DD9" w:rsidRPr="007D4574" w:rsidRDefault="0049746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2020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01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 w:rsidR="00576D40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6FF7EC3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minutos</w:t>
            </w:r>
          </w:p>
        </w:tc>
      </w:tr>
      <w:tr w:rsidR="00AF7DD9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PROD 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Restart of 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AF7DD9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9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A91B2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A91B2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A91B2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A91B2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A91B2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5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6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7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8"/>
      <w:footerReference w:type="default" r:id="rId29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2818E" w14:textId="77777777" w:rsidR="00A91B24" w:rsidRDefault="00A91B24">
      <w:r>
        <w:separator/>
      </w:r>
    </w:p>
  </w:endnote>
  <w:endnote w:type="continuationSeparator" w:id="0">
    <w:p w14:paraId="41B46615" w14:textId="77777777" w:rsidR="00A91B24" w:rsidRDefault="00A9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FF342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28459D24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D210F8">
      <w:rPr>
        <w:rFonts w:asciiTheme="minorHAnsi" w:hAnsiTheme="minorHAnsi"/>
        <w:noProof/>
        <w:sz w:val="18"/>
      </w:rPr>
      <w:t>3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D210F8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0FD99" w14:textId="77777777" w:rsidR="00A91B24" w:rsidRDefault="00A91B24">
      <w:r>
        <w:separator/>
      </w:r>
    </w:p>
  </w:footnote>
  <w:footnote w:type="continuationSeparator" w:id="0">
    <w:p w14:paraId="726C41E7" w14:textId="77777777" w:rsidR="00A91B24" w:rsidRDefault="00A91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2BEEEE54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DE22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393AFD"/>
    <w:multiLevelType w:val="hybridMultilevel"/>
    <w:tmpl w:val="65B2B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A16A1"/>
    <w:multiLevelType w:val="hybridMultilevel"/>
    <w:tmpl w:val="E41EE276"/>
    <w:lvl w:ilvl="0" w:tplc="DE249E14">
      <w:start w:val="7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  <w:color w:val="8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C96"/>
    <w:multiLevelType w:val="hybridMultilevel"/>
    <w:tmpl w:val="FBC2083E"/>
    <w:lvl w:ilvl="0" w:tplc="F56CF6F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4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4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1"/>
  </w:num>
  <w:num w:numId="5">
    <w:abstractNumId w:val="23"/>
  </w:num>
  <w:num w:numId="6">
    <w:abstractNumId w:val="13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18"/>
  </w:num>
  <w:num w:numId="12">
    <w:abstractNumId w:val="3"/>
  </w:num>
  <w:num w:numId="13">
    <w:abstractNumId w:val="21"/>
  </w:num>
  <w:num w:numId="14">
    <w:abstractNumId w:val="24"/>
  </w:num>
  <w:num w:numId="15">
    <w:abstractNumId w:val="19"/>
  </w:num>
  <w:num w:numId="16">
    <w:abstractNumId w:val="10"/>
  </w:num>
  <w:num w:numId="17">
    <w:abstractNumId w:val="9"/>
  </w:num>
  <w:num w:numId="18">
    <w:abstractNumId w:val="8"/>
  </w:num>
  <w:num w:numId="19">
    <w:abstractNumId w:val="17"/>
  </w:num>
  <w:num w:numId="20">
    <w:abstractNumId w:val="16"/>
  </w:num>
  <w:num w:numId="21">
    <w:abstractNumId w:val="20"/>
  </w:num>
  <w:num w:numId="22">
    <w:abstractNumId w:val="0"/>
  </w:num>
  <w:num w:numId="23">
    <w:abstractNumId w:val="7"/>
  </w:num>
  <w:num w:numId="24">
    <w:abstractNumId w:val="6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270E"/>
    <w:rsid w:val="00016643"/>
    <w:rsid w:val="00017CF8"/>
    <w:rsid w:val="000214ED"/>
    <w:rsid w:val="00022013"/>
    <w:rsid w:val="0002254F"/>
    <w:rsid w:val="00023347"/>
    <w:rsid w:val="00023420"/>
    <w:rsid w:val="00027D28"/>
    <w:rsid w:val="000316EC"/>
    <w:rsid w:val="00032D11"/>
    <w:rsid w:val="000339B7"/>
    <w:rsid w:val="00034318"/>
    <w:rsid w:val="00036BAA"/>
    <w:rsid w:val="000410B9"/>
    <w:rsid w:val="00042B8B"/>
    <w:rsid w:val="00043C08"/>
    <w:rsid w:val="00043E44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777AC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1EA9"/>
    <w:rsid w:val="00102345"/>
    <w:rsid w:val="00105F25"/>
    <w:rsid w:val="00106D06"/>
    <w:rsid w:val="00111895"/>
    <w:rsid w:val="00113B40"/>
    <w:rsid w:val="0011659B"/>
    <w:rsid w:val="00117916"/>
    <w:rsid w:val="001209D7"/>
    <w:rsid w:val="00120CB3"/>
    <w:rsid w:val="00121D76"/>
    <w:rsid w:val="00122B1D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1524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2B2E"/>
    <w:rsid w:val="001D55A8"/>
    <w:rsid w:val="001D7F02"/>
    <w:rsid w:val="001E12E2"/>
    <w:rsid w:val="001E1EC3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0790"/>
    <w:rsid w:val="0024135B"/>
    <w:rsid w:val="002416D0"/>
    <w:rsid w:val="002420F4"/>
    <w:rsid w:val="00242346"/>
    <w:rsid w:val="002423B6"/>
    <w:rsid w:val="00243353"/>
    <w:rsid w:val="0024375E"/>
    <w:rsid w:val="00246D5D"/>
    <w:rsid w:val="002521B8"/>
    <w:rsid w:val="00252219"/>
    <w:rsid w:val="002524B8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65"/>
    <w:rsid w:val="00272783"/>
    <w:rsid w:val="002749C5"/>
    <w:rsid w:val="0027626C"/>
    <w:rsid w:val="002808B2"/>
    <w:rsid w:val="00280A23"/>
    <w:rsid w:val="00280A44"/>
    <w:rsid w:val="0028230E"/>
    <w:rsid w:val="00282E5E"/>
    <w:rsid w:val="0028340B"/>
    <w:rsid w:val="0028462A"/>
    <w:rsid w:val="002927B4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65E3"/>
    <w:rsid w:val="002C7056"/>
    <w:rsid w:val="002C72C3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200"/>
    <w:rsid w:val="003C2969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2C83"/>
    <w:rsid w:val="003E3B8D"/>
    <w:rsid w:val="003F0165"/>
    <w:rsid w:val="003F2128"/>
    <w:rsid w:val="003F24D3"/>
    <w:rsid w:val="003F46D0"/>
    <w:rsid w:val="003F4ED6"/>
    <w:rsid w:val="003F79F0"/>
    <w:rsid w:val="0040010E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1742"/>
    <w:rsid w:val="00421AAA"/>
    <w:rsid w:val="0042250A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C3D"/>
    <w:rsid w:val="00446D0C"/>
    <w:rsid w:val="0045353F"/>
    <w:rsid w:val="004566D9"/>
    <w:rsid w:val="0045712B"/>
    <w:rsid w:val="00460CEA"/>
    <w:rsid w:val="00461052"/>
    <w:rsid w:val="00463801"/>
    <w:rsid w:val="00464809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460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B7CFB"/>
    <w:rsid w:val="004C0D14"/>
    <w:rsid w:val="004C1760"/>
    <w:rsid w:val="004C4247"/>
    <w:rsid w:val="004D35D3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5378"/>
    <w:rsid w:val="00566052"/>
    <w:rsid w:val="00566D50"/>
    <w:rsid w:val="00566EFC"/>
    <w:rsid w:val="00574373"/>
    <w:rsid w:val="00576D40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577C"/>
    <w:rsid w:val="005C798D"/>
    <w:rsid w:val="005C7FC1"/>
    <w:rsid w:val="005D02C5"/>
    <w:rsid w:val="005D0639"/>
    <w:rsid w:val="005D3B9D"/>
    <w:rsid w:val="005D55EC"/>
    <w:rsid w:val="005D58DA"/>
    <w:rsid w:val="005D73F5"/>
    <w:rsid w:val="005D7C9A"/>
    <w:rsid w:val="005E12DE"/>
    <w:rsid w:val="005E2566"/>
    <w:rsid w:val="005E47C1"/>
    <w:rsid w:val="005E4B00"/>
    <w:rsid w:val="005E4B78"/>
    <w:rsid w:val="005E51A7"/>
    <w:rsid w:val="005E5945"/>
    <w:rsid w:val="005E649C"/>
    <w:rsid w:val="005E6BD6"/>
    <w:rsid w:val="005F32FE"/>
    <w:rsid w:val="005F6AD3"/>
    <w:rsid w:val="00600360"/>
    <w:rsid w:val="006009B5"/>
    <w:rsid w:val="00603C0F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16DF4"/>
    <w:rsid w:val="00622354"/>
    <w:rsid w:val="00623176"/>
    <w:rsid w:val="00623BE1"/>
    <w:rsid w:val="00625B5F"/>
    <w:rsid w:val="00631841"/>
    <w:rsid w:val="00631A19"/>
    <w:rsid w:val="00633D79"/>
    <w:rsid w:val="00634FDD"/>
    <w:rsid w:val="00635738"/>
    <w:rsid w:val="0063683F"/>
    <w:rsid w:val="00637D47"/>
    <w:rsid w:val="006405EB"/>
    <w:rsid w:val="00641D05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666D8"/>
    <w:rsid w:val="00671369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2128C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6EE8"/>
    <w:rsid w:val="007524BA"/>
    <w:rsid w:val="00752CFE"/>
    <w:rsid w:val="00753FD7"/>
    <w:rsid w:val="007576D8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5B3"/>
    <w:rsid w:val="007A7504"/>
    <w:rsid w:val="007A79FC"/>
    <w:rsid w:val="007B05A1"/>
    <w:rsid w:val="007B143E"/>
    <w:rsid w:val="007B1B69"/>
    <w:rsid w:val="007B2545"/>
    <w:rsid w:val="007B4044"/>
    <w:rsid w:val="007B4821"/>
    <w:rsid w:val="007B536E"/>
    <w:rsid w:val="007B5BB7"/>
    <w:rsid w:val="007C0B31"/>
    <w:rsid w:val="007C1C26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D6340"/>
    <w:rsid w:val="007E2F3A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7FFB"/>
    <w:rsid w:val="00810A51"/>
    <w:rsid w:val="00810FDC"/>
    <w:rsid w:val="008124A9"/>
    <w:rsid w:val="00812721"/>
    <w:rsid w:val="00812E01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E33"/>
    <w:rsid w:val="008921E4"/>
    <w:rsid w:val="00892753"/>
    <w:rsid w:val="00895C61"/>
    <w:rsid w:val="00896E8E"/>
    <w:rsid w:val="008A00D8"/>
    <w:rsid w:val="008A1D09"/>
    <w:rsid w:val="008A1F5E"/>
    <w:rsid w:val="008A2013"/>
    <w:rsid w:val="008A2974"/>
    <w:rsid w:val="008A317E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80B"/>
    <w:rsid w:val="008C7B6A"/>
    <w:rsid w:val="008D0542"/>
    <w:rsid w:val="008D17ED"/>
    <w:rsid w:val="008D1992"/>
    <w:rsid w:val="008D1F6F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6CD4"/>
    <w:rsid w:val="009671F1"/>
    <w:rsid w:val="00967320"/>
    <w:rsid w:val="009714DC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3CE7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26B"/>
    <w:rsid w:val="009E5B2D"/>
    <w:rsid w:val="009F2498"/>
    <w:rsid w:val="009F366F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6D54"/>
    <w:rsid w:val="00A17B49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1F46"/>
    <w:rsid w:val="00A536CE"/>
    <w:rsid w:val="00A54365"/>
    <w:rsid w:val="00A54391"/>
    <w:rsid w:val="00A609A7"/>
    <w:rsid w:val="00A62D21"/>
    <w:rsid w:val="00A6585C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90299"/>
    <w:rsid w:val="00A90CAE"/>
    <w:rsid w:val="00A91B24"/>
    <w:rsid w:val="00A934AD"/>
    <w:rsid w:val="00A950FB"/>
    <w:rsid w:val="00A9540E"/>
    <w:rsid w:val="00A97673"/>
    <w:rsid w:val="00AA1A71"/>
    <w:rsid w:val="00AA2885"/>
    <w:rsid w:val="00AA56FD"/>
    <w:rsid w:val="00AB1591"/>
    <w:rsid w:val="00AB4525"/>
    <w:rsid w:val="00AB4CEC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28E4"/>
    <w:rsid w:val="00AF2D7B"/>
    <w:rsid w:val="00AF6964"/>
    <w:rsid w:val="00AF6C87"/>
    <w:rsid w:val="00AF7DD9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D79"/>
    <w:rsid w:val="00B87FEC"/>
    <w:rsid w:val="00B906AA"/>
    <w:rsid w:val="00B9409A"/>
    <w:rsid w:val="00BA2699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10E6"/>
    <w:rsid w:val="00C12285"/>
    <w:rsid w:val="00C1303A"/>
    <w:rsid w:val="00C1331C"/>
    <w:rsid w:val="00C14576"/>
    <w:rsid w:val="00C160E1"/>
    <w:rsid w:val="00C16289"/>
    <w:rsid w:val="00C16BE9"/>
    <w:rsid w:val="00C16C6D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5061C"/>
    <w:rsid w:val="00C5177B"/>
    <w:rsid w:val="00C517EE"/>
    <w:rsid w:val="00C51FAF"/>
    <w:rsid w:val="00C54050"/>
    <w:rsid w:val="00C55817"/>
    <w:rsid w:val="00C57B67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69A9"/>
    <w:rsid w:val="00CC6C0A"/>
    <w:rsid w:val="00CC6D6A"/>
    <w:rsid w:val="00CD0DFB"/>
    <w:rsid w:val="00CD1D84"/>
    <w:rsid w:val="00CD2B30"/>
    <w:rsid w:val="00CD370B"/>
    <w:rsid w:val="00CD5AD9"/>
    <w:rsid w:val="00CD5CEE"/>
    <w:rsid w:val="00CD6405"/>
    <w:rsid w:val="00CF1AA0"/>
    <w:rsid w:val="00CF1B6D"/>
    <w:rsid w:val="00CF3DAD"/>
    <w:rsid w:val="00CF3ED1"/>
    <w:rsid w:val="00CF5941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10F8"/>
    <w:rsid w:val="00D23824"/>
    <w:rsid w:val="00D24EB5"/>
    <w:rsid w:val="00D261C7"/>
    <w:rsid w:val="00D26521"/>
    <w:rsid w:val="00D26E80"/>
    <w:rsid w:val="00D3034C"/>
    <w:rsid w:val="00D304C7"/>
    <w:rsid w:val="00D35683"/>
    <w:rsid w:val="00D403FD"/>
    <w:rsid w:val="00D4108E"/>
    <w:rsid w:val="00D41422"/>
    <w:rsid w:val="00D42DB9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2A26"/>
    <w:rsid w:val="00D63280"/>
    <w:rsid w:val="00D63294"/>
    <w:rsid w:val="00D65207"/>
    <w:rsid w:val="00D664A6"/>
    <w:rsid w:val="00D666EE"/>
    <w:rsid w:val="00D70037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55C0"/>
    <w:rsid w:val="00D961D8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4BFC"/>
    <w:rsid w:val="00DC5548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160B9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6C7A"/>
    <w:rsid w:val="00EB6FB0"/>
    <w:rsid w:val="00EC0098"/>
    <w:rsid w:val="00EC0CCD"/>
    <w:rsid w:val="00EC6E7C"/>
    <w:rsid w:val="00EC79C7"/>
    <w:rsid w:val="00ED1838"/>
    <w:rsid w:val="00ED31AA"/>
    <w:rsid w:val="00ED320F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156E"/>
    <w:rsid w:val="00F51C08"/>
    <w:rsid w:val="00F51EA6"/>
    <w:rsid w:val="00F528A8"/>
    <w:rsid w:val="00F5395E"/>
    <w:rsid w:val="00F5484A"/>
    <w:rsid w:val="00F55C0E"/>
    <w:rsid w:val="00F56CA1"/>
    <w:rsid w:val="00F574D0"/>
    <w:rsid w:val="00F6007E"/>
    <w:rsid w:val="00F613F4"/>
    <w:rsid w:val="00F653AD"/>
    <w:rsid w:val="00F66174"/>
    <w:rsid w:val="00F7116C"/>
    <w:rsid w:val="00F718B7"/>
    <w:rsid w:val="00F7228D"/>
    <w:rsid w:val="00F725D1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0F24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B1"/>
    <w:rsid w:val="00FF239F"/>
    <w:rsid w:val="00FF24AA"/>
    <w:rsid w:val="00FF46D4"/>
    <w:rsid w:val="00FF51F3"/>
    <w:rsid w:val="00FF57F4"/>
    <w:rsid w:val="00FF68A9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hyperlink" Target="https://docs.google.com/document/d/1MNZrDdByv4A3lSbSX9JKDBq3vzD97UtgxVApWfZPhhg/edit%22%20%22heading=h.gjdgx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lpaats@adecoagro.com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yperlink" Target="https://docs.google.com/document/d/185XCEacGRcmIOKHyhqJdx0M-8DAWFTzfVhSBjYMiBRI/edit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yperlink" Target="mailto:pgallucci@adecoagro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yperlink" Target="mailto:pgallucci@adecoagro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yperlink" Target="mailto:pgallucci@adecoagro.com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pgallucci@adecoagro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mailto:lpaats@adecoagro.com" TargetMode="External"/><Relationship Id="rId27" Type="http://schemas.openxmlformats.org/officeDocument/2006/relationships/hyperlink" Target="https://docs.google.com/document/d/1Q3AaCVL1dgKYEBR5R2LFaTf-DR6f3cpdCYBwmgUz_ss/edit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3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0D0F8-C605-4D80-BCB5-FAC16D06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26</TotalTime>
  <Pages>4</Pages>
  <Words>560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Viviana Naveira</cp:lastModifiedBy>
  <cp:revision>5</cp:revision>
  <cp:lastPrinted>2011-09-07T19:00:00Z</cp:lastPrinted>
  <dcterms:created xsi:type="dcterms:W3CDTF">2020-01-09T17:41:00Z</dcterms:created>
  <dcterms:modified xsi:type="dcterms:W3CDTF">2020-01-09T18:16:00Z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