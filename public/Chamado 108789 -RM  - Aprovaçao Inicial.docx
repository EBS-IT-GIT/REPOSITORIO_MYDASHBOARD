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831A" w14:textId="77777777" w:rsidR="00887D18" w:rsidRDefault="00887D18"/>
    <w:tbl>
      <w:tblPr>
        <w:tblStyle w:val="Tabelacomgrade"/>
        <w:tblW w:w="8221" w:type="dxa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376"/>
        <w:gridCol w:w="3543"/>
      </w:tblGrid>
      <w:tr w:rsidR="00887D18" w:rsidRPr="00887D18" w14:paraId="17CE83C7" w14:textId="77777777" w:rsidTr="0085015A">
        <w:trPr>
          <w:trHeight w:val="283"/>
        </w:trPr>
        <w:tc>
          <w:tcPr>
            <w:tcW w:w="2302" w:type="dxa"/>
            <w:tcBorders>
              <w:bottom w:val="single" w:sz="4" w:space="0" w:color="auto"/>
            </w:tcBorders>
          </w:tcPr>
          <w:p w14:paraId="5F2B60D9" w14:textId="77777777" w:rsidR="00887D18" w:rsidRPr="00887D18" w:rsidRDefault="00887D18" w:rsidP="00D53AC1">
            <w:pPr>
              <w:pStyle w:val="Corpodetexto"/>
              <w:spacing w:before="240" w:after="0"/>
              <w:ind w:left="0"/>
              <w:jc w:val="right"/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DEFINIÇÕES</w:t>
            </w:r>
          </w:p>
        </w:tc>
        <w:tc>
          <w:tcPr>
            <w:tcW w:w="5919" w:type="dxa"/>
            <w:gridSpan w:val="2"/>
            <w:tcBorders>
              <w:bottom w:val="single" w:sz="4" w:space="0" w:color="auto"/>
            </w:tcBorders>
          </w:tcPr>
          <w:p w14:paraId="1E2F4DF5" w14:textId="77777777" w:rsidR="00887D18" w:rsidRPr="00887D18" w:rsidRDefault="00887D18" w:rsidP="00D53AC1">
            <w:pPr>
              <w:pStyle w:val="Corpodetexto"/>
              <w:spacing w:before="240" w:after="0"/>
              <w:ind w:left="0"/>
              <w:rPr>
                <w:rFonts w:asciiTheme="minorHAnsi" w:hAnsiTheme="minorHAnsi"/>
                <w:lang w:val="pt-BR"/>
              </w:rPr>
            </w:pPr>
          </w:p>
        </w:tc>
      </w:tr>
      <w:tr w:rsidR="009439CC" w:rsidRPr="00966380" w14:paraId="5AC94C65" w14:textId="77777777" w:rsidTr="0085015A">
        <w:tc>
          <w:tcPr>
            <w:tcW w:w="2302" w:type="dxa"/>
          </w:tcPr>
          <w:p w14:paraId="68A21F9D" w14:textId="77777777" w:rsidR="009439CC" w:rsidRPr="00966380" w:rsidRDefault="009439CC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2EA3BE53" w14:textId="77777777" w:rsidR="009439CC" w:rsidRPr="00966380" w:rsidRDefault="009439CC" w:rsidP="00DB1C61">
            <w:pPr>
              <w:pStyle w:val="Corpodetexto"/>
              <w:spacing w:after="0"/>
              <w:ind w:left="0"/>
              <w:rPr>
                <w:rFonts w:asciiTheme="minorHAnsi" w:hAnsiTheme="minorHAnsi"/>
                <w:color w:val="000000" w:themeColor="text1"/>
                <w:lang w:val="pt-BR"/>
              </w:rPr>
            </w:pPr>
          </w:p>
        </w:tc>
      </w:tr>
      <w:tr w:rsidR="00397F57" w:rsidRPr="00966380" w14:paraId="1AA531E8" w14:textId="77777777" w:rsidTr="0085015A">
        <w:tc>
          <w:tcPr>
            <w:tcW w:w="2302" w:type="dxa"/>
          </w:tcPr>
          <w:p w14:paraId="77849B26" w14:textId="77777777" w:rsidR="00397F57" w:rsidRPr="00966380" w:rsidRDefault="00652192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 xml:space="preserve">Analista </w:t>
            </w:r>
            <w:r w:rsidR="00966380">
              <w:rPr>
                <w:rFonts w:asciiTheme="minorHAnsi" w:hAnsiTheme="minorHAnsi"/>
                <w:lang w:val="pt-BR"/>
              </w:rPr>
              <w:t>Responsável</w:t>
            </w:r>
            <w:r w:rsidR="00397F57" w:rsidRPr="00966380">
              <w:rPr>
                <w:rFonts w:asciiTheme="minorHAnsi" w:hAnsiTheme="minorHAnsi"/>
                <w:lang w:val="pt-BR"/>
              </w:rPr>
              <w:t>:</w:t>
            </w:r>
          </w:p>
        </w:tc>
        <w:tc>
          <w:tcPr>
            <w:tcW w:w="5919" w:type="dxa"/>
            <w:gridSpan w:val="2"/>
          </w:tcPr>
          <w:p w14:paraId="3541068D" w14:textId="56401123" w:rsidR="00397F57" w:rsidRPr="00177BB5" w:rsidRDefault="00F6438C" w:rsidP="00DB1C61">
            <w:pPr>
              <w:pStyle w:val="Corpodetexto"/>
              <w:spacing w:after="0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pt-BR"/>
              </w:rPr>
              <w:t>Daniel Marques</w:t>
            </w:r>
          </w:p>
        </w:tc>
      </w:tr>
      <w:tr w:rsidR="00B6299B" w:rsidRPr="00966380" w14:paraId="00D880D8" w14:textId="77777777" w:rsidTr="0085015A">
        <w:tc>
          <w:tcPr>
            <w:tcW w:w="2302" w:type="dxa"/>
          </w:tcPr>
          <w:p w14:paraId="4E784D39" w14:textId="77777777" w:rsidR="00B6299B" w:rsidRPr="00966380" w:rsidRDefault="00B6299B" w:rsidP="000436F5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  <w:r w:rsidRPr="00966380">
              <w:rPr>
                <w:rFonts w:asciiTheme="minorHAnsi" w:hAnsiTheme="minorHAnsi"/>
                <w:lang w:val="pt-BR"/>
              </w:rPr>
              <w:t>Data de Criação:</w:t>
            </w:r>
          </w:p>
        </w:tc>
        <w:tc>
          <w:tcPr>
            <w:tcW w:w="5919" w:type="dxa"/>
            <w:gridSpan w:val="2"/>
          </w:tcPr>
          <w:p w14:paraId="78376988" w14:textId="353556D7" w:rsidR="00B6299B" w:rsidRPr="00177BB5" w:rsidRDefault="00954824" w:rsidP="003655BC">
            <w:pPr>
              <w:pStyle w:val="Corpodetexto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06</w:t>
            </w:r>
            <w:r w:rsidR="00F6438C">
              <w:rPr>
                <w:rFonts w:ascii="Arial" w:hAnsi="Arial" w:cs="Arial"/>
                <w:b/>
                <w:sz w:val="24"/>
                <w:szCs w:val="24"/>
                <w:lang w:val="pt-BR"/>
              </w:rPr>
              <w:t>/11/2019</w:t>
            </w:r>
          </w:p>
        </w:tc>
      </w:tr>
      <w:tr w:rsidR="00397F57" w:rsidRPr="00966380" w14:paraId="24BE7C52" w14:textId="77777777" w:rsidTr="0085015A">
        <w:tc>
          <w:tcPr>
            <w:tcW w:w="2302" w:type="dxa"/>
          </w:tcPr>
          <w:p w14:paraId="0CD38A75" w14:textId="13A2B877" w:rsidR="00397F57" w:rsidRPr="00966380" w:rsidRDefault="00B6299B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  <w:r w:rsidRPr="00966380">
              <w:rPr>
                <w:rFonts w:asciiTheme="minorHAnsi" w:hAnsiTheme="minorHAnsi"/>
                <w:lang w:val="pt-BR"/>
              </w:rPr>
              <w:t>Data da Última</w:t>
            </w:r>
            <w:r w:rsidR="00F6438C">
              <w:rPr>
                <w:rFonts w:asciiTheme="minorHAnsi" w:hAnsiTheme="minorHAnsi"/>
                <w:lang w:val="pt-BR"/>
              </w:rPr>
              <w:t xml:space="preserve">    </w:t>
            </w:r>
            <w:r w:rsidRPr="00966380">
              <w:rPr>
                <w:rFonts w:asciiTheme="minorHAnsi" w:hAnsiTheme="minorHAnsi"/>
                <w:lang w:val="pt-BR"/>
              </w:rPr>
              <w:t xml:space="preserve"> Atualização</w:t>
            </w:r>
            <w:r w:rsidR="00397F57" w:rsidRPr="00966380">
              <w:rPr>
                <w:rFonts w:asciiTheme="minorHAnsi" w:hAnsiTheme="minorHAnsi"/>
                <w:lang w:val="pt-BR"/>
              </w:rPr>
              <w:t>:</w:t>
            </w:r>
          </w:p>
        </w:tc>
        <w:tc>
          <w:tcPr>
            <w:tcW w:w="5919" w:type="dxa"/>
            <w:gridSpan w:val="2"/>
          </w:tcPr>
          <w:p w14:paraId="2A734F85" w14:textId="662D6CBE" w:rsidR="00397F57" w:rsidRPr="00177BB5" w:rsidRDefault="00954824" w:rsidP="002143AE">
            <w:pPr>
              <w:pStyle w:val="Corpodetexto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06</w:t>
            </w:r>
            <w:r w:rsidR="00F6438C">
              <w:rPr>
                <w:rFonts w:ascii="Arial" w:hAnsi="Arial" w:cs="Arial"/>
                <w:b/>
                <w:sz w:val="24"/>
                <w:szCs w:val="24"/>
                <w:lang w:val="pt-BR"/>
              </w:rPr>
              <w:t>/11/2019</w:t>
            </w:r>
          </w:p>
        </w:tc>
      </w:tr>
      <w:tr w:rsidR="00397F57" w:rsidRPr="00966380" w14:paraId="3333BE90" w14:textId="77777777" w:rsidTr="0085015A">
        <w:trPr>
          <w:trHeight w:val="585"/>
        </w:trPr>
        <w:tc>
          <w:tcPr>
            <w:tcW w:w="2302" w:type="dxa"/>
          </w:tcPr>
          <w:p w14:paraId="3AB40D33" w14:textId="77777777" w:rsidR="00397F57" w:rsidRPr="00177BB5" w:rsidRDefault="00E42EB3" w:rsidP="00B6299B">
            <w:pPr>
              <w:pStyle w:val="Corpodetexto"/>
              <w:spacing w:after="0"/>
              <w:ind w:left="0"/>
              <w:jc w:val="right"/>
              <w:rPr>
                <w:rFonts w:ascii="Arial" w:hAnsi="Arial" w:cs="Arial"/>
                <w:lang w:val="pt-BR"/>
              </w:rPr>
            </w:pPr>
            <w:r w:rsidRPr="00177BB5">
              <w:rPr>
                <w:rFonts w:ascii="Arial" w:hAnsi="Arial" w:cs="Arial"/>
                <w:lang w:val="pt-BR"/>
              </w:rPr>
              <w:t>Versão</w:t>
            </w:r>
            <w:r w:rsidR="00397F57" w:rsidRPr="00177BB5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5919" w:type="dxa"/>
            <w:gridSpan w:val="2"/>
          </w:tcPr>
          <w:p w14:paraId="286B3096" w14:textId="77777777" w:rsidR="00397F57" w:rsidRPr="00177BB5" w:rsidRDefault="004D3963" w:rsidP="00DB1C61">
            <w:pPr>
              <w:pStyle w:val="Corpodetexto"/>
              <w:spacing w:after="0"/>
              <w:ind w:left="0"/>
              <w:rPr>
                <w:rFonts w:ascii="Arial" w:hAnsi="Arial" w:cs="Arial"/>
                <w:b/>
                <w:lang w:val="pt-BR"/>
              </w:rPr>
            </w:pPr>
            <w:r w:rsidRPr="00177BB5">
              <w:rPr>
                <w:rFonts w:ascii="Arial" w:hAnsi="Arial" w:cs="Arial"/>
                <w:b/>
                <w:lang w:val="pt-BR"/>
              </w:rPr>
              <w:t>1</w:t>
            </w:r>
            <w:r w:rsidR="00484B63" w:rsidRPr="00177BB5">
              <w:rPr>
                <w:rFonts w:ascii="Arial" w:hAnsi="Arial" w:cs="Arial"/>
                <w:b/>
                <w:lang w:val="pt-BR"/>
              </w:rPr>
              <w:t>.0</w:t>
            </w:r>
          </w:p>
        </w:tc>
      </w:tr>
      <w:tr w:rsidR="00397F57" w:rsidRPr="00966380" w14:paraId="17AD59A6" w14:textId="77777777" w:rsidTr="0085015A">
        <w:tc>
          <w:tcPr>
            <w:tcW w:w="2302" w:type="dxa"/>
          </w:tcPr>
          <w:p w14:paraId="63226C82" w14:textId="77777777" w:rsidR="00397F57" w:rsidRPr="00177BB5" w:rsidRDefault="00E42EB3" w:rsidP="00E42EB3">
            <w:pPr>
              <w:pStyle w:val="Corpodetexto"/>
              <w:spacing w:after="0"/>
              <w:ind w:left="0"/>
              <w:jc w:val="right"/>
              <w:rPr>
                <w:rFonts w:ascii="Arial" w:hAnsi="Arial" w:cs="Arial"/>
                <w:lang w:val="pt-BR"/>
              </w:rPr>
            </w:pPr>
            <w:r w:rsidRPr="00177BB5">
              <w:rPr>
                <w:rFonts w:ascii="Arial" w:hAnsi="Arial" w:cs="Arial"/>
                <w:lang w:val="pt-BR"/>
              </w:rPr>
              <w:t>Número da Solicitação</w:t>
            </w:r>
            <w:r w:rsidR="00397F57" w:rsidRPr="00177BB5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5919" w:type="dxa"/>
            <w:gridSpan w:val="2"/>
          </w:tcPr>
          <w:p w14:paraId="3AA99B08" w14:textId="7AD355A3" w:rsidR="00397F57" w:rsidRPr="00177BB5" w:rsidRDefault="005125B2" w:rsidP="000B25D9">
            <w:pPr>
              <w:pStyle w:val="Corpodetexto"/>
              <w:spacing w:after="0"/>
              <w:ind w:left="0"/>
              <w:rPr>
                <w:rFonts w:ascii="Arial" w:hAnsi="Arial" w:cs="Arial"/>
                <w:b/>
                <w:color w:val="1F497D" w:themeColor="text2"/>
                <w:lang w:val="pt-BR"/>
              </w:rPr>
            </w:pPr>
            <w:r>
              <w:rPr>
                <w:rFonts w:ascii="Arial" w:hAnsi="Arial" w:cs="Arial"/>
                <w:b/>
                <w:color w:val="1F497D" w:themeColor="text2"/>
                <w:lang w:val="pt-BR"/>
              </w:rPr>
              <w:t>-- A Aprovar Inicial --</w:t>
            </w:r>
          </w:p>
        </w:tc>
      </w:tr>
      <w:tr w:rsidR="00B6299B" w:rsidRPr="00B6299B" w14:paraId="725178BA" w14:textId="77777777" w:rsidTr="0085015A">
        <w:trPr>
          <w:trHeight w:val="174"/>
        </w:trPr>
        <w:tc>
          <w:tcPr>
            <w:tcW w:w="2302" w:type="dxa"/>
          </w:tcPr>
          <w:p w14:paraId="705503AD" w14:textId="77777777" w:rsidR="00B6299B" w:rsidRPr="00B6299B" w:rsidRDefault="00B6299B" w:rsidP="000436F5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sz w:val="8"/>
                <w:szCs w:val="8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087B03E7" w14:textId="77777777" w:rsidR="00B6299B" w:rsidRPr="00B6299B" w:rsidRDefault="00B6299B" w:rsidP="000436F5">
            <w:pPr>
              <w:pStyle w:val="Corpodetexto"/>
              <w:spacing w:after="0"/>
              <w:ind w:left="0"/>
              <w:rPr>
                <w:rFonts w:asciiTheme="minorHAnsi" w:hAnsiTheme="minorHAnsi"/>
                <w:sz w:val="8"/>
                <w:szCs w:val="8"/>
                <w:lang w:val="pt-BR"/>
              </w:rPr>
            </w:pPr>
          </w:p>
        </w:tc>
      </w:tr>
      <w:tr w:rsidR="00351D15" w:rsidRPr="00966380" w14:paraId="418E79C7" w14:textId="77777777" w:rsidTr="0085015A">
        <w:tc>
          <w:tcPr>
            <w:tcW w:w="2302" w:type="dxa"/>
          </w:tcPr>
          <w:p w14:paraId="3A91602C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  <w:r w:rsidRPr="00966380">
              <w:rPr>
                <w:rFonts w:asciiTheme="minorHAnsi" w:hAnsiTheme="minorHAnsi"/>
                <w:lang w:val="pt-BR"/>
              </w:rPr>
              <w:t>Tipo de Recurso:</w:t>
            </w:r>
          </w:p>
        </w:tc>
        <w:tc>
          <w:tcPr>
            <w:tcW w:w="5919" w:type="dxa"/>
            <w:gridSpan w:val="2"/>
          </w:tcPr>
          <w:p w14:paraId="76234156" w14:textId="77777777" w:rsidR="00351D15" w:rsidRPr="00966380" w:rsidRDefault="007E098B" w:rsidP="00351D15">
            <w:pPr>
              <w:pStyle w:val="Corpodetexto"/>
              <w:spacing w:after="0"/>
              <w:ind w:left="0"/>
              <w:rPr>
                <w:rFonts w:asciiTheme="minorHAnsi" w:hAnsiTheme="minorHAnsi"/>
                <w:lang w:val="pt-BR"/>
              </w:rPr>
            </w:pPr>
            <w:r w:rsidRPr="009B4A18"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9B4A18"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Pr="009B4A18"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bookmarkEnd w:id="0"/>
            <w:r w:rsidRPr="00966380">
              <w:rPr>
                <w:rFonts w:asciiTheme="minorHAnsi" w:hAnsiTheme="minorHAnsi"/>
              </w:rPr>
              <w:t xml:space="preserve"> </w:t>
            </w:r>
            <w:r w:rsidR="00351D15" w:rsidRPr="00966380">
              <w:rPr>
                <w:rFonts w:asciiTheme="minorHAnsi" w:hAnsiTheme="minorHAnsi"/>
                <w:lang w:val="pt-BR"/>
              </w:rPr>
              <w:t>Hardware</w:t>
            </w:r>
          </w:p>
        </w:tc>
      </w:tr>
      <w:tr w:rsidR="00351D15" w:rsidRPr="00966380" w14:paraId="5F49BF8F" w14:textId="77777777" w:rsidTr="0085015A">
        <w:tc>
          <w:tcPr>
            <w:tcW w:w="2302" w:type="dxa"/>
          </w:tcPr>
          <w:p w14:paraId="11E292C0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3C247FDB" w14:textId="77777777" w:rsidR="00351D15" w:rsidRPr="00966380" w:rsidRDefault="00484B63" w:rsidP="00DB1C61">
            <w:pPr>
              <w:pStyle w:val="Corpodetexto"/>
              <w:spacing w:after="0"/>
              <w:ind w:left="0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r w:rsidR="00351D15" w:rsidRPr="00966380">
              <w:rPr>
                <w:rFonts w:asciiTheme="minorHAnsi" w:hAnsiTheme="minorHAnsi"/>
                <w:lang w:val="pt-BR"/>
              </w:rPr>
              <w:t>Software</w:t>
            </w:r>
          </w:p>
        </w:tc>
      </w:tr>
      <w:tr w:rsidR="00351D15" w:rsidRPr="00966380" w14:paraId="34E9EB72" w14:textId="77777777" w:rsidTr="0085015A">
        <w:tc>
          <w:tcPr>
            <w:tcW w:w="2302" w:type="dxa"/>
          </w:tcPr>
          <w:p w14:paraId="2B46CA56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55CD029C" w14:textId="77777777" w:rsidR="00351D15" w:rsidRPr="00966380" w:rsidRDefault="009B4A18" w:rsidP="00DB1C61">
            <w:pPr>
              <w:pStyle w:val="Corpodetexto"/>
              <w:spacing w:after="0"/>
              <w:ind w:left="0"/>
              <w:rPr>
                <w:rFonts w:asciiTheme="minorHAnsi" w:hAnsiTheme="minorHAnsi"/>
              </w:rPr>
            </w:pPr>
            <w:r w:rsidRPr="009B4A18"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4A18"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Pr="009B4A18"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r w:rsidR="00351D15" w:rsidRPr="00966380">
              <w:rPr>
                <w:rFonts w:asciiTheme="minorHAnsi" w:hAnsiTheme="minorHAnsi"/>
                <w:lang w:val="pt-BR"/>
              </w:rPr>
              <w:t>Telecom</w:t>
            </w:r>
          </w:p>
        </w:tc>
      </w:tr>
      <w:tr w:rsidR="00351D15" w:rsidRPr="00966380" w14:paraId="42AC71A0" w14:textId="77777777" w:rsidTr="0085015A">
        <w:tc>
          <w:tcPr>
            <w:tcW w:w="2302" w:type="dxa"/>
          </w:tcPr>
          <w:p w14:paraId="0CFA46EA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787F31F5" w14:textId="77777777" w:rsidR="00351D15" w:rsidRPr="00966380" w:rsidRDefault="009B4A18" w:rsidP="00DB1C61">
            <w:pPr>
              <w:pStyle w:val="Corpodetexto"/>
              <w:spacing w:after="0"/>
              <w:ind w:left="0"/>
              <w:rPr>
                <w:rFonts w:asciiTheme="minorHAnsi" w:hAnsiTheme="minorHAnsi"/>
              </w:rPr>
            </w:pPr>
            <w:r w:rsidRPr="009B4A18"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4A18"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Pr="009B4A18"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r w:rsidR="00351D15" w:rsidRPr="00966380">
              <w:rPr>
                <w:rFonts w:asciiTheme="minorHAnsi" w:hAnsiTheme="minorHAnsi"/>
                <w:lang w:val="pt-BR"/>
              </w:rPr>
              <w:t>Automação</w:t>
            </w:r>
          </w:p>
        </w:tc>
      </w:tr>
      <w:tr w:rsidR="00351D15" w:rsidRPr="00966380" w14:paraId="1ADCF064" w14:textId="77777777" w:rsidTr="0085015A">
        <w:trPr>
          <w:trHeight w:val="60"/>
        </w:trPr>
        <w:tc>
          <w:tcPr>
            <w:tcW w:w="2302" w:type="dxa"/>
          </w:tcPr>
          <w:p w14:paraId="6C8FD712" w14:textId="77777777" w:rsidR="00351D15" w:rsidRPr="00966380" w:rsidRDefault="00351D15" w:rsidP="00B6299B">
            <w:pPr>
              <w:pStyle w:val="Corpodetexto"/>
              <w:spacing w:before="0"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653AC679" w14:textId="77777777" w:rsidR="00351D15" w:rsidRPr="00966380" w:rsidRDefault="00351D15" w:rsidP="00DF4A33">
            <w:pPr>
              <w:pStyle w:val="Corpodetexto"/>
              <w:spacing w:before="0" w:after="0"/>
              <w:ind w:left="0"/>
              <w:rPr>
                <w:rFonts w:asciiTheme="minorHAnsi" w:hAnsiTheme="minorHAnsi"/>
                <w:lang w:val="pt-BR"/>
              </w:rPr>
            </w:pPr>
          </w:p>
        </w:tc>
      </w:tr>
      <w:tr w:rsidR="00351D15" w:rsidRPr="00966380" w14:paraId="5884BE6D" w14:textId="77777777" w:rsidTr="0085015A">
        <w:tc>
          <w:tcPr>
            <w:tcW w:w="2302" w:type="dxa"/>
          </w:tcPr>
          <w:p w14:paraId="28FEFD67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  <w:r w:rsidRPr="00966380">
              <w:rPr>
                <w:rFonts w:asciiTheme="minorHAnsi" w:hAnsiTheme="minorHAnsi"/>
                <w:lang w:val="pt-BR"/>
              </w:rPr>
              <w:t>Sistema:</w:t>
            </w:r>
          </w:p>
        </w:tc>
        <w:tc>
          <w:tcPr>
            <w:tcW w:w="5919" w:type="dxa"/>
            <w:gridSpan w:val="2"/>
          </w:tcPr>
          <w:p w14:paraId="594C206C" w14:textId="77777777" w:rsidR="00351D15" w:rsidRPr="00966380" w:rsidRDefault="002143AE" w:rsidP="00ED7F5E">
            <w:pPr>
              <w:pStyle w:val="Corpodetexto"/>
              <w:spacing w:after="0"/>
              <w:ind w:left="0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r w:rsidR="00351D15" w:rsidRPr="00966380">
              <w:rPr>
                <w:rFonts w:asciiTheme="minorHAnsi" w:hAnsiTheme="minorHAnsi"/>
                <w:lang w:val="pt-BR"/>
              </w:rPr>
              <w:t>Oracle</w:t>
            </w:r>
          </w:p>
        </w:tc>
      </w:tr>
      <w:tr w:rsidR="00351D15" w:rsidRPr="00966380" w14:paraId="1F79AAE9" w14:textId="77777777" w:rsidTr="0085015A">
        <w:tc>
          <w:tcPr>
            <w:tcW w:w="2302" w:type="dxa"/>
          </w:tcPr>
          <w:p w14:paraId="778A4AB7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0F6136A2" w14:textId="77777777" w:rsidR="00351D15" w:rsidRPr="00966380" w:rsidRDefault="009B4A18" w:rsidP="00DB1C61">
            <w:pPr>
              <w:pStyle w:val="Corpodetexto"/>
              <w:spacing w:after="0"/>
              <w:ind w:left="0"/>
              <w:rPr>
                <w:rFonts w:asciiTheme="minorHAnsi" w:hAnsiTheme="minorHAnsi"/>
                <w:lang w:val="pt-BR"/>
              </w:rPr>
            </w:pPr>
            <w:r w:rsidRPr="009B4A18"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4A18"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Pr="009B4A18"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proofErr w:type="spellStart"/>
            <w:r w:rsidR="00351D15" w:rsidRPr="00966380">
              <w:rPr>
                <w:rFonts w:asciiTheme="minorHAnsi" w:hAnsiTheme="minorHAnsi"/>
                <w:lang w:val="pt-BR"/>
              </w:rPr>
              <w:t>Gatec</w:t>
            </w:r>
            <w:proofErr w:type="spellEnd"/>
          </w:p>
        </w:tc>
      </w:tr>
      <w:tr w:rsidR="00351D15" w:rsidRPr="00966380" w14:paraId="21B88787" w14:textId="77777777" w:rsidTr="0085015A">
        <w:tc>
          <w:tcPr>
            <w:tcW w:w="2302" w:type="dxa"/>
          </w:tcPr>
          <w:p w14:paraId="199E801E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70A5BFB5" w14:textId="77777777" w:rsidR="00351D15" w:rsidRPr="00966380" w:rsidRDefault="009B4A18" w:rsidP="00DB1C61">
            <w:pPr>
              <w:pStyle w:val="Corpodetexto"/>
              <w:spacing w:after="0"/>
              <w:ind w:left="0"/>
              <w:rPr>
                <w:rFonts w:asciiTheme="minorHAnsi" w:hAnsiTheme="minorHAnsi"/>
                <w:lang w:val="pt-BR"/>
              </w:rPr>
            </w:pPr>
            <w:r w:rsidRPr="009B4A18"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4A18"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Pr="009B4A18"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proofErr w:type="spellStart"/>
            <w:r w:rsidR="00351D15" w:rsidRPr="00966380">
              <w:rPr>
                <w:rFonts w:asciiTheme="minorHAnsi" w:hAnsiTheme="minorHAnsi"/>
                <w:lang w:val="pt-BR"/>
              </w:rPr>
              <w:t>Mastersaf</w:t>
            </w:r>
            <w:proofErr w:type="spellEnd"/>
            <w:r w:rsidR="00351D15" w:rsidRPr="00966380">
              <w:rPr>
                <w:rFonts w:asciiTheme="minorHAnsi" w:hAnsiTheme="minorHAnsi"/>
                <w:lang w:val="pt-BR"/>
              </w:rPr>
              <w:t xml:space="preserve"> </w:t>
            </w:r>
          </w:p>
        </w:tc>
      </w:tr>
      <w:tr w:rsidR="00351D15" w:rsidRPr="00966380" w14:paraId="5A354EC1" w14:textId="77777777" w:rsidTr="0085015A">
        <w:tc>
          <w:tcPr>
            <w:tcW w:w="2302" w:type="dxa"/>
          </w:tcPr>
          <w:p w14:paraId="3F341ACA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5919" w:type="dxa"/>
            <w:gridSpan w:val="2"/>
          </w:tcPr>
          <w:p w14:paraId="4CF47B91" w14:textId="77777777" w:rsidR="00351D15" w:rsidRPr="00966380" w:rsidRDefault="00AA529E" w:rsidP="00DB1C61">
            <w:pPr>
              <w:pStyle w:val="Corpodetexto"/>
              <w:spacing w:after="0"/>
              <w:ind w:left="0"/>
              <w:rPr>
                <w:rFonts w:asciiTheme="minorHAnsi" w:hAnsiTheme="minorHAnsi"/>
                <w:lang w:val="pt-BR"/>
              </w:rPr>
            </w:pPr>
            <w:r w:rsidRPr="009B4A18"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4A18"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Pr="009B4A18"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proofErr w:type="spellStart"/>
            <w:r w:rsidR="00351D15" w:rsidRPr="00966380">
              <w:rPr>
                <w:rFonts w:asciiTheme="minorHAnsi" w:hAnsiTheme="minorHAnsi"/>
                <w:lang w:val="pt-BR"/>
              </w:rPr>
              <w:t>Totvs</w:t>
            </w:r>
            <w:proofErr w:type="spellEnd"/>
            <w:r w:rsidR="00351D15" w:rsidRPr="00966380">
              <w:rPr>
                <w:rFonts w:asciiTheme="minorHAnsi" w:hAnsiTheme="minorHAnsi"/>
                <w:lang w:val="pt-BR"/>
              </w:rPr>
              <w:t xml:space="preserve"> (Datasul)</w:t>
            </w:r>
          </w:p>
        </w:tc>
      </w:tr>
      <w:tr w:rsidR="00351D15" w:rsidRPr="00966380" w14:paraId="28B8BAD1" w14:textId="77777777" w:rsidTr="0085015A">
        <w:tc>
          <w:tcPr>
            <w:tcW w:w="2302" w:type="dxa"/>
          </w:tcPr>
          <w:p w14:paraId="4A1B1D3A" w14:textId="77777777" w:rsidR="00351D15" w:rsidRPr="00966380" w:rsidRDefault="00351D15" w:rsidP="00B6299B">
            <w:pPr>
              <w:pStyle w:val="Corpodetexto"/>
              <w:spacing w:after="0"/>
              <w:ind w:left="0"/>
              <w:jc w:val="righ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376" w:type="dxa"/>
          </w:tcPr>
          <w:p w14:paraId="0D3D0F1E" w14:textId="77777777" w:rsidR="00351D15" w:rsidRPr="00966380" w:rsidRDefault="002143AE" w:rsidP="00351D15">
            <w:pPr>
              <w:pStyle w:val="Corpodetexto"/>
              <w:spacing w:after="0"/>
              <w:ind w:left="0" w:right="-154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/>
                <w:sz w:val="18"/>
                <w:szCs w:val="18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szCs w:val="18"/>
              </w:rPr>
            </w:r>
            <w:r w:rsidR="002D3824"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/>
                <w:sz w:val="18"/>
                <w:szCs w:val="18"/>
              </w:rPr>
              <w:fldChar w:fldCharType="end"/>
            </w:r>
            <w:r w:rsidR="007E098B" w:rsidRPr="00966380">
              <w:rPr>
                <w:rFonts w:asciiTheme="minorHAnsi" w:hAnsiTheme="minorHAnsi"/>
              </w:rPr>
              <w:t xml:space="preserve"> </w:t>
            </w:r>
            <w:r w:rsidR="00351D15" w:rsidRPr="00966380">
              <w:rPr>
                <w:rFonts w:asciiTheme="minorHAnsi" w:hAnsiTheme="minorHAnsi"/>
                <w:lang w:val="pt-BR"/>
              </w:rPr>
              <w:t xml:space="preserve">Outros (Especificar) 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A79AB97" w14:textId="77777777" w:rsidR="00351D15" w:rsidRPr="00966380" w:rsidRDefault="00351D15" w:rsidP="00351D15">
            <w:pPr>
              <w:pStyle w:val="Corpodetexto"/>
              <w:spacing w:after="0"/>
              <w:ind w:left="0"/>
              <w:rPr>
                <w:rFonts w:asciiTheme="minorHAnsi" w:hAnsiTheme="minorHAnsi"/>
                <w:lang w:val="pt-BR"/>
              </w:rPr>
            </w:pPr>
          </w:p>
        </w:tc>
      </w:tr>
    </w:tbl>
    <w:p w14:paraId="51E39A3F" w14:textId="77777777" w:rsidR="00F84AF2" w:rsidRPr="004C0C2C" w:rsidRDefault="00F84AF2">
      <w:pPr>
        <w:pStyle w:val="Corpodetexto"/>
        <w:tabs>
          <w:tab w:val="left" w:pos="4320"/>
        </w:tabs>
        <w:spacing w:after="0"/>
        <w:rPr>
          <w:lang w:val="pt-BR"/>
        </w:rPr>
      </w:pPr>
    </w:p>
    <w:p w14:paraId="23A1572D" w14:textId="77777777" w:rsidR="00887D18" w:rsidRDefault="00887D18">
      <w:pPr>
        <w:pStyle w:val="Corpodetexto"/>
        <w:tabs>
          <w:tab w:val="left" w:pos="4320"/>
        </w:tabs>
        <w:rPr>
          <w:rFonts w:asciiTheme="minorHAnsi" w:hAnsiTheme="minorHAnsi"/>
          <w:b/>
          <w:lang w:val="pt-BR"/>
        </w:rPr>
      </w:pPr>
    </w:p>
    <w:tbl>
      <w:tblPr>
        <w:tblStyle w:val="Tabelacomgrade"/>
        <w:tblW w:w="8221" w:type="dxa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5670"/>
      </w:tblGrid>
      <w:tr w:rsidR="00887D18" w:rsidRPr="00887D18" w14:paraId="514D52F5" w14:textId="77777777" w:rsidTr="00887D18">
        <w:trPr>
          <w:trHeight w:val="283"/>
        </w:trPr>
        <w:tc>
          <w:tcPr>
            <w:tcW w:w="2551" w:type="dxa"/>
            <w:tcBorders>
              <w:bottom w:val="single" w:sz="4" w:space="0" w:color="auto"/>
            </w:tcBorders>
          </w:tcPr>
          <w:p w14:paraId="7F9A2F96" w14:textId="77777777" w:rsidR="00887D18" w:rsidRPr="00887D18" w:rsidRDefault="00887D18" w:rsidP="00887D18">
            <w:pPr>
              <w:pStyle w:val="Corpodetexto"/>
              <w:spacing w:before="240" w:after="0"/>
              <w:ind w:left="0"/>
              <w:jc w:val="right"/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APROVADORES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9209051" w14:textId="77777777" w:rsidR="00887D18" w:rsidRPr="00887D18" w:rsidRDefault="00887D18" w:rsidP="00887D18">
            <w:pPr>
              <w:pStyle w:val="Corpodetexto"/>
              <w:spacing w:before="240" w:after="0"/>
              <w:ind w:left="0"/>
              <w:rPr>
                <w:rFonts w:asciiTheme="minorHAnsi" w:hAnsiTheme="minorHAnsi"/>
                <w:lang w:val="pt-BR"/>
              </w:rPr>
            </w:pPr>
          </w:p>
        </w:tc>
      </w:tr>
      <w:tr w:rsidR="00887D18" w:rsidRPr="00844A31" w14:paraId="2AC0AD57" w14:textId="77777777" w:rsidTr="00126716">
        <w:trPr>
          <w:trHeight w:val="396"/>
        </w:trPr>
        <w:tc>
          <w:tcPr>
            <w:tcW w:w="2551" w:type="dxa"/>
            <w:tcBorders>
              <w:top w:val="single" w:sz="4" w:space="0" w:color="auto"/>
            </w:tcBorders>
          </w:tcPr>
          <w:p w14:paraId="1E74718C" w14:textId="77777777" w:rsidR="00887D18" w:rsidRPr="00844A31" w:rsidRDefault="00887D18" w:rsidP="00887D18">
            <w:pPr>
              <w:pStyle w:val="Corpodetexto"/>
              <w:spacing w:before="0" w:after="0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434DAF4" w14:textId="77777777" w:rsidR="00887D18" w:rsidRPr="00844A31" w:rsidRDefault="00887D18" w:rsidP="00887D18">
            <w:pPr>
              <w:pStyle w:val="Corpodetexto"/>
              <w:spacing w:before="0" w:after="0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87D18" w:rsidRPr="00844A31" w14:paraId="49A3DFA0" w14:textId="77777777" w:rsidTr="009D3166">
        <w:trPr>
          <w:trHeight w:val="283"/>
        </w:trPr>
        <w:tc>
          <w:tcPr>
            <w:tcW w:w="2551" w:type="dxa"/>
          </w:tcPr>
          <w:p w14:paraId="3CC6AF42" w14:textId="77777777" w:rsidR="00887D18" w:rsidRPr="00844A31" w:rsidRDefault="00887D18" w:rsidP="009D3166">
            <w:pPr>
              <w:pStyle w:val="Corpodetexto"/>
              <w:spacing w:before="0" w:after="0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4A31">
              <w:rPr>
                <w:rFonts w:ascii="Arial" w:hAnsi="Arial" w:cs="Arial"/>
                <w:sz w:val="24"/>
                <w:szCs w:val="24"/>
                <w:lang w:val="pt-BR"/>
              </w:rPr>
              <w:t>Solicitante:</w:t>
            </w:r>
          </w:p>
        </w:tc>
        <w:tc>
          <w:tcPr>
            <w:tcW w:w="5670" w:type="dxa"/>
          </w:tcPr>
          <w:p w14:paraId="2D3E49D9" w14:textId="40B63CC0" w:rsidR="00887D18" w:rsidRPr="00844A31" w:rsidRDefault="00A83F58" w:rsidP="009D3166">
            <w:pPr>
              <w:pStyle w:val="Corpodetexto"/>
              <w:spacing w:before="0" w:after="0"/>
              <w:ind w:left="0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Daniel Marques</w:t>
            </w:r>
            <w:r w:rsidR="009C6E81">
              <w:rPr>
                <w:rFonts w:ascii="Arial" w:hAnsi="Arial" w:cs="Arial"/>
                <w:b/>
                <w:sz w:val="24"/>
                <w:szCs w:val="24"/>
                <w:lang w:val="pt-BR"/>
              </w:rPr>
              <w:t>.</w:t>
            </w:r>
          </w:p>
        </w:tc>
      </w:tr>
      <w:tr w:rsidR="00887D18" w:rsidRPr="00954824" w14:paraId="54EA2302" w14:textId="77777777" w:rsidTr="009D3166">
        <w:trPr>
          <w:trHeight w:val="283"/>
        </w:trPr>
        <w:tc>
          <w:tcPr>
            <w:tcW w:w="2551" w:type="dxa"/>
          </w:tcPr>
          <w:p w14:paraId="2EC6D624" w14:textId="77777777" w:rsidR="00887D18" w:rsidRPr="00844A31" w:rsidRDefault="00887D18" w:rsidP="00887D18">
            <w:pPr>
              <w:pStyle w:val="Corpodetexto"/>
              <w:spacing w:before="240" w:after="0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4A31">
              <w:rPr>
                <w:rFonts w:ascii="Arial" w:hAnsi="Arial" w:cs="Arial"/>
                <w:sz w:val="24"/>
                <w:szCs w:val="24"/>
                <w:lang w:val="pt-BR"/>
              </w:rPr>
              <w:t>Usuário Chave:</w:t>
            </w:r>
          </w:p>
        </w:tc>
        <w:tc>
          <w:tcPr>
            <w:tcW w:w="5670" w:type="dxa"/>
          </w:tcPr>
          <w:p w14:paraId="1D11F4D4" w14:textId="460ECC09" w:rsidR="00887D18" w:rsidRPr="00844A31" w:rsidRDefault="009C6E81" w:rsidP="00887D18">
            <w:pPr>
              <w:pStyle w:val="Corpodetexto"/>
              <w:spacing w:before="240" w:after="0"/>
              <w:ind w:left="0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Wanderson de Deus.</w:t>
            </w:r>
          </w:p>
        </w:tc>
      </w:tr>
      <w:tr w:rsidR="00887D18" w:rsidRPr="00844A31" w14:paraId="67CB7BB3" w14:textId="77777777" w:rsidTr="009D3166">
        <w:trPr>
          <w:trHeight w:val="283"/>
        </w:trPr>
        <w:tc>
          <w:tcPr>
            <w:tcW w:w="2551" w:type="dxa"/>
          </w:tcPr>
          <w:p w14:paraId="354DF432" w14:textId="77777777" w:rsidR="00887D18" w:rsidRPr="00844A31" w:rsidRDefault="00887D18" w:rsidP="00887D18">
            <w:pPr>
              <w:pStyle w:val="Corpodetexto"/>
              <w:spacing w:before="240" w:after="0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4A31">
              <w:rPr>
                <w:rFonts w:ascii="Arial" w:hAnsi="Arial" w:cs="Arial"/>
                <w:sz w:val="24"/>
                <w:szCs w:val="24"/>
                <w:lang w:val="pt-BR"/>
              </w:rPr>
              <w:t>Dono do Módulo:</w:t>
            </w:r>
          </w:p>
        </w:tc>
        <w:tc>
          <w:tcPr>
            <w:tcW w:w="5670" w:type="dxa"/>
          </w:tcPr>
          <w:p w14:paraId="0A9DEE4B" w14:textId="3C9BF4E5" w:rsidR="00887D18" w:rsidRPr="00844A31" w:rsidRDefault="009C6E81" w:rsidP="00887D18">
            <w:pPr>
              <w:pStyle w:val="Corpodetexto"/>
              <w:spacing w:before="240" w:after="0"/>
              <w:ind w:left="0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Danilo Alves Rangel.</w:t>
            </w:r>
          </w:p>
        </w:tc>
      </w:tr>
      <w:tr w:rsidR="00887D18" w:rsidRPr="00844A31" w14:paraId="37597DFD" w14:textId="77777777" w:rsidTr="009D3166">
        <w:trPr>
          <w:trHeight w:val="283"/>
        </w:trPr>
        <w:tc>
          <w:tcPr>
            <w:tcW w:w="2551" w:type="dxa"/>
          </w:tcPr>
          <w:p w14:paraId="045574AC" w14:textId="77777777" w:rsidR="00887D18" w:rsidRPr="00844A31" w:rsidRDefault="00887D18" w:rsidP="00887D18">
            <w:pPr>
              <w:pStyle w:val="Corpodetexto"/>
              <w:spacing w:before="240" w:after="0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44A31">
              <w:rPr>
                <w:rFonts w:ascii="Arial" w:hAnsi="Arial" w:cs="Arial"/>
                <w:sz w:val="24"/>
                <w:szCs w:val="24"/>
                <w:lang w:val="pt-BR"/>
              </w:rPr>
              <w:t>Área Responsável:</w:t>
            </w:r>
          </w:p>
        </w:tc>
        <w:tc>
          <w:tcPr>
            <w:tcW w:w="5670" w:type="dxa"/>
          </w:tcPr>
          <w:p w14:paraId="5D699A83" w14:textId="73EBEACF" w:rsidR="00887D18" w:rsidRPr="00844A31" w:rsidRDefault="009C6E81" w:rsidP="00887D18">
            <w:pPr>
              <w:pStyle w:val="Corpodetexto"/>
              <w:spacing w:before="240" w:after="0"/>
              <w:ind w:left="0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Almoxarifado.</w:t>
            </w:r>
          </w:p>
        </w:tc>
      </w:tr>
    </w:tbl>
    <w:p w14:paraId="7F432A0C" w14:textId="77777777" w:rsidR="00887D18" w:rsidRDefault="00887D18">
      <w:pPr>
        <w:pStyle w:val="Corpodetexto"/>
        <w:tabs>
          <w:tab w:val="left" w:pos="4320"/>
        </w:tabs>
        <w:rPr>
          <w:rFonts w:asciiTheme="minorHAnsi" w:hAnsiTheme="minorHAnsi"/>
          <w:lang w:val="pt-BR"/>
        </w:rPr>
      </w:pPr>
    </w:p>
    <w:p w14:paraId="4EB11814" w14:textId="77777777" w:rsidR="00887D18" w:rsidRPr="00887D18" w:rsidRDefault="00887D18">
      <w:pPr>
        <w:pStyle w:val="Corpodetexto"/>
        <w:tabs>
          <w:tab w:val="left" w:pos="4320"/>
        </w:tabs>
        <w:rPr>
          <w:rFonts w:asciiTheme="minorHAnsi" w:hAnsiTheme="minorHAnsi"/>
          <w:lang w:val="pt-BR"/>
        </w:rPr>
      </w:pPr>
    </w:p>
    <w:p w14:paraId="7AF58BB5" w14:textId="77777777" w:rsidR="00C222D4" w:rsidRPr="00B75C83" w:rsidRDefault="00C222D4">
      <w:pPr>
        <w:rPr>
          <w:sz w:val="24"/>
          <w:lang w:val="pt-BR"/>
        </w:rPr>
      </w:pPr>
    </w:p>
    <w:p w14:paraId="38FD93CB" w14:textId="77777777" w:rsidR="00F331EC" w:rsidRPr="00B75C83" w:rsidRDefault="00F331EC">
      <w:pPr>
        <w:rPr>
          <w:sz w:val="24"/>
          <w:lang w:val="pt-BR"/>
        </w:rPr>
      </w:pPr>
    </w:p>
    <w:p w14:paraId="731BA218" w14:textId="77777777" w:rsidR="00F331EC" w:rsidRPr="00B75C83" w:rsidRDefault="00F331EC">
      <w:pPr>
        <w:rPr>
          <w:sz w:val="24"/>
          <w:lang w:val="pt-BR"/>
        </w:rPr>
      </w:pPr>
    </w:p>
    <w:p w14:paraId="06265A46" w14:textId="77777777" w:rsidR="00F331EC" w:rsidRPr="00B75C83" w:rsidRDefault="00F331EC">
      <w:pPr>
        <w:rPr>
          <w:sz w:val="24"/>
          <w:lang w:val="pt-BR"/>
        </w:rPr>
      </w:pPr>
    </w:p>
    <w:p w14:paraId="0861E41C" w14:textId="77777777" w:rsidR="00B75C83" w:rsidRDefault="00B75C8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5"/>
        <w:gridCol w:w="7752"/>
      </w:tblGrid>
      <w:tr w:rsidR="00B75C83" w:rsidRPr="003472C8" w14:paraId="66B39B47" w14:textId="77777777" w:rsidTr="000436F5">
        <w:tc>
          <w:tcPr>
            <w:tcW w:w="10247" w:type="dxa"/>
            <w:gridSpan w:val="2"/>
            <w:tcBorders>
              <w:top w:val="single" w:sz="48" w:space="0" w:color="auto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2E78ADE3" w14:textId="77777777" w:rsidR="00B75C83" w:rsidRPr="003472C8" w:rsidRDefault="00B75C83" w:rsidP="000436F5">
            <w:pPr>
              <w:pStyle w:val="Corpodetexto"/>
              <w:ind w:left="0"/>
              <w:jc w:val="both"/>
              <w:outlineLvl w:val="0"/>
              <w:rPr>
                <w:rFonts w:asciiTheme="minorHAnsi" w:hAnsiTheme="minorHAnsi"/>
                <w:sz w:val="22"/>
                <w:lang w:val="pt-BR"/>
              </w:rPr>
            </w:pPr>
            <w:bookmarkStart w:id="1" w:name="_Toc375084553"/>
            <w:bookmarkStart w:id="2" w:name="_Toc390179852"/>
            <w:bookmarkStart w:id="3" w:name="_Toc447696962"/>
            <w:bookmarkStart w:id="4" w:name="_Toc314129802"/>
            <w:bookmarkStart w:id="5" w:name="_Toc340614588"/>
            <w:bookmarkStart w:id="6" w:name="_Toc340614814"/>
            <w:bookmarkStart w:id="7" w:name="_Toc375083628"/>
            <w:r w:rsidRPr="003472C8">
              <w:rPr>
                <w:rFonts w:asciiTheme="minorHAnsi" w:hAnsiTheme="minorHAnsi"/>
                <w:b/>
                <w:sz w:val="28"/>
                <w:szCs w:val="28"/>
                <w:lang w:val="pt-BR"/>
              </w:rPr>
              <w:lastRenderedPageBreak/>
              <w:t>Controle do Documento</w:t>
            </w:r>
            <w:bookmarkEnd w:id="1"/>
            <w:bookmarkEnd w:id="2"/>
            <w:bookmarkEnd w:id="3"/>
          </w:p>
        </w:tc>
      </w:tr>
      <w:tr w:rsidR="00B75C83" w:rsidRPr="003472C8" w14:paraId="2AB1944A" w14:textId="77777777" w:rsidTr="000436F5">
        <w:trPr>
          <w:trHeight w:val="75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</w:tcBorders>
            <w:shd w:val="clear" w:color="auto" w:fill="000000" w:themeFill="text1"/>
          </w:tcPr>
          <w:p w14:paraId="1358ED61" w14:textId="77777777" w:rsidR="00B75C83" w:rsidRPr="003472C8" w:rsidRDefault="00B75C83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b/>
                <w:sz w:val="2"/>
                <w:szCs w:val="24"/>
                <w:lang w:val="pt-BR"/>
              </w:rPr>
            </w:pPr>
          </w:p>
        </w:tc>
        <w:tc>
          <w:tcPr>
            <w:tcW w:w="7871" w:type="dxa"/>
            <w:tcBorders>
              <w:top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55975C02" w14:textId="77777777" w:rsidR="00B75C83" w:rsidRPr="003472C8" w:rsidRDefault="00B75C83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sz w:val="2"/>
                <w:lang w:val="pt-BR"/>
              </w:rPr>
            </w:pPr>
          </w:p>
        </w:tc>
      </w:tr>
      <w:tr w:rsidR="00B75C83" w:rsidRPr="003472C8" w14:paraId="0BF83136" w14:textId="77777777" w:rsidTr="000436F5">
        <w:trPr>
          <w:trHeight w:val="283"/>
        </w:trPr>
        <w:tc>
          <w:tcPr>
            <w:tcW w:w="10247" w:type="dxa"/>
            <w:gridSpan w:val="2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7992B35F" w14:textId="77777777" w:rsidR="00B75C83" w:rsidRPr="003472C8" w:rsidRDefault="00B75C83" w:rsidP="000436F5">
            <w:pPr>
              <w:pStyle w:val="Corpodetexto"/>
              <w:spacing w:before="0" w:after="0"/>
              <w:ind w:left="0"/>
              <w:outlineLvl w:val="1"/>
              <w:rPr>
                <w:rFonts w:asciiTheme="minorHAnsi" w:hAnsiTheme="minorHAnsi"/>
                <w:sz w:val="22"/>
                <w:lang w:val="pt-BR"/>
              </w:rPr>
            </w:pPr>
            <w:bookmarkStart w:id="8" w:name="_Toc375084554"/>
            <w:bookmarkStart w:id="9" w:name="_Toc390179853"/>
            <w:bookmarkStart w:id="10" w:name="_Toc447696963"/>
            <w:r w:rsidRPr="003472C8">
              <w:rPr>
                <w:rFonts w:asciiTheme="minorHAnsi" w:hAnsiTheme="minorHAnsi"/>
                <w:b/>
                <w:sz w:val="24"/>
                <w:szCs w:val="24"/>
                <w:lang w:val="pt-BR"/>
              </w:rPr>
              <w:t>Registro de Alterações</w:t>
            </w:r>
            <w:bookmarkEnd w:id="8"/>
            <w:bookmarkEnd w:id="9"/>
            <w:bookmarkEnd w:id="10"/>
          </w:p>
        </w:tc>
      </w:tr>
      <w:bookmarkEnd w:id="4"/>
      <w:bookmarkEnd w:id="5"/>
      <w:bookmarkEnd w:id="6"/>
      <w:bookmarkEnd w:id="7"/>
    </w:tbl>
    <w:p w14:paraId="4B849518" w14:textId="77777777" w:rsidR="00B75C83" w:rsidRDefault="00B75C83" w:rsidP="00B75C83">
      <w:pPr>
        <w:pStyle w:val="Corpodetexto"/>
        <w:ind w:left="0"/>
        <w:jc w:val="both"/>
        <w:rPr>
          <w:sz w:val="22"/>
          <w:szCs w:val="22"/>
          <w:lang w:val="pt-BR"/>
        </w:rPr>
      </w:pPr>
    </w:p>
    <w:p w14:paraId="3858A790" w14:textId="77777777" w:rsidR="00B75C83" w:rsidRDefault="00B75C83" w:rsidP="00B75C83">
      <w:pPr>
        <w:pStyle w:val="Corpodetexto"/>
        <w:ind w:left="8640" w:firstLine="720"/>
        <w:rPr>
          <w:lang w:val="pt-BR"/>
        </w:rPr>
      </w:pPr>
      <w:r>
        <w:rPr>
          <w:color w:val="FFFFFF"/>
          <w:sz w:val="10"/>
        </w:rPr>
        <w:fldChar w:fldCharType="begin"/>
      </w:r>
      <w:r>
        <w:rPr>
          <w:color w:val="FFFFFF"/>
          <w:sz w:val="10"/>
          <w:lang w:val="pt-BR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584FEE">
        <w:rPr>
          <w:noProof/>
          <w:color w:val="FFFFFF"/>
          <w:sz w:val="10"/>
          <w:lang w:val="pt-BR"/>
        </w:rPr>
        <w:t>14</w:t>
      </w:r>
      <w:r>
        <w:rPr>
          <w:color w:val="FFFFFF"/>
          <w:sz w:val="10"/>
        </w:rPr>
        <w:fldChar w:fldCharType="end"/>
      </w:r>
    </w:p>
    <w:tbl>
      <w:tblPr>
        <w:tblW w:w="849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12"/>
        <w:gridCol w:w="2127"/>
        <w:gridCol w:w="850"/>
        <w:gridCol w:w="3701"/>
      </w:tblGrid>
      <w:tr w:rsidR="00B75C83" w:rsidRPr="003472C8" w14:paraId="30935C6A" w14:textId="77777777" w:rsidTr="00844A31">
        <w:trPr>
          <w:cantSplit/>
          <w:tblHeader/>
        </w:trPr>
        <w:tc>
          <w:tcPr>
            <w:tcW w:w="1812" w:type="dxa"/>
            <w:tcBorders>
              <w:bottom w:val="nil"/>
              <w:right w:val="nil"/>
            </w:tcBorders>
            <w:shd w:val="pct10" w:color="auto" w:fill="auto"/>
          </w:tcPr>
          <w:p w14:paraId="3C212417" w14:textId="77777777" w:rsidR="00B75C83" w:rsidRPr="003472C8" w:rsidRDefault="00B75C83" w:rsidP="000436F5">
            <w:pPr>
              <w:pStyle w:val="TableHeading"/>
              <w:rPr>
                <w:rFonts w:asciiTheme="minorHAnsi" w:hAnsiTheme="minorHAnsi"/>
                <w:sz w:val="18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t>Data</w:t>
            </w: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E726BF5" w14:textId="77777777" w:rsidR="00B75C83" w:rsidRPr="003472C8" w:rsidRDefault="00B75C83" w:rsidP="000436F5">
            <w:pPr>
              <w:pStyle w:val="TableHeading"/>
              <w:rPr>
                <w:rFonts w:asciiTheme="minorHAnsi" w:hAnsiTheme="minorHAnsi"/>
                <w:sz w:val="18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t>Autor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6A47B88" w14:textId="77777777" w:rsidR="00B75C83" w:rsidRPr="003472C8" w:rsidRDefault="00B75C83" w:rsidP="000436F5">
            <w:pPr>
              <w:pStyle w:val="TableHeading"/>
              <w:rPr>
                <w:rFonts w:asciiTheme="minorHAnsi" w:hAnsiTheme="minorHAnsi"/>
                <w:sz w:val="18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t>Versão</w:t>
            </w:r>
          </w:p>
        </w:tc>
        <w:tc>
          <w:tcPr>
            <w:tcW w:w="3701" w:type="dxa"/>
            <w:tcBorders>
              <w:left w:val="nil"/>
              <w:bottom w:val="nil"/>
            </w:tcBorders>
            <w:shd w:val="pct10" w:color="auto" w:fill="auto"/>
          </w:tcPr>
          <w:p w14:paraId="4F23EEF7" w14:textId="77777777" w:rsidR="00B75C83" w:rsidRPr="003472C8" w:rsidRDefault="00B75C83" w:rsidP="000436F5">
            <w:pPr>
              <w:pStyle w:val="TableHeading"/>
              <w:rPr>
                <w:rFonts w:asciiTheme="minorHAnsi" w:hAnsiTheme="minorHAnsi"/>
                <w:sz w:val="18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t>Referência da alteração</w:t>
            </w:r>
          </w:p>
        </w:tc>
      </w:tr>
      <w:tr w:rsidR="00B75C83" w:rsidRPr="003472C8" w14:paraId="457E6221" w14:textId="77777777" w:rsidTr="00844A31">
        <w:trPr>
          <w:cantSplit/>
          <w:trHeight w:hRule="exact" w:val="60"/>
          <w:tblHeader/>
        </w:trPr>
        <w:tc>
          <w:tcPr>
            <w:tcW w:w="1812" w:type="dxa"/>
            <w:tcBorders>
              <w:left w:val="nil"/>
              <w:right w:val="nil"/>
            </w:tcBorders>
            <w:shd w:val="pct50" w:color="auto" w:fill="auto"/>
          </w:tcPr>
          <w:p w14:paraId="204D0A74" w14:textId="77777777" w:rsidR="00B75C83" w:rsidRPr="003472C8" w:rsidRDefault="00B75C83" w:rsidP="000436F5">
            <w:pPr>
              <w:pStyle w:val="TableText"/>
              <w:rPr>
                <w:rFonts w:asciiTheme="minorHAnsi" w:hAnsiTheme="minorHAnsi"/>
                <w:sz w:val="8"/>
                <w:lang w:val="pt-BR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  <w:shd w:val="pct50" w:color="auto" w:fill="auto"/>
          </w:tcPr>
          <w:p w14:paraId="4696C39B" w14:textId="77777777" w:rsidR="00B75C83" w:rsidRPr="003472C8" w:rsidRDefault="00B75C83" w:rsidP="000436F5">
            <w:pPr>
              <w:pStyle w:val="TableText"/>
              <w:rPr>
                <w:rFonts w:asciiTheme="minorHAnsi" w:hAnsiTheme="minorHAnsi"/>
                <w:sz w:val="8"/>
                <w:lang w:val="pt-BR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pct50" w:color="auto" w:fill="auto"/>
          </w:tcPr>
          <w:p w14:paraId="20DAE561" w14:textId="77777777" w:rsidR="00B75C83" w:rsidRPr="003472C8" w:rsidRDefault="00B75C83" w:rsidP="000436F5">
            <w:pPr>
              <w:pStyle w:val="TableText"/>
              <w:rPr>
                <w:rFonts w:asciiTheme="minorHAnsi" w:hAnsiTheme="minorHAnsi"/>
                <w:sz w:val="8"/>
                <w:lang w:val="pt-BR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pct50" w:color="auto" w:fill="auto"/>
          </w:tcPr>
          <w:p w14:paraId="089E8C70" w14:textId="77777777" w:rsidR="00B75C83" w:rsidRPr="003472C8" w:rsidRDefault="00B75C83" w:rsidP="000436F5">
            <w:pPr>
              <w:pStyle w:val="TableText"/>
              <w:rPr>
                <w:rFonts w:asciiTheme="minorHAnsi" w:hAnsiTheme="minorHAnsi"/>
                <w:sz w:val="8"/>
                <w:lang w:val="pt-BR"/>
              </w:rPr>
            </w:pPr>
          </w:p>
        </w:tc>
      </w:tr>
      <w:tr w:rsidR="00BC1568" w:rsidRPr="00484B63" w14:paraId="2FBF2E72" w14:textId="77777777" w:rsidTr="00844A31">
        <w:trPr>
          <w:cantSplit/>
          <w:trHeight w:val="227"/>
        </w:trPr>
        <w:tc>
          <w:tcPr>
            <w:tcW w:w="1812" w:type="dxa"/>
            <w:tcBorders>
              <w:top w:val="nil"/>
            </w:tcBorders>
          </w:tcPr>
          <w:p w14:paraId="1C8763BB" w14:textId="7514180B" w:rsidR="00BC1568" w:rsidRPr="00844A31" w:rsidRDefault="009C6E81" w:rsidP="00BC1568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07</w:t>
            </w:r>
            <w:r w:rsidR="00A83F58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543636"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A83F58">
              <w:rPr>
                <w:rFonts w:ascii="Arial" w:hAnsi="Arial" w:cs="Arial"/>
                <w:b/>
                <w:sz w:val="24"/>
                <w:szCs w:val="24"/>
              </w:rPr>
              <w:t>/2019</w:t>
            </w:r>
          </w:p>
        </w:tc>
        <w:tc>
          <w:tcPr>
            <w:tcW w:w="2127" w:type="dxa"/>
            <w:tcBorders>
              <w:top w:val="nil"/>
            </w:tcBorders>
          </w:tcPr>
          <w:p w14:paraId="1109CB50" w14:textId="77777777" w:rsidR="00BC1568" w:rsidRPr="00844A31" w:rsidRDefault="00BC1568" w:rsidP="00BC1568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 w:rsidRPr="00844A31">
              <w:rPr>
                <w:rFonts w:ascii="Arial" w:hAnsi="Arial" w:cs="Arial"/>
                <w:b/>
                <w:sz w:val="24"/>
                <w:szCs w:val="24"/>
              </w:rPr>
              <w:t>Daniel Marques</w:t>
            </w:r>
          </w:p>
        </w:tc>
        <w:tc>
          <w:tcPr>
            <w:tcW w:w="850" w:type="dxa"/>
            <w:tcBorders>
              <w:top w:val="nil"/>
            </w:tcBorders>
          </w:tcPr>
          <w:p w14:paraId="3FC96F64" w14:textId="77777777" w:rsidR="00BC1568" w:rsidRPr="00844A31" w:rsidRDefault="00BC1568" w:rsidP="00BC1568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 w:rsidRPr="00844A31">
              <w:rPr>
                <w:rFonts w:ascii="Arial" w:hAnsi="Arial" w:cs="Arial"/>
                <w:b/>
                <w:sz w:val="24"/>
                <w:szCs w:val="24"/>
              </w:rPr>
              <w:t>1.0</w:t>
            </w:r>
          </w:p>
        </w:tc>
        <w:tc>
          <w:tcPr>
            <w:tcW w:w="3701" w:type="dxa"/>
            <w:tcBorders>
              <w:top w:val="nil"/>
            </w:tcBorders>
          </w:tcPr>
          <w:p w14:paraId="2DC31311" w14:textId="77777777" w:rsidR="00BC1568" w:rsidRPr="00844A31" w:rsidRDefault="00BC1568" w:rsidP="00BC1568">
            <w:pPr>
              <w:pStyle w:val="TableText"/>
              <w:ind w:left="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44A31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  <w:proofErr w:type="spellEnd"/>
            <w:r w:rsidRPr="00844A31">
              <w:rPr>
                <w:rFonts w:ascii="Arial" w:hAnsi="Arial" w:cs="Arial"/>
                <w:b/>
                <w:sz w:val="24"/>
                <w:szCs w:val="24"/>
              </w:rPr>
              <w:t xml:space="preserve"> do </w:t>
            </w:r>
            <w:proofErr w:type="spellStart"/>
            <w:r w:rsidRPr="00844A31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</w:tr>
      <w:tr w:rsidR="00BC1568" w:rsidRPr="00AA529E" w14:paraId="07C28FE2" w14:textId="77777777" w:rsidTr="00844A31">
        <w:trPr>
          <w:cantSplit/>
          <w:trHeight w:val="227"/>
        </w:trPr>
        <w:tc>
          <w:tcPr>
            <w:tcW w:w="1812" w:type="dxa"/>
            <w:vAlign w:val="center"/>
          </w:tcPr>
          <w:p w14:paraId="546598E4" w14:textId="77777777" w:rsidR="00BC1568" w:rsidRPr="00BC1568" w:rsidRDefault="00BC1568" w:rsidP="00BC1568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27" w:type="dxa"/>
            <w:vAlign w:val="center"/>
          </w:tcPr>
          <w:p w14:paraId="58A7359F" w14:textId="77777777" w:rsidR="00BC1568" w:rsidRPr="00BC1568" w:rsidRDefault="00BC1568" w:rsidP="00BC1568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1C109F4" w14:textId="77777777" w:rsidR="00BC1568" w:rsidRPr="00BC1568" w:rsidRDefault="00BC1568" w:rsidP="00BC1568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701" w:type="dxa"/>
            <w:vAlign w:val="center"/>
          </w:tcPr>
          <w:p w14:paraId="05A78C6B" w14:textId="77777777" w:rsidR="00BC1568" w:rsidRPr="00BC1568" w:rsidRDefault="00BC1568" w:rsidP="00BC1568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BC1568" w:rsidRPr="00AA529E" w14:paraId="24BED2F9" w14:textId="77777777" w:rsidTr="00844A31">
        <w:trPr>
          <w:cantSplit/>
          <w:trHeight w:val="227"/>
        </w:trPr>
        <w:tc>
          <w:tcPr>
            <w:tcW w:w="1812" w:type="dxa"/>
            <w:vAlign w:val="center"/>
          </w:tcPr>
          <w:p w14:paraId="4E168E9E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526A221B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850" w:type="dxa"/>
            <w:vAlign w:val="center"/>
          </w:tcPr>
          <w:p w14:paraId="4CAB566D" w14:textId="77777777" w:rsidR="00BC1568" w:rsidRPr="003472C8" w:rsidRDefault="00BC1568" w:rsidP="00745FC9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3701" w:type="dxa"/>
            <w:vAlign w:val="center"/>
          </w:tcPr>
          <w:p w14:paraId="641F6DA9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</w:tr>
      <w:tr w:rsidR="00BC1568" w:rsidRPr="00AA529E" w14:paraId="083DF8BA" w14:textId="77777777" w:rsidTr="00844A31">
        <w:trPr>
          <w:cantSplit/>
          <w:trHeight w:val="227"/>
        </w:trPr>
        <w:tc>
          <w:tcPr>
            <w:tcW w:w="1812" w:type="dxa"/>
            <w:vAlign w:val="center"/>
          </w:tcPr>
          <w:p w14:paraId="47B0677C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557ECF65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850" w:type="dxa"/>
            <w:vAlign w:val="center"/>
          </w:tcPr>
          <w:p w14:paraId="7CE73D3D" w14:textId="77777777" w:rsidR="00BC1568" w:rsidRPr="003472C8" w:rsidRDefault="00BC1568" w:rsidP="00BC1568">
            <w:pPr>
              <w:pStyle w:val="TableText"/>
              <w:jc w:val="center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3701" w:type="dxa"/>
            <w:vAlign w:val="center"/>
          </w:tcPr>
          <w:p w14:paraId="4E254E69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</w:tr>
      <w:tr w:rsidR="00BC1568" w:rsidRPr="00AA529E" w14:paraId="6D2CEB65" w14:textId="77777777" w:rsidTr="00844A31">
        <w:trPr>
          <w:cantSplit/>
          <w:trHeight w:val="227"/>
        </w:trPr>
        <w:tc>
          <w:tcPr>
            <w:tcW w:w="1812" w:type="dxa"/>
            <w:vAlign w:val="center"/>
          </w:tcPr>
          <w:p w14:paraId="4C7B9E3C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3D723325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850" w:type="dxa"/>
            <w:vAlign w:val="center"/>
          </w:tcPr>
          <w:p w14:paraId="6120F9FE" w14:textId="77777777" w:rsidR="00BC1568" w:rsidRPr="003472C8" w:rsidRDefault="00BC1568" w:rsidP="00BC1568">
            <w:pPr>
              <w:pStyle w:val="TableText"/>
              <w:jc w:val="center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3701" w:type="dxa"/>
            <w:vAlign w:val="center"/>
          </w:tcPr>
          <w:p w14:paraId="49236029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</w:tr>
      <w:tr w:rsidR="00BC1568" w:rsidRPr="00AA529E" w14:paraId="40551E55" w14:textId="77777777" w:rsidTr="00844A31">
        <w:trPr>
          <w:cantSplit/>
          <w:trHeight w:val="227"/>
        </w:trPr>
        <w:tc>
          <w:tcPr>
            <w:tcW w:w="1812" w:type="dxa"/>
            <w:vAlign w:val="center"/>
          </w:tcPr>
          <w:p w14:paraId="6F4F6E1C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55402214" w14:textId="77777777" w:rsidR="00BC1568" w:rsidRPr="00484B63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850" w:type="dxa"/>
            <w:vAlign w:val="center"/>
          </w:tcPr>
          <w:p w14:paraId="1868477D" w14:textId="77777777" w:rsidR="00BC1568" w:rsidRPr="003472C8" w:rsidRDefault="00BC1568" w:rsidP="00BC1568">
            <w:pPr>
              <w:pStyle w:val="TableText"/>
              <w:jc w:val="center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3701" w:type="dxa"/>
            <w:vAlign w:val="center"/>
          </w:tcPr>
          <w:p w14:paraId="738B414D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</w:tr>
      <w:tr w:rsidR="00BC1568" w:rsidRPr="00AA529E" w14:paraId="2A0D2605" w14:textId="77777777" w:rsidTr="00844A31">
        <w:trPr>
          <w:cantSplit/>
          <w:trHeight w:val="227"/>
        </w:trPr>
        <w:tc>
          <w:tcPr>
            <w:tcW w:w="1812" w:type="dxa"/>
            <w:vAlign w:val="center"/>
          </w:tcPr>
          <w:p w14:paraId="1C798A5B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highlight w:val="yellow"/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7DBD98FA" w14:textId="77777777" w:rsidR="00BC1568" w:rsidRPr="00484B63" w:rsidRDefault="00BC1568" w:rsidP="00BC1568">
            <w:pPr>
              <w:pStyle w:val="TableText"/>
              <w:rPr>
                <w:rFonts w:asciiTheme="minorHAnsi" w:hAnsiTheme="minorHAnsi"/>
                <w:szCs w:val="14"/>
                <w:highlight w:val="yellow"/>
                <w:lang w:val="pt-BR"/>
              </w:rPr>
            </w:pPr>
          </w:p>
        </w:tc>
        <w:tc>
          <w:tcPr>
            <w:tcW w:w="850" w:type="dxa"/>
            <w:vAlign w:val="center"/>
          </w:tcPr>
          <w:p w14:paraId="6DA29971" w14:textId="77777777" w:rsidR="00BC1568" w:rsidRPr="003472C8" w:rsidRDefault="00BC1568" w:rsidP="00BC1568">
            <w:pPr>
              <w:pStyle w:val="TableText"/>
              <w:jc w:val="center"/>
              <w:rPr>
                <w:rFonts w:asciiTheme="minorHAnsi" w:hAnsiTheme="minorHAnsi"/>
                <w:szCs w:val="14"/>
                <w:highlight w:val="yellow"/>
                <w:lang w:val="pt-BR"/>
              </w:rPr>
            </w:pPr>
          </w:p>
        </w:tc>
        <w:tc>
          <w:tcPr>
            <w:tcW w:w="3701" w:type="dxa"/>
            <w:vAlign w:val="center"/>
          </w:tcPr>
          <w:p w14:paraId="11E5702D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</w:tr>
      <w:tr w:rsidR="00BC1568" w:rsidRPr="00AA529E" w14:paraId="5723DC1B" w14:textId="77777777" w:rsidTr="00844A31">
        <w:trPr>
          <w:cantSplit/>
          <w:trHeight w:val="227"/>
        </w:trPr>
        <w:tc>
          <w:tcPr>
            <w:tcW w:w="1812" w:type="dxa"/>
            <w:vAlign w:val="center"/>
          </w:tcPr>
          <w:p w14:paraId="55786615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06F10C6C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850" w:type="dxa"/>
            <w:vAlign w:val="center"/>
          </w:tcPr>
          <w:p w14:paraId="68764813" w14:textId="77777777" w:rsidR="00BC1568" w:rsidRPr="003472C8" w:rsidRDefault="00BC1568" w:rsidP="00BC1568">
            <w:pPr>
              <w:pStyle w:val="TableText"/>
              <w:jc w:val="center"/>
              <w:rPr>
                <w:rFonts w:asciiTheme="minorHAnsi" w:hAnsiTheme="minorHAnsi"/>
                <w:szCs w:val="14"/>
                <w:lang w:val="pt-BR"/>
              </w:rPr>
            </w:pPr>
          </w:p>
        </w:tc>
        <w:tc>
          <w:tcPr>
            <w:tcW w:w="3701" w:type="dxa"/>
            <w:vAlign w:val="center"/>
          </w:tcPr>
          <w:p w14:paraId="1CB7EDA0" w14:textId="77777777" w:rsidR="00BC1568" w:rsidRPr="003472C8" w:rsidRDefault="00BC1568" w:rsidP="00BC1568">
            <w:pPr>
              <w:pStyle w:val="TableText"/>
              <w:rPr>
                <w:rFonts w:asciiTheme="minorHAnsi" w:hAnsiTheme="minorHAnsi"/>
                <w:szCs w:val="14"/>
                <w:lang w:val="pt-BR"/>
              </w:rPr>
            </w:pPr>
          </w:p>
        </w:tc>
      </w:tr>
    </w:tbl>
    <w:p w14:paraId="15BFCE81" w14:textId="77777777" w:rsidR="00B75C83" w:rsidRPr="003472C8" w:rsidRDefault="00B75C83" w:rsidP="00B75C83">
      <w:pPr>
        <w:pStyle w:val="Corpodetexto"/>
        <w:rPr>
          <w:rFonts w:asciiTheme="minorHAnsi" w:hAnsiTheme="minorHAnsi"/>
          <w:lang w:val="pt-BR"/>
        </w:rPr>
      </w:pPr>
    </w:p>
    <w:p w14:paraId="7A61E468" w14:textId="77777777" w:rsidR="00B75C83" w:rsidRPr="003472C8" w:rsidRDefault="00B75C83" w:rsidP="00B75C83">
      <w:pPr>
        <w:pStyle w:val="Corpodetexto"/>
        <w:jc w:val="both"/>
        <w:rPr>
          <w:rFonts w:asciiTheme="minorHAnsi" w:hAnsiTheme="minorHAnsi"/>
          <w:b/>
          <w:color w:val="FF0000"/>
          <w:sz w:val="22"/>
          <w:szCs w:val="22"/>
          <w:u w:val="single"/>
          <w:lang w:val="pt-BR"/>
        </w:rPr>
      </w:pPr>
      <w:r w:rsidRPr="003472C8">
        <w:rPr>
          <w:rFonts w:asciiTheme="minorHAnsi" w:hAnsiTheme="minorHAnsi"/>
          <w:b/>
          <w:color w:val="FF0000"/>
          <w:sz w:val="22"/>
          <w:szCs w:val="22"/>
          <w:u w:val="single"/>
          <w:lang w:val="pt-BR"/>
        </w:rPr>
        <w:t>Nota para os aprovadores</w:t>
      </w:r>
    </w:p>
    <w:p w14:paraId="188456CE" w14:textId="77777777" w:rsidR="00B75C83" w:rsidRPr="003472C8" w:rsidRDefault="00B75C83" w:rsidP="00B75C83">
      <w:pPr>
        <w:pStyle w:val="Corpodetexto"/>
        <w:jc w:val="both"/>
        <w:rPr>
          <w:rFonts w:asciiTheme="minorHAnsi" w:hAnsiTheme="minorHAnsi"/>
          <w:sz w:val="22"/>
          <w:szCs w:val="22"/>
          <w:lang w:val="pt-BR"/>
        </w:rPr>
      </w:pPr>
      <w:r w:rsidRPr="003472C8">
        <w:rPr>
          <w:rFonts w:asciiTheme="minorHAnsi" w:hAnsiTheme="minorHAnsi"/>
          <w:sz w:val="22"/>
          <w:szCs w:val="22"/>
          <w:lang w:val="pt-BR"/>
        </w:rPr>
        <w:t>Você como aprovador da área de negócio é o responsável pela aprovação dos tópicos relacionados às especificações funcionais e testes deste projeto de mudança descritos pelos autores. A responsabilidade pelas características técnicas do projeto é do analista funcional ou desenvolvedor designado.</w:t>
      </w:r>
    </w:p>
    <w:p w14:paraId="2802DB67" w14:textId="77777777" w:rsidR="00B75C83" w:rsidRPr="003472C8" w:rsidRDefault="00B75C83" w:rsidP="00B75C83">
      <w:pPr>
        <w:pStyle w:val="Corpodetexto"/>
        <w:ind w:left="0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0A7CB99" w14:textId="77777777" w:rsidR="00B75C83" w:rsidRPr="003472C8" w:rsidRDefault="00B75C83" w:rsidP="00B75C83">
      <w:pPr>
        <w:pStyle w:val="Corpodetexto"/>
        <w:ind w:left="0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103A6382" w14:textId="77777777" w:rsidR="00B75C83" w:rsidRPr="003472C8" w:rsidRDefault="00B75C83" w:rsidP="00B75C83">
      <w:pPr>
        <w:pStyle w:val="Corpodetexto"/>
        <w:ind w:left="0"/>
        <w:jc w:val="both"/>
        <w:rPr>
          <w:rFonts w:asciiTheme="minorHAnsi" w:hAnsiTheme="minorHAnsi"/>
          <w:sz w:val="22"/>
          <w:szCs w:val="22"/>
          <w:lang w:val="pt-BR"/>
        </w:rPr>
      </w:pPr>
    </w:p>
    <w:p w14:paraId="2B082B2C" w14:textId="77777777" w:rsidR="0096682A" w:rsidRPr="003472C8" w:rsidRDefault="0096682A">
      <w:pPr>
        <w:rPr>
          <w:rFonts w:asciiTheme="minorHAnsi" w:hAnsiTheme="minorHAnsi"/>
          <w:sz w:val="22"/>
          <w:szCs w:val="22"/>
          <w:lang w:val="pt-BR"/>
        </w:rPr>
      </w:pPr>
      <w:r w:rsidRPr="003472C8">
        <w:rPr>
          <w:rFonts w:asciiTheme="minorHAnsi" w:hAnsiTheme="minorHAnsi"/>
          <w:sz w:val="22"/>
          <w:szCs w:val="22"/>
          <w:lang w:val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5"/>
        <w:gridCol w:w="7752"/>
      </w:tblGrid>
      <w:tr w:rsidR="0096682A" w:rsidRPr="00996575" w14:paraId="3A703D39" w14:textId="77777777" w:rsidTr="000436F5">
        <w:tc>
          <w:tcPr>
            <w:tcW w:w="10247" w:type="dxa"/>
            <w:gridSpan w:val="2"/>
            <w:tcBorders>
              <w:top w:val="single" w:sz="48" w:space="0" w:color="auto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736D129E" w14:textId="77777777" w:rsidR="0096682A" w:rsidRPr="00996575" w:rsidRDefault="0096682A" w:rsidP="000436F5">
            <w:pPr>
              <w:pStyle w:val="Corpodetexto"/>
              <w:ind w:left="0"/>
              <w:jc w:val="both"/>
              <w:outlineLvl w:val="0"/>
              <w:rPr>
                <w:rFonts w:asciiTheme="minorHAnsi" w:hAnsiTheme="minorHAnsi"/>
                <w:sz w:val="22"/>
                <w:lang w:val="pt-BR"/>
              </w:rPr>
            </w:pPr>
            <w:bookmarkStart w:id="11" w:name="_Toc375084555"/>
            <w:bookmarkStart w:id="12" w:name="_Toc390179854"/>
            <w:bookmarkStart w:id="13" w:name="_Toc447696964"/>
            <w:r w:rsidRPr="00996575">
              <w:rPr>
                <w:rFonts w:asciiTheme="minorHAnsi" w:hAnsiTheme="minorHAnsi"/>
                <w:b/>
                <w:sz w:val="28"/>
                <w:szCs w:val="28"/>
                <w:lang w:val="pt-BR"/>
              </w:rPr>
              <w:lastRenderedPageBreak/>
              <w:t>Conteúdo</w:t>
            </w:r>
            <w:bookmarkEnd w:id="11"/>
            <w:bookmarkEnd w:id="12"/>
            <w:bookmarkEnd w:id="13"/>
          </w:p>
        </w:tc>
      </w:tr>
      <w:tr w:rsidR="0096682A" w:rsidRPr="00996575" w14:paraId="05A4F4C0" w14:textId="77777777" w:rsidTr="000436F5">
        <w:trPr>
          <w:trHeight w:val="75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</w:tcBorders>
            <w:shd w:val="clear" w:color="auto" w:fill="000000" w:themeFill="text1"/>
          </w:tcPr>
          <w:p w14:paraId="7EE97710" w14:textId="77777777" w:rsidR="0096682A" w:rsidRPr="00996575" w:rsidRDefault="0096682A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b/>
                <w:sz w:val="2"/>
                <w:szCs w:val="24"/>
                <w:lang w:val="pt-BR"/>
              </w:rPr>
            </w:pPr>
          </w:p>
        </w:tc>
        <w:tc>
          <w:tcPr>
            <w:tcW w:w="7871" w:type="dxa"/>
            <w:tcBorders>
              <w:top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5D89AC54" w14:textId="77777777" w:rsidR="0096682A" w:rsidRPr="00996575" w:rsidRDefault="0096682A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sz w:val="2"/>
                <w:lang w:val="pt-BR"/>
              </w:rPr>
            </w:pPr>
          </w:p>
        </w:tc>
      </w:tr>
      <w:tr w:rsidR="0096682A" w:rsidRPr="00996575" w14:paraId="6484A313" w14:textId="77777777" w:rsidTr="000436F5">
        <w:trPr>
          <w:trHeight w:val="283"/>
        </w:trPr>
        <w:tc>
          <w:tcPr>
            <w:tcW w:w="10247" w:type="dxa"/>
            <w:gridSpan w:val="2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244E223F" w14:textId="77777777" w:rsidR="0096682A" w:rsidRPr="00996575" w:rsidRDefault="0096682A" w:rsidP="000436F5">
            <w:pPr>
              <w:pStyle w:val="Corpodetexto"/>
              <w:spacing w:before="0" w:after="0"/>
              <w:ind w:left="0"/>
              <w:outlineLvl w:val="1"/>
              <w:rPr>
                <w:rFonts w:asciiTheme="minorHAnsi" w:hAnsiTheme="minorHAnsi"/>
                <w:sz w:val="22"/>
                <w:lang w:val="pt-BR"/>
              </w:rPr>
            </w:pPr>
          </w:p>
        </w:tc>
      </w:tr>
    </w:tbl>
    <w:p w14:paraId="4F710816" w14:textId="77777777" w:rsidR="0096682A" w:rsidRDefault="0096682A" w:rsidP="0096682A">
      <w:pPr>
        <w:pStyle w:val="Corpodetexto"/>
        <w:spacing w:before="0"/>
        <w:ind w:left="0"/>
        <w:jc w:val="both"/>
        <w:rPr>
          <w:sz w:val="22"/>
          <w:szCs w:val="22"/>
          <w:lang w:val="pt-BR"/>
        </w:rPr>
      </w:pPr>
    </w:p>
    <w:p w14:paraId="3E501B52" w14:textId="77777777" w:rsidR="00C665F6" w:rsidRPr="00844A31" w:rsidRDefault="006412C9">
      <w:pPr>
        <w:pStyle w:val="Sumrio1"/>
        <w:tabs>
          <w:tab w:val="right" w:leader="dot" w:pos="1009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pt-BR" w:eastAsia="pt-BR"/>
        </w:rPr>
      </w:pPr>
      <w:r w:rsidRPr="00844A31">
        <w:rPr>
          <w:rFonts w:ascii="Arial" w:hAnsi="Arial" w:cs="Arial"/>
          <w:sz w:val="24"/>
          <w:szCs w:val="24"/>
          <w:lang w:val="pt-BR"/>
        </w:rPr>
        <w:fldChar w:fldCharType="begin"/>
      </w:r>
      <w:r w:rsidRPr="00844A31">
        <w:rPr>
          <w:rFonts w:ascii="Arial" w:hAnsi="Arial" w:cs="Arial"/>
          <w:sz w:val="24"/>
          <w:szCs w:val="24"/>
          <w:lang w:val="pt-BR"/>
        </w:rPr>
        <w:instrText xml:space="preserve"> TOC \o "1-3" \h \z \u </w:instrText>
      </w:r>
      <w:r w:rsidRPr="00844A31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447696962" w:history="1">
        <w:r w:rsidR="00C665F6" w:rsidRPr="00844A31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Controle do Documento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_Toc447696962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34DEC6" w14:textId="77777777" w:rsidR="00C665F6" w:rsidRPr="00844A31" w:rsidRDefault="002D3824">
      <w:pPr>
        <w:pStyle w:val="Sumrio2"/>
        <w:tabs>
          <w:tab w:val="right" w:leader="dot" w:pos="1009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pt-BR" w:eastAsia="pt-BR"/>
        </w:rPr>
      </w:pPr>
      <w:hyperlink w:anchor="_Toc447696963" w:history="1">
        <w:r w:rsidR="00C665F6" w:rsidRPr="00844A31">
          <w:rPr>
            <w:rStyle w:val="Hyperlink"/>
            <w:rFonts w:ascii="Arial" w:hAnsi="Arial" w:cs="Arial"/>
            <w:b/>
            <w:noProof/>
            <w:sz w:val="24"/>
            <w:szCs w:val="24"/>
            <w:lang w:val="pt-BR"/>
          </w:rPr>
          <w:t>Registro de Alterações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_Toc447696963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531E6E" w14:textId="77777777" w:rsidR="00C665F6" w:rsidRPr="00844A31" w:rsidRDefault="002D3824">
      <w:pPr>
        <w:pStyle w:val="Sumrio1"/>
        <w:tabs>
          <w:tab w:val="right" w:leader="dot" w:pos="1009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pt-BR" w:eastAsia="pt-BR"/>
        </w:rPr>
      </w:pPr>
      <w:hyperlink w:anchor="_Toc447696964" w:history="1">
        <w:r w:rsidR="00C665F6" w:rsidRPr="00844A31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Conteúdo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_Toc447696964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CC34D42" w14:textId="77777777" w:rsidR="00C665F6" w:rsidRPr="00844A31" w:rsidRDefault="002D3824">
      <w:pPr>
        <w:pStyle w:val="Sumrio1"/>
        <w:tabs>
          <w:tab w:val="right" w:leader="dot" w:pos="1009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pt-BR" w:eastAsia="pt-BR"/>
        </w:rPr>
      </w:pPr>
      <w:hyperlink w:anchor="_Toc447696965" w:history="1">
        <w:r w:rsidR="00C665F6" w:rsidRPr="00844A31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Visão Geral do Solicitante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_Toc447696965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B77BB02" w14:textId="77777777" w:rsidR="00C665F6" w:rsidRPr="00844A31" w:rsidRDefault="002D3824">
      <w:pPr>
        <w:pStyle w:val="Sumrio2"/>
        <w:tabs>
          <w:tab w:val="right" w:leader="dot" w:pos="1009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pt-BR" w:eastAsia="pt-BR"/>
        </w:rPr>
      </w:pPr>
      <w:hyperlink w:anchor="_Toc447696966" w:history="1">
        <w:r w:rsidR="00C665F6" w:rsidRPr="00844A31">
          <w:rPr>
            <w:rStyle w:val="Hyperlink"/>
            <w:rFonts w:ascii="Arial" w:hAnsi="Arial" w:cs="Arial"/>
            <w:b/>
            <w:noProof/>
            <w:sz w:val="24"/>
            <w:szCs w:val="24"/>
            <w:lang w:val="pt-BR"/>
          </w:rPr>
          <w:t>Parâmetros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_Toc447696966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B4E3A5B" w14:textId="77777777" w:rsidR="00C665F6" w:rsidRPr="00844A31" w:rsidRDefault="002D3824">
      <w:pPr>
        <w:pStyle w:val="Sumrio2"/>
        <w:tabs>
          <w:tab w:val="right" w:leader="dot" w:pos="1009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pt-BR" w:eastAsia="pt-BR"/>
        </w:rPr>
      </w:pPr>
      <w:hyperlink w:anchor="_Toc447696967" w:history="1">
        <w:r w:rsidR="00C665F6" w:rsidRPr="00844A31">
          <w:rPr>
            <w:rStyle w:val="Hyperlink"/>
            <w:rFonts w:ascii="Arial" w:hAnsi="Arial" w:cs="Arial"/>
            <w:b/>
            <w:noProof/>
            <w:sz w:val="24"/>
            <w:szCs w:val="24"/>
            <w:lang w:val="pt-BR"/>
          </w:rPr>
          <w:t>Layout do Modelo Funcional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_Toc447696967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218E00" w14:textId="77777777" w:rsidR="00C665F6" w:rsidRPr="00844A31" w:rsidRDefault="002D3824">
      <w:pPr>
        <w:pStyle w:val="Sumrio1"/>
        <w:tabs>
          <w:tab w:val="right" w:leader="dot" w:pos="1009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pt-BR" w:eastAsia="pt-BR"/>
        </w:rPr>
      </w:pPr>
      <w:hyperlink w:anchor="_Toc447696968" w:history="1">
        <w:r w:rsidR="00C665F6" w:rsidRPr="00844A31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Visão Geral Funcional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_Toc447696968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5160C6" w14:textId="77777777" w:rsidR="00C665F6" w:rsidRPr="00844A31" w:rsidRDefault="002D3824">
      <w:pPr>
        <w:pStyle w:val="Sumrio2"/>
        <w:tabs>
          <w:tab w:val="right" w:leader="dot" w:pos="1009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pt-BR" w:eastAsia="pt-BR"/>
        </w:rPr>
      </w:pPr>
      <w:hyperlink w:anchor="_Toc447696969" w:history="1">
        <w:r w:rsidR="00C665F6" w:rsidRPr="00844A31">
          <w:rPr>
            <w:rStyle w:val="Hyperlink"/>
            <w:rFonts w:ascii="Arial" w:hAnsi="Arial" w:cs="Arial"/>
            <w:b/>
            <w:noProof/>
            <w:sz w:val="24"/>
            <w:szCs w:val="24"/>
            <w:lang w:val="pt-BR"/>
          </w:rPr>
          <w:t>Regras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_Toc447696969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1FA96C6" w14:textId="77777777" w:rsidR="00C665F6" w:rsidRPr="00844A31" w:rsidRDefault="002D3824">
      <w:pPr>
        <w:pStyle w:val="Sumrio1"/>
        <w:tabs>
          <w:tab w:val="right" w:leader="dot" w:pos="1009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pt-BR" w:eastAsia="pt-BR"/>
        </w:rPr>
      </w:pPr>
      <w:hyperlink w:anchor="_Toc447696970" w:history="1">
        <w:r w:rsidR="00C665F6" w:rsidRPr="00844A31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Anexos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_Toc447696970 \h </w:instrTex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C665F6" w:rsidRPr="00844A3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576F3BC" w14:textId="77777777" w:rsidR="006412C9" w:rsidRPr="00844A31" w:rsidRDefault="006412C9" w:rsidP="0096682A">
      <w:pPr>
        <w:pStyle w:val="Corpodetexto"/>
        <w:spacing w:before="0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844A31">
        <w:rPr>
          <w:rFonts w:ascii="Arial" w:hAnsi="Arial" w:cs="Arial"/>
          <w:sz w:val="24"/>
          <w:szCs w:val="24"/>
          <w:lang w:val="pt-BR"/>
        </w:rPr>
        <w:fldChar w:fldCharType="end"/>
      </w:r>
    </w:p>
    <w:p w14:paraId="7F7149E9" w14:textId="77777777" w:rsidR="00B75C83" w:rsidRPr="00844A31" w:rsidRDefault="00B75C83" w:rsidP="00B75C83">
      <w:pPr>
        <w:pStyle w:val="Corpodetex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82D6EF3" w14:textId="77777777" w:rsidR="00B75C83" w:rsidRPr="00844A31" w:rsidRDefault="00B75C83">
      <w:pPr>
        <w:rPr>
          <w:rFonts w:ascii="Arial" w:hAnsi="Arial" w:cs="Arial"/>
          <w:sz w:val="24"/>
          <w:szCs w:val="24"/>
          <w:lang w:val="pt-BR"/>
        </w:rPr>
      </w:pPr>
      <w:r w:rsidRPr="00844A31">
        <w:rPr>
          <w:rFonts w:ascii="Arial" w:hAnsi="Arial" w:cs="Arial"/>
          <w:sz w:val="24"/>
          <w:szCs w:val="24"/>
          <w:lang w:val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7"/>
        <w:gridCol w:w="1290"/>
        <w:gridCol w:w="1295"/>
        <w:gridCol w:w="1292"/>
        <w:gridCol w:w="1291"/>
        <w:gridCol w:w="1291"/>
        <w:gridCol w:w="1291"/>
      </w:tblGrid>
      <w:tr w:rsidR="00B9776D" w:rsidRPr="003472C8" w14:paraId="01B17C71" w14:textId="77777777" w:rsidTr="0054158B">
        <w:tc>
          <w:tcPr>
            <w:tcW w:w="10247" w:type="dxa"/>
            <w:gridSpan w:val="7"/>
            <w:tcBorders>
              <w:top w:val="single" w:sz="48" w:space="0" w:color="auto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42062B22" w14:textId="77777777" w:rsidR="00B9776D" w:rsidRPr="003472C8" w:rsidRDefault="00B9776D" w:rsidP="00BD7753">
            <w:pPr>
              <w:pStyle w:val="Corpodetexto"/>
              <w:ind w:left="0"/>
              <w:jc w:val="both"/>
              <w:outlineLvl w:val="0"/>
              <w:rPr>
                <w:rFonts w:asciiTheme="minorHAnsi" w:hAnsiTheme="minorHAnsi"/>
                <w:sz w:val="22"/>
                <w:lang w:val="pt-BR"/>
              </w:rPr>
            </w:pPr>
            <w:bookmarkStart w:id="14" w:name="_Toc375083629"/>
            <w:bookmarkStart w:id="15" w:name="_Toc375084556"/>
            <w:bookmarkStart w:id="16" w:name="_Toc390179855"/>
            <w:bookmarkStart w:id="17" w:name="_Toc447696965"/>
            <w:bookmarkStart w:id="18" w:name="_Toc144008203"/>
            <w:r w:rsidRPr="003472C8">
              <w:rPr>
                <w:rFonts w:asciiTheme="minorHAnsi" w:hAnsiTheme="minorHAnsi"/>
                <w:b/>
                <w:sz w:val="28"/>
                <w:szCs w:val="28"/>
                <w:lang w:val="pt-BR"/>
              </w:rPr>
              <w:lastRenderedPageBreak/>
              <w:t>Visão Geral do Solicitante</w:t>
            </w:r>
            <w:bookmarkEnd w:id="14"/>
            <w:bookmarkEnd w:id="15"/>
            <w:bookmarkEnd w:id="16"/>
            <w:bookmarkEnd w:id="17"/>
          </w:p>
        </w:tc>
      </w:tr>
      <w:tr w:rsidR="00B9776D" w:rsidRPr="003472C8" w14:paraId="7DE3A864" w14:textId="77777777" w:rsidTr="0054158B">
        <w:trPr>
          <w:trHeight w:val="75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</w:tcBorders>
            <w:shd w:val="clear" w:color="auto" w:fill="000000" w:themeFill="text1"/>
          </w:tcPr>
          <w:p w14:paraId="10FF9A4D" w14:textId="77777777" w:rsidR="00B9776D" w:rsidRPr="003472C8" w:rsidRDefault="00B9776D" w:rsidP="00B9776D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b/>
                <w:sz w:val="2"/>
                <w:szCs w:val="24"/>
                <w:lang w:val="pt-BR"/>
              </w:rPr>
            </w:pPr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38CF25A3" w14:textId="77777777" w:rsidR="00B9776D" w:rsidRPr="003472C8" w:rsidRDefault="00B9776D" w:rsidP="00B9776D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sz w:val="2"/>
                <w:lang w:val="pt-BR"/>
              </w:rPr>
            </w:pPr>
          </w:p>
        </w:tc>
      </w:tr>
      <w:tr w:rsidR="00B9776D" w:rsidRPr="007D35C8" w14:paraId="5D77F2CA" w14:textId="77777777" w:rsidTr="00BD7753">
        <w:trPr>
          <w:trHeight w:val="283"/>
        </w:trPr>
        <w:tc>
          <w:tcPr>
            <w:tcW w:w="10247" w:type="dxa"/>
            <w:gridSpan w:val="7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21BFFDCA" w14:textId="77777777" w:rsidR="00B9776D" w:rsidRPr="003472C8" w:rsidRDefault="00E42EB3" w:rsidP="007D35C8">
            <w:pPr>
              <w:pStyle w:val="Corpodetexto"/>
              <w:spacing w:before="0" w:after="0"/>
              <w:ind w:left="0"/>
              <w:rPr>
                <w:rFonts w:asciiTheme="minorHAnsi" w:hAnsiTheme="minorHAnsi"/>
                <w:sz w:val="22"/>
                <w:lang w:val="pt-BR"/>
              </w:rPr>
            </w:pPr>
            <w:r w:rsidRPr="003472C8">
              <w:rPr>
                <w:rFonts w:asciiTheme="minorHAnsi" w:hAnsiTheme="minorHAnsi"/>
                <w:b/>
                <w:sz w:val="24"/>
                <w:szCs w:val="24"/>
                <w:lang w:val="pt-BR"/>
              </w:rPr>
              <w:t>Descrição Sumária</w:t>
            </w:r>
            <w:r w:rsidRPr="003472C8">
              <w:rPr>
                <w:rFonts w:asciiTheme="minorHAnsi" w:hAnsiTheme="minorHAnsi"/>
                <w:sz w:val="16"/>
                <w:szCs w:val="24"/>
                <w:lang w:val="pt-BR"/>
              </w:rPr>
              <w:t xml:space="preserve"> </w:t>
            </w:r>
          </w:p>
        </w:tc>
      </w:tr>
      <w:tr w:rsidR="00B9776D" w:rsidRPr="00954824" w14:paraId="4E9158B3" w14:textId="77777777" w:rsidTr="00084DCF">
        <w:trPr>
          <w:trHeight w:val="1134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5DAA295D" w14:textId="77777777" w:rsidR="00B9776D" w:rsidRPr="00844A31" w:rsidRDefault="00B9776D" w:rsidP="007E098B">
            <w:pPr>
              <w:pStyle w:val="Corpodetexto"/>
              <w:spacing w:before="60" w:after="0"/>
              <w:ind w:left="0"/>
              <w:jc w:val="both"/>
              <w:rPr>
                <w:rFonts w:asciiTheme="minorHAnsi" w:hAnsiTheme="minorHAnsi"/>
                <w:b/>
                <w:sz w:val="24"/>
                <w:szCs w:val="24"/>
                <w:lang w:val="pt-BR"/>
              </w:rPr>
            </w:pPr>
            <w:bookmarkStart w:id="19" w:name="_Hlk531165674"/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33AB52B9" w14:textId="2175C43C" w:rsidR="00B9776D" w:rsidRPr="00C73E81" w:rsidRDefault="007D2F61" w:rsidP="00A83F58">
            <w:pPr>
              <w:pStyle w:val="BodyTextbodytext"/>
              <w:numPr>
                <w:ilvl w:val="0"/>
                <w:numId w:val="4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uma Nova Impressora no Ambiente Oracle</w:t>
            </w:r>
            <w:r w:rsidR="00954824">
              <w:rPr>
                <w:rFonts w:ascii="Arial" w:hAnsi="Arial" w:cs="Arial"/>
                <w:lang w:val="pt-BR"/>
              </w:rPr>
              <w:t>.</w:t>
            </w:r>
          </w:p>
        </w:tc>
      </w:tr>
      <w:bookmarkEnd w:id="19"/>
      <w:tr w:rsidR="00BD7753" w:rsidRPr="00954824" w14:paraId="714F4112" w14:textId="77777777" w:rsidTr="00BD7753">
        <w:trPr>
          <w:trHeight w:val="75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</w:tcBorders>
            <w:shd w:val="clear" w:color="auto" w:fill="000000" w:themeFill="text1"/>
          </w:tcPr>
          <w:p w14:paraId="3904AE88" w14:textId="77777777" w:rsidR="0054158B" w:rsidRPr="003472C8" w:rsidRDefault="0054158B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b/>
                <w:sz w:val="2"/>
                <w:szCs w:val="24"/>
                <w:lang w:val="pt-BR"/>
              </w:rPr>
            </w:pPr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03A879A4" w14:textId="77777777" w:rsidR="0054158B" w:rsidRPr="003472C8" w:rsidRDefault="0054158B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sz w:val="2"/>
                <w:lang w:val="pt-BR"/>
              </w:rPr>
            </w:pPr>
          </w:p>
        </w:tc>
      </w:tr>
      <w:tr w:rsidR="0054158B" w:rsidRPr="00720463" w14:paraId="3D40C09E" w14:textId="77777777" w:rsidTr="00BD7753">
        <w:trPr>
          <w:trHeight w:val="283"/>
        </w:trPr>
        <w:tc>
          <w:tcPr>
            <w:tcW w:w="10247" w:type="dxa"/>
            <w:gridSpan w:val="7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08804E19" w14:textId="77777777" w:rsidR="0054158B" w:rsidRPr="00C73E81" w:rsidRDefault="00E42EB3" w:rsidP="007D35C8">
            <w:pPr>
              <w:pStyle w:val="Corpodetexto"/>
              <w:spacing w:before="0" w:after="0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73E81">
              <w:rPr>
                <w:rFonts w:ascii="Arial" w:hAnsi="Arial" w:cs="Arial"/>
                <w:b/>
                <w:sz w:val="24"/>
                <w:szCs w:val="24"/>
                <w:lang w:val="pt-BR"/>
              </w:rPr>
              <w:t>Justificativa</w:t>
            </w:r>
            <w:r w:rsidRPr="00C73E8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  <w:tr w:rsidR="00BD7753" w:rsidRPr="00954824" w14:paraId="35B34734" w14:textId="77777777" w:rsidTr="00084DCF">
        <w:trPr>
          <w:trHeight w:val="1134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782A3554" w14:textId="77777777" w:rsidR="00BD7753" w:rsidRPr="003472C8" w:rsidRDefault="00BD7753" w:rsidP="007E098B">
            <w:pPr>
              <w:pStyle w:val="Corpodetexto"/>
              <w:spacing w:before="60" w:after="0"/>
              <w:ind w:left="0"/>
              <w:jc w:val="both"/>
              <w:rPr>
                <w:rFonts w:asciiTheme="minorHAnsi" w:hAnsiTheme="min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4964A8F9" w14:textId="25D850C8" w:rsidR="00126716" w:rsidRPr="00C73E81" w:rsidRDefault="007D2F61" w:rsidP="00413EDE">
            <w:pPr>
              <w:pStyle w:val="BodyTextbodytext"/>
              <w:numPr>
                <w:ilvl w:val="0"/>
                <w:numId w:val="4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Imprimir relatórios de forma Direta pelo Oracle</w:t>
            </w:r>
          </w:p>
        </w:tc>
      </w:tr>
      <w:tr w:rsidR="0054158B" w:rsidRPr="00954824" w14:paraId="7EC7FFA7" w14:textId="77777777" w:rsidTr="00BD7753">
        <w:trPr>
          <w:trHeight w:val="75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</w:tcBorders>
            <w:shd w:val="clear" w:color="auto" w:fill="000000" w:themeFill="text1"/>
          </w:tcPr>
          <w:p w14:paraId="39BF5B33" w14:textId="77777777" w:rsidR="0054158B" w:rsidRPr="003472C8" w:rsidRDefault="0054158B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b/>
                <w:sz w:val="2"/>
                <w:szCs w:val="24"/>
                <w:lang w:val="pt-BR"/>
              </w:rPr>
            </w:pPr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7D1A8E0A" w14:textId="77777777" w:rsidR="0054158B" w:rsidRPr="00844A31" w:rsidRDefault="0054158B" w:rsidP="000436F5">
            <w:pPr>
              <w:pStyle w:val="Corpodetexto"/>
              <w:spacing w:before="0" w:after="0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4158B" w:rsidRPr="007D35C8" w14:paraId="104F2036" w14:textId="77777777" w:rsidTr="00BD7753">
        <w:trPr>
          <w:trHeight w:val="283"/>
        </w:trPr>
        <w:tc>
          <w:tcPr>
            <w:tcW w:w="10247" w:type="dxa"/>
            <w:gridSpan w:val="7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59A7AAC5" w14:textId="77777777" w:rsidR="0054158B" w:rsidRPr="00844A31" w:rsidRDefault="0054158B" w:rsidP="007D35C8">
            <w:pPr>
              <w:pStyle w:val="Corpodetexto"/>
              <w:spacing w:before="0" w:after="0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bookmarkStart w:id="20" w:name="_Toc375083632"/>
            <w:bookmarkStart w:id="21" w:name="_Toc375084559"/>
            <w:bookmarkStart w:id="22" w:name="_Toc390179858"/>
            <w:r w:rsidRPr="00844A31">
              <w:rPr>
                <w:rFonts w:ascii="Arial" w:hAnsi="Arial" w:cs="Arial"/>
                <w:b/>
                <w:sz w:val="24"/>
                <w:szCs w:val="24"/>
                <w:lang w:val="pt-BR"/>
              </w:rPr>
              <w:t>Restrições e Premissas</w:t>
            </w:r>
            <w:bookmarkEnd w:id="20"/>
            <w:bookmarkEnd w:id="21"/>
            <w:bookmarkEnd w:id="22"/>
            <w:r w:rsidR="00314D3A" w:rsidRPr="00844A3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  <w:tr w:rsidR="00BD7753" w:rsidRPr="00954824" w14:paraId="297213C9" w14:textId="77777777" w:rsidTr="00084DCF">
        <w:trPr>
          <w:trHeight w:val="1134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46936686" w14:textId="77777777" w:rsidR="00BD7753" w:rsidRPr="003472C8" w:rsidRDefault="00BD7753" w:rsidP="007E098B">
            <w:pPr>
              <w:pStyle w:val="Corpodetexto"/>
              <w:spacing w:before="60" w:after="0"/>
              <w:ind w:left="0"/>
              <w:jc w:val="both"/>
              <w:rPr>
                <w:rFonts w:asciiTheme="minorHAnsi" w:hAnsiTheme="min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77263646" w14:textId="76B1E7AC" w:rsidR="00D15CEF" w:rsidRDefault="007D2F61" w:rsidP="007D2F61">
            <w:pPr>
              <w:pStyle w:val="BodyTextbodytext"/>
              <w:numPr>
                <w:ilvl w:val="0"/>
                <w:numId w:val="4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Para cadastrar será necessário </w:t>
            </w:r>
            <w:proofErr w:type="spellStart"/>
            <w:r>
              <w:rPr>
                <w:rFonts w:ascii="Arial" w:hAnsi="Arial" w:cs="Arial"/>
                <w:lang w:val="pt-BR"/>
              </w:rPr>
              <w:t>er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 Administrados de Sistemas</w:t>
            </w:r>
          </w:p>
          <w:p w14:paraId="7E51F6B2" w14:textId="6CFC8C3F" w:rsidR="00D15CEF" w:rsidRPr="00844A31" w:rsidRDefault="00D15CEF" w:rsidP="00D15CEF">
            <w:pPr>
              <w:pStyle w:val="BodyTextbodytext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54158B" w:rsidRPr="00954824" w14:paraId="7FE4FDD8" w14:textId="77777777" w:rsidTr="00BD7753">
        <w:trPr>
          <w:trHeight w:val="75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</w:tcBorders>
            <w:shd w:val="clear" w:color="auto" w:fill="000000" w:themeFill="text1"/>
          </w:tcPr>
          <w:p w14:paraId="186DC915" w14:textId="77777777" w:rsidR="0054158B" w:rsidRPr="003472C8" w:rsidRDefault="0054158B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b/>
                <w:sz w:val="2"/>
                <w:szCs w:val="24"/>
                <w:lang w:val="pt-BR"/>
              </w:rPr>
            </w:pPr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46C7F3E9" w14:textId="77777777" w:rsidR="0054158B" w:rsidRPr="003472C8" w:rsidRDefault="0054158B" w:rsidP="000436F5">
            <w:pPr>
              <w:pStyle w:val="Corpodetexto"/>
              <w:spacing w:before="0" w:after="0"/>
              <w:ind w:left="0"/>
              <w:jc w:val="both"/>
              <w:rPr>
                <w:rFonts w:asciiTheme="minorHAnsi" w:hAnsiTheme="minorHAnsi"/>
                <w:sz w:val="2"/>
                <w:lang w:val="pt-BR"/>
              </w:rPr>
            </w:pPr>
          </w:p>
        </w:tc>
      </w:tr>
      <w:tr w:rsidR="0054158B" w:rsidRPr="003472C8" w14:paraId="7199D521" w14:textId="77777777" w:rsidTr="00BD7753">
        <w:trPr>
          <w:trHeight w:val="283"/>
        </w:trPr>
        <w:tc>
          <w:tcPr>
            <w:tcW w:w="10247" w:type="dxa"/>
            <w:gridSpan w:val="7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0EEB3D42" w14:textId="7DE0F61F" w:rsidR="0054158B" w:rsidRPr="003472C8" w:rsidRDefault="0054158B" w:rsidP="00BD7753">
            <w:pPr>
              <w:pStyle w:val="Corpodetexto"/>
              <w:spacing w:before="0" w:after="0"/>
              <w:ind w:left="0"/>
              <w:jc w:val="both"/>
              <w:outlineLvl w:val="1"/>
              <w:rPr>
                <w:rFonts w:asciiTheme="minorHAnsi" w:hAnsiTheme="minorHAnsi"/>
                <w:sz w:val="22"/>
                <w:lang w:val="pt-BR"/>
              </w:rPr>
            </w:pPr>
            <w:bookmarkStart w:id="23" w:name="_Toc375083633"/>
            <w:bookmarkStart w:id="24" w:name="_Toc375084560"/>
            <w:bookmarkStart w:id="25" w:name="_Toc390179859"/>
            <w:bookmarkStart w:id="26" w:name="_Toc447696966"/>
            <w:r w:rsidRPr="003472C8">
              <w:rPr>
                <w:rFonts w:asciiTheme="minorHAnsi" w:hAnsiTheme="minorHAnsi"/>
                <w:b/>
                <w:sz w:val="24"/>
                <w:szCs w:val="24"/>
                <w:lang w:val="pt-BR"/>
              </w:rPr>
              <w:t>Parâmetros</w:t>
            </w:r>
            <w:bookmarkEnd w:id="23"/>
            <w:bookmarkEnd w:id="24"/>
            <w:bookmarkEnd w:id="25"/>
            <w:bookmarkEnd w:id="26"/>
          </w:p>
        </w:tc>
      </w:tr>
      <w:tr w:rsidR="003B4D9C" w:rsidRPr="003472C8" w14:paraId="48C3EDE3" w14:textId="77777777" w:rsidTr="00D53AC1">
        <w:trPr>
          <w:trHeight w:val="454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3592501F" w14:textId="77777777" w:rsidR="003B4D9C" w:rsidRPr="003472C8" w:rsidRDefault="003B4D9C" w:rsidP="007D35C8">
            <w:pPr>
              <w:pStyle w:val="Corpodetexto"/>
              <w:spacing w:before="60" w:after="0"/>
              <w:ind w:left="0"/>
              <w:jc w:val="right"/>
              <w:rPr>
                <w:rFonts w:asciiTheme="minorHAnsi" w:hAnsiTheme="minorHAnsi"/>
                <w:b/>
                <w:sz w:val="22"/>
                <w:szCs w:val="24"/>
                <w:lang w:val="pt-BR"/>
              </w:rPr>
            </w:pPr>
            <w:r w:rsidRPr="003472C8">
              <w:rPr>
                <w:rFonts w:asciiTheme="minorHAnsi" w:hAnsiTheme="minorHAnsi"/>
                <w:sz w:val="22"/>
                <w:szCs w:val="22"/>
                <w:lang w:val="pt-BR"/>
              </w:rPr>
              <w:t>Prioridade:</w:t>
            </w:r>
          </w:p>
        </w:tc>
        <w:tc>
          <w:tcPr>
            <w:tcW w:w="1311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491875ED" w14:textId="77777777" w:rsidR="003B4D9C" w:rsidRPr="003472C8" w:rsidRDefault="004D3963" w:rsidP="003472C8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Selecionar2"/>
            <w:r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bookmarkEnd w:id="27"/>
            <w:r w:rsidR="003B4D9C" w:rsidRPr="003472C8">
              <w:rPr>
                <w:rFonts w:asciiTheme="minorHAnsi" w:hAnsiTheme="minorHAnsi"/>
                <w:lang w:val="pt-BR"/>
              </w:rPr>
              <w:t xml:space="preserve"> 0</w:t>
            </w: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4A70D592" w14:textId="77777777" w:rsidR="003B4D9C" w:rsidRPr="003472C8" w:rsidRDefault="003B4D9C" w:rsidP="003472C8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72C8"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r w:rsidRPr="003472C8">
              <w:rPr>
                <w:rFonts w:asciiTheme="minorHAnsi" w:hAnsiTheme="minorHAnsi"/>
                <w:lang w:val="pt-BR"/>
              </w:rPr>
              <w:t xml:space="preserve"> 1</w:t>
            </w: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65BE1F06" w14:textId="77777777" w:rsidR="003B4D9C" w:rsidRPr="003472C8" w:rsidRDefault="001600A9" w:rsidP="007E098B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r w:rsidR="003B4D9C" w:rsidRPr="003472C8">
              <w:rPr>
                <w:rFonts w:asciiTheme="minorHAnsi" w:hAnsiTheme="minorHAnsi"/>
                <w:lang w:val="pt-BR"/>
              </w:rPr>
              <w:t xml:space="preserve"> 2</w:t>
            </w: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49B912FA" w14:textId="77777777" w:rsidR="003B4D9C" w:rsidRPr="003472C8" w:rsidRDefault="003B4D9C" w:rsidP="007E098B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72C8"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r w:rsidRPr="003472C8">
              <w:rPr>
                <w:rFonts w:asciiTheme="minorHAnsi" w:hAnsiTheme="minorHAnsi"/>
                <w:lang w:val="pt-BR"/>
              </w:rPr>
              <w:t xml:space="preserve"> 3</w:t>
            </w: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5C19ECF1" w14:textId="77777777" w:rsidR="003B4D9C" w:rsidRPr="003472C8" w:rsidRDefault="003B4D9C" w:rsidP="007E098B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72C8"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r w:rsidRPr="003472C8">
              <w:rPr>
                <w:rFonts w:asciiTheme="minorHAnsi" w:hAnsiTheme="minorHAnsi"/>
                <w:lang w:val="pt-BR"/>
              </w:rPr>
              <w:t xml:space="preserve"> 4</w:t>
            </w: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69A3B782" w14:textId="77777777" w:rsidR="003B4D9C" w:rsidRPr="003472C8" w:rsidRDefault="003B4D9C" w:rsidP="007E098B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72C8"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 w:rsidRPr="003472C8"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r w:rsidRPr="003472C8">
              <w:rPr>
                <w:rFonts w:asciiTheme="minorHAnsi" w:hAnsiTheme="minorHAnsi"/>
                <w:lang w:val="pt-BR"/>
              </w:rPr>
              <w:t xml:space="preserve"> 5</w:t>
            </w:r>
          </w:p>
        </w:tc>
      </w:tr>
      <w:tr w:rsidR="003B4D9C" w:rsidRPr="003472C8" w14:paraId="2E153AA7" w14:textId="77777777" w:rsidTr="00D53AC1">
        <w:trPr>
          <w:trHeight w:val="454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1F89FA61" w14:textId="77777777" w:rsidR="003B4D9C" w:rsidRPr="003472C8" w:rsidRDefault="003B4D9C" w:rsidP="007D35C8">
            <w:pPr>
              <w:pStyle w:val="Corpodetexto"/>
              <w:spacing w:before="60" w:after="0"/>
              <w:ind w:left="0"/>
              <w:jc w:val="right"/>
              <w:rPr>
                <w:rFonts w:asciiTheme="minorHAnsi" w:hAnsiTheme="minorHAnsi"/>
                <w:b/>
                <w:sz w:val="22"/>
                <w:szCs w:val="24"/>
                <w:lang w:val="pt-BR"/>
              </w:rPr>
            </w:pPr>
            <w:r w:rsidRPr="003472C8">
              <w:rPr>
                <w:rFonts w:asciiTheme="minorHAnsi" w:hAnsiTheme="minorHAnsi"/>
                <w:sz w:val="22"/>
                <w:szCs w:val="22"/>
                <w:lang w:val="pt-BR"/>
              </w:rPr>
              <w:t>Unidades:</w:t>
            </w:r>
          </w:p>
        </w:tc>
        <w:tc>
          <w:tcPr>
            <w:tcW w:w="1311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0B5717B5" w14:textId="1B45DF49" w:rsidR="003B4D9C" w:rsidRPr="003472C8" w:rsidRDefault="003B4D9C" w:rsidP="00B65196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273544A3" w14:textId="77777777" w:rsidR="003B4D9C" w:rsidRPr="003472C8" w:rsidRDefault="00484B63" w:rsidP="00D53AC1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r w:rsidR="003B4D9C" w:rsidRPr="003472C8">
              <w:rPr>
                <w:rFonts w:asciiTheme="minorHAnsi" w:hAnsiTheme="minorHAnsi"/>
                <w:lang w:val="pt-BR"/>
              </w:rPr>
              <w:t xml:space="preserve"> UMA</w:t>
            </w: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4196D870" w14:textId="77777777" w:rsidR="003B4D9C" w:rsidRPr="003472C8" w:rsidRDefault="00484B63" w:rsidP="00D53AC1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18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/>
                <w:sz w:val="18"/>
                <w:lang w:val="pt-BR"/>
              </w:rPr>
              <w:instrText xml:space="preserve"> FORMCHECKBOX </w:instrText>
            </w:r>
            <w:r w:rsidR="002D3824">
              <w:rPr>
                <w:rFonts w:asciiTheme="minorHAnsi" w:hAnsiTheme="minorHAnsi"/>
                <w:sz w:val="18"/>
                <w:lang w:val="pt-BR"/>
              </w:rPr>
            </w:r>
            <w:r w:rsidR="002D3824">
              <w:rPr>
                <w:rFonts w:asciiTheme="minorHAnsi" w:hAnsiTheme="minorHAnsi"/>
                <w:sz w:val="18"/>
                <w:lang w:val="pt-BR"/>
              </w:rPr>
              <w:fldChar w:fldCharType="separate"/>
            </w:r>
            <w:r>
              <w:rPr>
                <w:rFonts w:asciiTheme="minorHAnsi" w:hAnsiTheme="minorHAnsi"/>
                <w:sz w:val="18"/>
                <w:lang w:val="pt-BR"/>
              </w:rPr>
              <w:fldChar w:fldCharType="end"/>
            </w:r>
            <w:r w:rsidR="003B4D9C" w:rsidRPr="003472C8">
              <w:rPr>
                <w:rFonts w:asciiTheme="minorHAnsi" w:hAnsiTheme="minorHAnsi"/>
                <w:lang w:val="pt-BR"/>
              </w:rPr>
              <w:t xml:space="preserve"> AVI</w:t>
            </w: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52FA1581" w14:textId="77777777" w:rsidR="003B4D9C" w:rsidRPr="003472C8" w:rsidRDefault="003B4D9C" w:rsidP="00D53AC1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5F17E761" w14:textId="77777777" w:rsidR="003B4D9C" w:rsidRPr="003472C8" w:rsidRDefault="003B4D9C" w:rsidP="00D53AC1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</w:p>
        </w:tc>
        <w:tc>
          <w:tcPr>
            <w:tcW w:w="1312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33145532" w14:textId="77777777" w:rsidR="003B4D9C" w:rsidRPr="003472C8" w:rsidRDefault="003B4D9C" w:rsidP="00D53AC1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</w:p>
        </w:tc>
      </w:tr>
      <w:tr w:rsidR="00AC219B" w:rsidRPr="00484B63" w14:paraId="21820528" w14:textId="77777777" w:rsidTr="00601DEA">
        <w:trPr>
          <w:trHeight w:val="1134"/>
        </w:trPr>
        <w:tc>
          <w:tcPr>
            <w:tcW w:w="2376" w:type="dxa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</w:tcPr>
          <w:p w14:paraId="7F77EA30" w14:textId="77777777" w:rsidR="00AC219B" w:rsidRPr="003472C8" w:rsidRDefault="00AC219B" w:rsidP="007D35C8">
            <w:pPr>
              <w:pStyle w:val="Corpodetexto"/>
              <w:spacing w:before="60" w:after="0"/>
              <w:ind w:left="0"/>
              <w:jc w:val="right"/>
              <w:rPr>
                <w:rFonts w:asciiTheme="minorHAnsi" w:hAnsiTheme="minorHAnsi"/>
                <w:b/>
                <w:sz w:val="22"/>
                <w:szCs w:val="24"/>
                <w:lang w:val="pt-BR"/>
              </w:rPr>
            </w:pPr>
            <w:r w:rsidRPr="003472C8">
              <w:rPr>
                <w:rFonts w:asciiTheme="minorHAnsi" w:hAnsiTheme="minorHAnsi"/>
                <w:sz w:val="22"/>
                <w:szCs w:val="22"/>
                <w:lang w:val="pt-BR"/>
              </w:rPr>
              <w:t>Impactos:</w:t>
            </w:r>
          </w:p>
        </w:tc>
        <w:tc>
          <w:tcPr>
            <w:tcW w:w="7871" w:type="dxa"/>
            <w:gridSpan w:val="6"/>
            <w:tcBorders>
              <w:top w:val="dotted" w:sz="4" w:space="0" w:color="F2F2F2" w:themeColor="background1" w:themeShade="F2"/>
              <w:left w:val="dotted" w:sz="4" w:space="0" w:color="F2F2F2" w:themeColor="background1" w:themeShade="F2"/>
              <w:bottom w:val="dotted" w:sz="4" w:space="0" w:color="F2F2F2" w:themeColor="background1" w:themeShade="F2"/>
              <w:right w:val="dotted" w:sz="4" w:space="0" w:color="F2F2F2" w:themeColor="background1" w:themeShade="F2"/>
            </w:tcBorders>
            <w:shd w:val="clear" w:color="auto" w:fill="F2F2F2" w:themeFill="background1" w:themeFillShade="F2"/>
          </w:tcPr>
          <w:p w14:paraId="36602541" w14:textId="77777777" w:rsidR="004058F8" w:rsidRPr="003472C8" w:rsidRDefault="00AA529E" w:rsidP="00C665F6">
            <w:pPr>
              <w:pStyle w:val="Corpodetexto"/>
              <w:spacing w:before="60"/>
              <w:ind w:left="0"/>
              <w:jc w:val="both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N/A</w:t>
            </w:r>
          </w:p>
        </w:tc>
      </w:tr>
    </w:tbl>
    <w:p w14:paraId="140CA181" w14:textId="0F8D7E41" w:rsidR="001B5EED" w:rsidRPr="00A83F58" w:rsidRDefault="004058F8" w:rsidP="001B5EED">
      <w:pPr>
        <w:pStyle w:val="PargrafodaLista"/>
        <w:numPr>
          <w:ilvl w:val="0"/>
          <w:numId w:val="43"/>
        </w:numPr>
        <w:spacing w:after="160" w:line="259" w:lineRule="auto"/>
        <w:rPr>
          <w:rFonts w:ascii="Arial" w:hAnsi="Arial" w:cs="Arial"/>
          <w:b/>
          <w:sz w:val="24"/>
          <w:szCs w:val="24"/>
          <w:lang w:val="pt-BR"/>
        </w:rPr>
      </w:pPr>
      <w:r w:rsidRPr="00127EDA">
        <w:rPr>
          <w:lang w:val="pt-BR"/>
        </w:rPr>
        <w:br w:type="page"/>
      </w:r>
    </w:p>
    <w:p w14:paraId="66F58B17" w14:textId="7D49EF3C" w:rsidR="00A83F58" w:rsidRPr="00F6438C" w:rsidRDefault="00A83F58" w:rsidP="00A83F58">
      <w:pPr>
        <w:pStyle w:val="PargrafodaLista"/>
        <w:spacing w:after="160" w:line="259" w:lineRule="auto"/>
        <w:ind w:left="1145"/>
        <w:rPr>
          <w:rFonts w:ascii="Courier New" w:hAnsi="Courier New" w:cs="Courier New"/>
          <w:color w:val="008080"/>
          <w:lang w:val="pt-BR" w:eastAsia="pt-BR"/>
        </w:rPr>
      </w:pPr>
    </w:p>
    <w:p w14:paraId="186BD772" w14:textId="5E89416F" w:rsidR="005103A7" w:rsidRPr="00A83F58" w:rsidRDefault="005103A7" w:rsidP="00A83F58">
      <w:pPr>
        <w:pStyle w:val="PargrafodaLista"/>
        <w:spacing w:after="160" w:line="259" w:lineRule="auto"/>
        <w:ind w:left="1145"/>
        <w:rPr>
          <w:rFonts w:ascii="Courier New" w:hAnsi="Courier New" w:cs="Courier New"/>
          <w:color w:val="000080"/>
          <w:lang w:val="pt-BR" w:eastAsia="pt-BR"/>
        </w:rPr>
      </w:pPr>
    </w:p>
    <w:p w14:paraId="439CA0C3" w14:textId="77777777" w:rsidR="001B5EED" w:rsidRPr="00A83F58" w:rsidRDefault="001B5EED" w:rsidP="001B5EED">
      <w:pPr>
        <w:rPr>
          <w:lang w:val="pt-BR"/>
        </w:rPr>
      </w:pPr>
    </w:p>
    <w:p w14:paraId="6AD03CF1" w14:textId="3B218238" w:rsidR="001B5EED" w:rsidRPr="00A83F58" w:rsidRDefault="001B5EED" w:rsidP="001B5EED">
      <w:pPr>
        <w:rPr>
          <w:lang w:val="pt-BR"/>
        </w:rPr>
      </w:pPr>
    </w:p>
    <w:p w14:paraId="51BEDD2A" w14:textId="77777777" w:rsidR="001B5EED" w:rsidRPr="00954824" w:rsidRDefault="001B5EED" w:rsidP="001B5EED">
      <w:pPr>
        <w:rPr>
          <w:rFonts w:ascii="Arial" w:hAnsi="Arial" w:cs="Arial"/>
          <w:sz w:val="24"/>
          <w:szCs w:val="24"/>
          <w:lang w:val="pt-BR"/>
        </w:rPr>
      </w:pPr>
    </w:p>
    <w:p w14:paraId="3FBB2F4B" w14:textId="4ECBE705" w:rsidR="00455DA4" w:rsidRDefault="00455DA4" w:rsidP="002C252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1 </w:t>
      </w:r>
      <w:r w:rsidR="007D2F61">
        <w:rPr>
          <w:rFonts w:ascii="Arial" w:hAnsi="Arial" w:cs="Arial"/>
          <w:sz w:val="24"/>
          <w:szCs w:val="24"/>
          <w:lang w:val="pt-BR"/>
        </w:rPr>
        <w:t>–</w:t>
      </w:r>
      <w:r w:rsidR="002C252F">
        <w:rPr>
          <w:rFonts w:ascii="Arial" w:hAnsi="Arial" w:cs="Arial"/>
          <w:sz w:val="24"/>
          <w:szCs w:val="24"/>
          <w:lang w:val="pt-BR"/>
        </w:rPr>
        <w:t xml:space="preserve"> Criar Impressoras conforme Abaixo:</w:t>
      </w:r>
    </w:p>
    <w:p w14:paraId="7F6A9C7B" w14:textId="4C4BA337" w:rsidR="002C252F" w:rsidRDefault="002C252F" w:rsidP="002C252F">
      <w:pPr>
        <w:rPr>
          <w:rFonts w:ascii="Arial" w:hAnsi="Arial" w:cs="Arial"/>
          <w:sz w:val="24"/>
          <w:szCs w:val="24"/>
          <w:lang w:val="pt-BR"/>
        </w:rPr>
      </w:pPr>
    </w:p>
    <w:p w14:paraId="0CC149BA" w14:textId="2E752C51" w:rsidR="009C6E81" w:rsidRDefault="009C6E81" w:rsidP="002C252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Ir ao Servidor Unix</w:t>
      </w:r>
    </w:p>
    <w:p w14:paraId="45079797" w14:textId="2C5BC685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hyperlink r:id="rId8" w:history="1">
        <w:r>
          <w:rPr>
            <w:rFonts w:ascii="Georgia" w:hAnsi="Georgia"/>
            <w:color w:val="1F2D61"/>
            <w:sz w:val="20"/>
            <w:szCs w:val="20"/>
            <w:u w:val="single"/>
            <w:bdr w:val="none" w:sz="0" w:space="0" w:color="auto" w:frame="1"/>
          </w:rPr>
          <w:br/>
        </w:r>
        <w:r>
          <w:rPr>
            <w:rFonts w:ascii="Georgia" w:hAnsi="Georgia"/>
            <w:noProof/>
            <w:color w:val="1F2D61"/>
            <w:sz w:val="20"/>
            <w:szCs w:val="20"/>
            <w:bdr w:val="none" w:sz="0" w:space="0" w:color="auto" w:frame="1"/>
          </w:rPr>
          <w:drawing>
            <wp:inline distT="0" distB="0" distL="0" distR="0" wp14:anchorId="66374613" wp14:editId="5CCFD644">
              <wp:extent cx="2857500" cy="1933575"/>
              <wp:effectExtent l="0" t="0" r="0" b="9525"/>
              <wp:docPr id="13" name="Imagem 13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933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F4F62CE" w14:textId="779FA7A9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proofErr w:type="spellStart"/>
      <w:r>
        <w:rPr>
          <w:rFonts w:ascii="Georgia" w:hAnsi="Georgia"/>
          <w:color w:val="333333"/>
          <w:sz w:val="20"/>
          <w:szCs w:val="20"/>
        </w:rPr>
        <w:t>Adicionar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Impressora</w:t>
      </w:r>
      <w:proofErr w:type="spellEnd"/>
    </w:p>
    <w:p w14:paraId="338E68B4" w14:textId="488CD9CF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1F2D61"/>
          <w:sz w:val="20"/>
          <w:szCs w:val="20"/>
          <w:bdr w:val="none" w:sz="0" w:space="0" w:color="auto" w:frame="1"/>
        </w:rPr>
        <w:drawing>
          <wp:inline distT="0" distB="0" distL="0" distR="0" wp14:anchorId="718845D4" wp14:editId="5F0471C1">
            <wp:extent cx="2857500" cy="1600200"/>
            <wp:effectExtent l="0" t="0" r="0" b="0"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A27F" w14:textId="74FF005A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1F2D61"/>
          <w:sz w:val="20"/>
          <w:szCs w:val="20"/>
          <w:bdr w:val="none" w:sz="0" w:space="0" w:color="auto" w:frame="1"/>
        </w:rPr>
        <w:drawing>
          <wp:inline distT="0" distB="0" distL="0" distR="0" wp14:anchorId="13EBCAAF" wp14:editId="449075AB">
            <wp:extent cx="2857500" cy="1219200"/>
            <wp:effectExtent l="0" t="0" r="0" b="0"/>
            <wp:docPr id="11" name="Imagem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CB90" w14:textId="1AD88A70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r w:rsidRPr="009C6E81">
        <w:rPr>
          <w:rFonts w:ascii="Georgia" w:hAnsi="Georgia"/>
          <w:color w:val="333333"/>
          <w:sz w:val="20"/>
          <w:szCs w:val="20"/>
          <w:lang w:val="pt-BR"/>
        </w:rPr>
        <w:t>A Impressora deve estar e</w:t>
      </w:r>
      <w:r>
        <w:rPr>
          <w:rFonts w:ascii="Georgia" w:hAnsi="Georgia"/>
          <w:color w:val="333333"/>
          <w:sz w:val="20"/>
          <w:szCs w:val="20"/>
          <w:lang w:val="pt-BR"/>
        </w:rPr>
        <w:t>m Um Local na Rede.</w:t>
      </w:r>
    </w:p>
    <w:p w14:paraId="12C71CAC" w14:textId="51C217B9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1F2D61"/>
          <w:sz w:val="20"/>
          <w:szCs w:val="20"/>
          <w:bdr w:val="none" w:sz="0" w:space="0" w:color="auto" w:frame="1"/>
        </w:rPr>
        <w:drawing>
          <wp:inline distT="0" distB="0" distL="0" distR="0" wp14:anchorId="57CB4801" wp14:editId="70358F29">
            <wp:extent cx="2857500" cy="1466850"/>
            <wp:effectExtent l="0" t="0" r="0" b="0"/>
            <wp:docPr id="10" name="Imagem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9F4A" w14:textId="77777777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r w:rsidRPr="009C6E81">
        <w:rPr>
          <w:rFonts w:ascii="Georgia" w:hAnsi="Georgia"/>
          <w:color w:val="333333"/>
          <w:sz w:val="20"/>
          <w:szCs w:val="20"/>
          <w:lang w:val="pt-BR"/>
        </w:rPr>
        <w:lastRenderedPageBreak/>
        <w:t> </w:t>
      </w:r>
    </w:p>
    <w:p w14:paraId="541A0765" w14:textId="77777777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Selecione a Impressora </w:t>
      </w: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atraves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 d</w:t>
      </w:r>
      <w:r>
        <w:rPr>
          <w:rFonts w:ascii="Georgia" w:hAnsi="Georgia"/>
          <w:color w:val="333333"/>
          <w:sz w:val="20"/>
          <w:szCs w:val="20"/>
          <w:lang w:val="pt-BR"/>
        </w:rPr>
        <w:t>o Fabricante e Modelo</w:t>
      </w:r>
    </w:p>
    <w:p w14:paraId="04E7A8D5" w14:textId="4E19F006" w:rsidR="009C6E81" w:rsidRP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hyperlink r:id="rId16" w:history="1">
        <w:r w:rsidRPr="009C6E81">
          <w:rPr>
            <w:rFonts w:ascii="Georgia" w:hAnsi="Georgia"/>
            <w:color w:val="1F2D61"/>
            <w:sz w:val="20"/>
            <w:szCs w:val="20"/>
            <w:u w:val="single"/>
            <w:bdr w:val="none" w:sz="0" w:space="0" w:color="auto" w:frame="1"/>
            <w:lang w:val="pt-BR"/>
          </w:rPr>
          <w:br/>
        </w:r>
        <w:r>
          <w:rPr>
            <w:rFonts w:ascii="Georgia" w:hAnsi="Georgia"/>
            <w:noProof/>
            <w:color w:val="1F2D61"/>
            <w:sz w:val="20"/>
            <w:szCs w:val="20"/>
            <w:bdr w:val="none" w:sz="0" w:space="0" w:color="auto" w:frame="1"/>
          </w:rPr>
          <w:drawing>
            <wp:inline distT="0" distB="0" distL="0" distR="0" wp14:anchorId="2C96438D" wp14:editId="2A71E98B">
              <wp:extent cx="2857500" cy="1962150"/>
              <wp:effectExtent l="0" t="0" r="0" b="0"/>
              <wp:docPr id="9" name="Imagem 9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96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644A73B" w14:textId="191C87BA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1F2D61"/>
          <w:sz w:val="20"/>
          <w:szCs w:val="20"/>
          <w:bdr w:val="none" w:sz="0" w:space="0" w:color="auto" w:frame="1"/>
        </w:rPr>
        <w:drawing>
          <wp:inline distT="0" distB="0" distL="0" distR="0" wp14:anchorId="1BAA555C" wp14:editId="420D73B4">
            <wp:extent cx="2857500" cy="1104900"/>
            <wp:effectExtent l="0" t="0" r="0" b="0"/>
            <wp:docPr id="8" name="Imagem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5095" w14:textId="341ADE7A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1F2D61"/>
          <w:sz w:val="20"/>
          <w:szCs w:val="20"/>
          <w:bdr w:val="none" w:sz="0" w:space="0" w:color="auto" w:frame="1"/>
        </w:rPr>
        <w:drawing>
          <wp:inline distT="0" distB="0" distL="0" distR="0" wp14:anchorId="70997BCB" wp14:editId="03AA375F">
            <wp:extent cx="2857500" cy="1104900"/>
            <wp:effectExtent l="0" t="0" r="0" b="0"/>
            <wp:docPr id="7" name="Imagem 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4F47" w14:textId="1D23FDE1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proofErr w:type="spellStart"/>
      <w:r>
        <w:rPr>
          <w:rFonts w:ascii="Georgia" w:hAnsi="Georgia"/>
          <w:color w:val="333333"/>
          <w:sz w:val="20"/>
          <w:szCs w:val="20"/>
        </w:rPr>
        <w:t>Imprima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uma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Pagina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teste.</w:t>
      </w:r>
    </w:p>
    <w:p w14:paraId="32DE26E4" w14:textId="19FE4467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1F2D61"/>
          <w:sz w:val="20"/>
          <w:szCs w:val="20"/>
          <w:bdr w:val="none" w:sz="0" w:space="0" w:color="auto" w:frame="1"/>
        </w:rPr>
        <w:drawing>
          <wp:inline distT="0" distB="0" distL="0" distR="0" wp14:anchorId="4B2EFEA0" wp14:editId="7B2A1F43">
            <wp:extent cx="2857500" cy="714375"/>
            <wp:effectExtent l="0" t="0" r="0" b="9525"/>
            <wp:docPr id="6" name="Imagem 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D957" w14:textId="01B0772B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Step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 3: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Configurar a </w:t>
      </w: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Aplica</w:t>
      </w:r>
      <w:r>
        <w:rPr>
          <w:rFonts w:ascii="Georgia" w:hAnsi="Georgia"/>
          <w:color w:val="333333"/>
          <w:sz w:val="20"/>
          <w:szCs w:val="20"/>
          <w:lang w:val="pt-BR"/>
        </w:rPr>
        <w:t>çao</w:t>
      </w:r>
      <w:proofErr w:type="spellEnd"/>
      <w:r>
        <w:rPr>
          <w:rFonts w:ascii="Georgia" w:hAnsi="Georgia"/>
          <w:color w:val="333333"/>
          <w:sz w:val="20"/>
          <w:szCs w:val="20"/>
          <w:lang w:val="pt-BR"/>
        </w:rPr>
        <w:t xml:space="preserve"> EBS</w:t>
      </w:r>
    </w:p>
    <w:p w14:paraId="00684706" w14:textId="77777777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proofErr w:type="gramStart"/>
      <w:r>
        <w:rPr>
          <w:rFonts w:ascii="Georgia" w:hAnsi="Georgia"/>
          <w:color w:val="333333"/>
          <w:sz w:val="20"/>
          <w:szCs w:val="20"/>
          <w:lang w:val="pt-BR"/>
        </w:rPr>
        <w:t xml:space="preserve">Responsabilidade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 =</w:t>
      </w:r>
      <w:proofErr w:type="gramEnd"/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 </w:t>
      </w:r>
      <w:r>
        <w:rPr>
          <w:rFonts w:ascii="Georgia" w:hAnsi="Georgia"/>
          <w:color w:val="333333"/>
          <w:sz w:val="20"/>
          <w:szCs w:val="20"/>
          <w:lang w:val="pt-BR"/>
        </w:rPr>
        <w:t>Administrador de Sistema</w:t>
      </w:r>
    </w:p>
    <w:p w14:paraId="6B480467" w14:textId="552CF6CB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r>
        <w:rPr>
          <w:rFonts w:ascii="Georgia" w:hAnsi="Georgia"/>
          <w:color w:val="333333"/>
          <w:sz w:val="20"/>
          <w:szCs w:val="20"/>
          <w:lang w:val="pt-BR"/>
        </w:rPr>
        <w:t xml:space="preserve">Navegar </w:t>
      </w:r>
      <w:proofErr w:type="gramStart"/>
      <w:r>
        <w:rPr>
          <w:rFonts w:ascii="Georgia" w:hAnsi="Georgia"/>
          <w:color w:val="333333"/>
          <w:sz w:val="20"/>
          <w:szCs w:val="20"/>
          <w:lang w:val="pt-BR"/>
        </w:rPr>
        <w:t xml:space="preserve">para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 –</w:t>
      </w:r>
      <w:proofErr w:type="gramEnd"/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&gt; </w:t>
      </w: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Install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: </w:t>
      </w: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Register</w:t>
      </w:r>
      <w:proofErr w:type="spellEnd"/>
    </w:p>
    <w:p w14:paraId="44DDD2FC" w14:textId="704E2032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Busque o Modelo da Impressora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>(</w:t>
      </w:r>
      <w:r>
        <w:rPr>
          <w:rFonts w:ascii="Georgia" w:hAnsi="Georgia"/>
          <w:color w:val="333333"/>
          <w:sz w:val="20"/>
          <w:szCs w:val="20"/>
          <w:lang w:val="pt-BR"/>
        </w:rPr>
        <w:t xml:space="preserve">Adicionar </w:t>
      </w:r>
      <w:proofErr w:type="spellStart"/>
      <w:r>
        <w:rPr>
          <w:rFonts w:ascii="Georgia" w:hAnsi="Georgia"/>
          <w:color w:val="333333"/>
          <w:sz w:val="20"/>
          <w:szCs w:val="20"/>
          <w:lang w:val="pt-BR"/>
        </w:rPr>
        <w:t>IMpressora</w:t>
      </w:r>
      <w:proofErr w:type="spellEnd"/>
    </w:p>
    <w:p w14:paraId="0CF3F939" w14:textId="3508982A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proofErr w:type="spellStart"/>
      <w:r>
        <w:rPr>
          <w:rFonts w:ascii="Georgia" w:hAnsi="Georgia"/>
          <w:color w:val="333333"/>
          <w:sz w:val="20"/>
          <w:szCs w:val="20"/>
        </w:rPr>
        <w:t>Altere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o </w:t>
      </w:r>
      <w:proofErr w:type="spellStart"/>
      <w:r>
        <w:rPr>
          <w:rFonts w:ascii="Georgia" w:hAnsi="Georgia"/>
          <w:color w:val="333333"/>
          <w:sz w:val="20"/>
          <w:szCs w:val="20"/>
        </w:rPr>
        <w:t>tipo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de </w:t>
      </w:r>
      <w:proofErr w:type="spellStart"/>
      <w:proofErr w:type="gramStart"/>
      <w:r>
        <w:rPr>
          <w:rFonts w:ascii="Georgia" w:hAnsi="Georgia"/>
          <w:color w:val="333333"/>
          <w:sz w:val="20"/>
          <w:szCs w:val="20"/>
        </w:rPr>
        <w:t>Impressora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</w:t>
      </w:r>
      <w:r>
        <w:rPr>
          <w:rFonts w:ascii="Georgia" w:hAnsi="Georgia"/>
          <w:color w:val="333333"/>
          <w:sz w:val="20"/>
          <w:szCs w:val="20"/>
        </w:rPr>
        <w:t xml:space="preserve"> “</w:t>
      </w:r>
      <w:proofErr w:type="gramEnd"/>
      <w:r>
        <w:rPr>
          <w:rFonts w:ascii="Georgia" w:hAnsi="Georgia"/>
          <w:color w:val="333333"/>
          <w:sz w:val="20"/>
          <w:szCs w:val="20"/>
        </w:rPr>
        <w:t>Type” field with the “–Pasta Universal Printer Type”</w:t>
      </w:r>
    </w:p>
    <w:p w14:paraId="06ACB3DC" w14:textId="403DB53E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1F2D61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4EB1EE8" wp14:editId="3916F18E">
            <wp:extent cx="2857500" cy="1876425"/>
            <wp:effectExtent l="0" t="0" r="0" b="9525"/>
            <wp:docPr id="5" name="Imagem 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C295" w14:textId="42EAECFE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Step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 4: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Reiniciar o Gerenciador de </w:t>
      </w:r>
      <w:proofErr w:type="spellStart"/>
      <w:r>
        <w:rPr>
          <w:rFonts w:ascii="Georgia" w:hAnsi="Georgia"/>
          <w:color w:val="333333"/>
          <w:sz w:val="20"/>
          <w:szCs w:val="20"/>
          <w:lang w:val="pt-BR"/>
        </w:rPr>
        <w:t>Concurrent</w:t>
      </w:r>
      <w:proofErr w:type="spellEnd"/>
    </w:p>
    <w:p w14:paraId="0F41A8CC" w14:textId="77777777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 xml:space="preserve">[appluat@hrms-ruh-104-26 </w:t>
      </w:r>
      <w:proofErr w:type="gramStart"/>
      <w:r>
        <w:rPr>
          <w:rFonts w:ascii="Georgia" w:hAnsi="Georgia"/>
          <w:color w:val="333333"/>
          <w:sz w:val="20"/>
          <w:szCs w:val="20"/>
        </w:rPr>
        <w:t>scripts]$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./adcmctl.sh stop</w:t>
      </w:r>
    </w:p>
    <w:p w14:paraId="64F54557" w14:textId="77777777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 xml:space="preserve">[appluat@hrms-ruh-104-26 </w:t>
      </w:r>
      <w:proofErr w:type="gramStart"/>
      <w:r>
        <w:rPr>
          <w:rFonts w:ascii="Georgia" w:hAnsi="Georgia"/>
          <w:color w:val="333333"/>
          <w:sz w:val="20"/>
          <w:szCs w:val="20"/>
        </w:rPr>
        <w:t>scripts]$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./adcmctl.sh start</w:t>
      </w:r>
    </w:p>
    <w:p w14:paraId="30721364" w14:textId="77777777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 </w:t>
      </w:r>
    </w:p>
    <w:p w14:paraId="235EB5AD" w14:textId="3EB9A56C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Step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 5: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Rode qualquer </w:t>
      </w: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relatorio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>, 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Antes de Submeter a </w:t>
      </w:r>
      <w:proofErr w:type="spellStart"/>
      <w:r w:rsidRPr="009C6E81">
        <w:rPr>
          <w:rFonts w:ascii="Georgia" w:hAnsi="Georgia"/>
          <w:color w:val="333333"/>
          <w:sz w:val="20"/>
          <w:szCs w:val="20"/>
          <w:lang w:val="pt-BR"/>
        </w:rPr>
        <w:t>Requisiçao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>,</w:t>
      </w:r>
    </w:p>
    <w:p w14:paraId="036C793B" w14:textId="779F6E46" w:rsidR="009C6E81" w:rsidRP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Aqui as Opções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–&gt;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>Estilo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 xml:space="preserve">-&gt; “PDF Publisher” </w:t>
      </w:r>
      <w:r w:rsidRPr="009C6E81">
        <w:rPr>
          <w:rFonts w:ascii="Georgia" w:hAnsi="Georgia"/>
          <w:color w:val="333333"/>
          <w:sz w:val="20"/>
          <w:szCs w:val="20"/>
          <w:lang w:val="pt-BR"/>
        </w:rPr>
        <w:t>e Escolha uma Impress</w:t>
      </w:r>
      <w:r>
        <w:rPr>
          <w:rFonts w:ascii="Georgia" w:hAnsi="Georgia"/>
          <w:color w:val="333333"/>
          <w:sz w:val="20"/>
          <w:szCs w:val="20"/>
          <w:lang w:val="pt-BR"/>
        </w:rPr>
        <w:t xml:space="preserve">ora para submeter a </w:t>
      </w:r>
      <w:proofErr w:type="spellStart"/>
      <w:r>
        <w:rPr>
          <w:rFonts w:ascii="Georgia" w:hAnsi="Georgia"/>
          <w:color w:val="333333"/>
          <w:sz w:val="20"/>
          <w:szCs w:val="20"/>
          <w:lang w:val="pt-BR"/>
        </w:rPr>
        <w:t>requisiçao</w:t>
      </w:r>
      <w:proofErr w:type="spellEnd"/>
      <w:r w:rsidRPr="009C6E81">
        <w:rPr>
          <w:rFonts w:ascii="Georgia" w:hAnsi="Georgia"/>
          <w:color w:val="333333"/>
          <w:sz w:val="20"/>
          <w:szCs w:val="20"/>
          <w:lang w:val="pt-BR"/>
        </w:rPr>
        <w:t>.</w:t>
      </w:r>
    </w:p>
    <w:p w14:paraId="73737591" w14:textId="10E540B0" w:rsidR="009C6E81" w:rsidRDefault="009C6E81" w:rsidP="009C6E81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434C6D"/>
          <w:sz w:val="20"/>
          <w:szCs w:val="20"/>
          <w:bdr w:val="none" w:sz="0" w:space="0" w:color="auto" w:frame="1"/>
        </w:rPr>
        <w:drawing>
          <wp:inline distT="0" distB="0" distL="0" distR="0" wp14:anchorId="2B0DA1DE" wp14:editId="23766AA0">
            <wp:extent cx="2857500" cy="1143000"/>
            <wp:effectExtent l="0" t="0" r="0" b="0"/>
            <wp:docPr id="3" name="Imagem 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312A" w14:textId="0E664173" w:rsidR="009C6E81" w:rsidRDefault="009C6E81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 xml:space="preserve">O </w:t>
      </w:r>
      <w:proofErr w:type="spellStart"/>
      <w:r>
        <w:rPr>
          <w:rFonts w:ascii="Georgia" w:hAnsi="Georgia"/>
          <w:color w:val="333333"/>
          <w:sz w:val="20"/>
          <w:szCs w:val="20"/>
        </w:rPr>
        <w:t>Relatorio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imprimirá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333333"/>
          <w:sz w:val="20"/>
          <w:szCs w:val="20"/>
        </w:rPr>
        <w:t>automaticamente</w:t>
      </w:r>
      <w:proofErr w:type="spellEnd"/>
      <w:r>
        <w:rPr>
          <w:rFonts w:ascii="Georgia" w:hAnsi="Georgia"/>
          <w:color w:val="333333"/>
          <w:sz w:val="20"/>
          <w:szCs w:val="20"/>
        </w:rPr>
        <w:t>.</w:t>
      </w:r>
    </w:p>
    <w:p w14:paraId="03E996F9" w14:textId="3351844B" w:rsidR="000B0085" w:rsidRDefault="000B0085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</w:rPr>
      </w:pPr>
    </w:p>
    <w:p w14:paraId="594D0B6C" w14:textId="0CA8D8C5" w:rsidR="000B0085" w:rsidRPr="000B0085" w:rsidRDefault="000B0085" w:rsidP="009C6E81">
      <w:pPr>
        <w:pStyle w:val="NormalWeb"/>
        <w:shd w:val="clear" w:color="auto" w:fill="FFFFFF"/>
        <w:spacing w:before="0" w:beforeAutospacing="0" w:after="225" w:afterAutospacing="0" w:line="432" w:lineRule="atLeast"/>
        <w:textAlignment w:val="baseline"/>
        <w:rPr>
          <w:rFonts w:ascii="Georgia" w:hAnsi="Georgia"/>
          <w:color w:val="333333"/>
          <w:sz w:val="20"/>
          <w:szCs w:val="20"/>
          <w:lang w:val="pt-BR"/>
        </w:rPr>
      </w:pPr>
      <w:r w:rsidRPr="000B0085">
        <w:rPr>
          <w:rFonts w:ascii="Georgia" w:hAnsi="Georgia"/>
          <w:color w:val="333333"/>
          <w:sz w:val="20"/>
          <w:szCs w:val="20"/>
          <w:lang w:val="pt-BR"/>
        </w:rPr>
        <w:t xml:space="preserve">Será </w:t>
      </w:r>
      <w:proofErr w:type="spellStart"/>
      <w:r w:rsidRPr="000B0085">
        <w:rPr>
          <w:rFonts w:ascii="Georgia" w:hAnsi="Georgia"/>
          <w:color w:val="333333"/>
          <w:sz w:val="20"/>
          <w:szCs w:val="20"/>
          <w:lang w:val="pt-BR"/>
        </w:rPr>
        <w:t>necessario</w:t>
      </w:r>
      <w:proofErr w:type="spellEnd"/>
      <w:r w:rsidRPr="000B0085">
        <w:rPr>
          <w:rFonts w:ascii="Georgia" w:hAnsi="Georgia"/>
          <w:color w:val="333333"/>
          <w:sz w:val="20"/>
          <w:szCs w:val="20"/>
          <w:lang w:val="pt-BR"/>
        </w:rPr>
        <w:t xml:space="preserve"> de apoio e</w:t>
      </w:r>
      <w:r>
        <w:rPr>
          <w:rFonts w:ascii="Georgia" w:hAnsi="Georgia"/>
          <w:color w:val="333333"/>
          <w:sz w:val="20"/>
          <w:szCs w:val="20"/>
          <w:lang w:val="pt-BR"/>
        </w:rPr>
        <w:t xml:space="preserve">specializado para inserir a codificação da Impressora no </w:t>
      </w:r>
      <w:proofErr w:type="spellStart"/>
      <w:r>
        <w:rPr>
          <w:rFonts w:ascii="Georgia" w:hAnsi="Georgia"/>
          <w:color w:val="333333"/>
          <w:sz w:val="20"/>
          <w:szCs w:val="20"/>
          <w:lang w:val="pt-BR"/>
        </w:rPr>
        <w:t>Sisema</w:t>
      </w:r>
      <w:proofErr w:type="spellEnd"/>
      <w:r>
        <w:rPr>
          <w:rFonts w:ascii="Georgia" w:hAnsi="Georgia"/>
          <w:color w:val="333333"/>
          <w:sz w:val="20"/>
          <w:szCs w:val="20"/>
          <w:lang w:val="pt-BR"/>
        </w:rPr>
        <w:t xml:space="preserve"> Unix.</w:t>
      </w:r>
      <w:bookmarkStart w:id="28" w:name="_GoBack"/>
      <w:bookmarkEnd w:id="28"/>
    </w:p>
    <w:bookmarkEnd w:id="18"/>
    <w:p w14:paraId="41364603" w14:textId="77777777" w:rsidR="002C252F" w:rsidRDefault="002C252F" w:rsidP="002C252F">
      <w:pPr>
        <w:rPr>
          <w:rFonts w:ascii="Arial" w:hAnsi="Arial" w:cs="Arial"/>
          <w:sz w:val="24"/>
          <w:szCs w:val="24"/>
          <w:lang w:val="pt-BR"/>
        </w:rPr>
      </w:pPr>
    </w:p>
    <w:sectPr w:rsidR="002C252F" w:rsidSect="00601DEA">
      <w:headerReference w:type="default" r:id="rId28"/>
      <w:footerReference w:type="even" r:id="rId29"/>
      <w:footerReference w:type="default" r:id="rId30"/>
      <w:footerReference w:type="first" r:id="rId31"/>
      <w:pgSz w:w="11907" w:h="16834" w:code="9"/>
      <w:pgMar w:top="720" w:right="720" w:bottom="1080" w:left="720" w:header="432" w:footer="432" w:gutter="360"/>
      <w:paperSrc w:first="1" w:other="1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5B76D" w14:textId="77777777" w:rsidR="002D3824" w:rsidRDefault="002D3824">
      <w:r>
        <w:separator/>
      </w:r>
    </w:p>
  </w:endnote>
  <w:endnote w:type="continuationSeparator" w:id="0">
    <w:p w14:paraId="2977096C" w14:textId="77777777" w:rsidR="002D3824" w:rsidRDefault="002D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ndny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981FE" w14:textId="77777777" w:rsidR="00127EDA" w:rsidRDefault="00127ED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61CCB86D" w14:textId="77777777" w:rsidR="00127EDA" w:rsidRDefault="00127ED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841" w:type="dxa"/>
      <w:tblInd w:w="-1572" w:type="dxa"/>
      <w:shd w:val="clear" w:color="auto" w:fill="CCCCCC"/>
      <w:tblLook w:val="01E0" w:firstRow="1" w:lastRow="1" w:firstColumn="1" w:lastColumn="1" w:noHBand="0" w:noVBand="0"/>
    </w:tblPr>
    <w:tblGrid>
      <w:gridCol w:w="12841"/>
    </w:tblGrid>
    <w:tr w:rsidR="00127EDA" w14:paraId="22928027" w14:textId="77777777" w:rsidTr="000436F5">
      <w:trPr>
        <w:trHeight w:val="367"/>
      </w:trPr>
      <w:tc>
        <w:tcPr>
          <w:tcW w:w="12841" w:type="dxa"/>
          <w:shd w:val="clear" w:color="auto" w:fill="CCCCCC"/>
          <w:vAlign w:val="center"/>
        </w:tcPr>
        <w:tbl>
          <w:tblPr>
            <w:tblW w:w="11214" w:type="dxa"/>
            <w:tblInd w:w="924" w:type="dxa"/>
            <w:tblLook w:val="01E0" w:firstRow="1" w:lastRow="1" w:firstColumn="1" w:lastColumn="1" w:noHBand="0" w:noVBand="0"/>
          </w:tblPr>
          <w:tblGrid>
            <w:gridCol w:w="882"/>
            <w:gridCol w:w="7204"/>
            <w:gridCol w:w="2768"/>
            <w:gridCol w:w="360"/>
          </w:tblGrid>
          <w:tr w:rsidR="00127EDA" w14:paraId="6EEFD31F" w14:textId="77777777" w:rsidTr="00206DDD">
            <w:trPr>
              <w:trHeight w:val="504"/>
            </w:trPr>
            <w:tc>
              <w:tcPr>
                <w:tcW w:w="882" w:type="dxa"/>
              </w:tcPr>
              <w:p w14:paraId="00573914" w14:textId="77777777" w:rsidR="00127EDA" w:rsidRDefault="00127EDA" w:rsidP="00966380">
                <w:pPr>
                  <w:pStyle w:val="Rodap"/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5AA3D145" wp14:editId="59A02989">
                      <wp:extent cx="336550" cy="336550"/>
                      <wp:effectExtent l="0" t="0" r="0" b="0"/>
                      <wp:docPr id="4" name="Imagem 4" descr="logo_idioma 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9" descr="logo_idioma 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65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04" w:type="dxa"/>
                <w:vAlign w:val="center"/>
              </w:tcPr>
              <w:p w14:paraId="2D355F6D" w14:textId="77777777" w:rsidR="00127EDA" w:rsidRPr="003472C8" w:rsidRDefault="00127EDA" w:rsidP="00966380">
                <w:pPr>
                  <w:pStyle w:val="Rodap"/>
                  <w:rPr>
                    <w:rFonts w:asciiTheme="minorHAnsi" w:hAnsiTheme="minorHAnsi"/>
                    <w:b/>
                    <w:sz w:val="18"/>
                    <w:szCs w:val="18"/>
                  </w:rPr>
                </w:pPr>
                <w:r w:rsidRPr="003472C8">
                  <w:rPr>
                    <w:rFonts w:asciiTheme="minorHAnsi" w:hAnsiTheme="minorHAnsi"/>
                    <w:b/>
                    <w:sz w:val="18"/>
                    <w:szCs w:val="18"/>
                  </w:rPr>
                  <w:t xml:space="preserve">Grupo Adecoagro </w:t>
                </w:r>
                <w:proofErr w:type="spellStart"/>
                <w:r w:rsidRPr="003472C8">
                  <w:rPr>
                    <w:rFonts w:asciiTheme="minorHAnsi" w:hAnsiTheme="minorHAnsi"/>
                    <w:b/>
                    <w:sz w:val="18"/>
                    <w:szCs w:val="18"/>
                  </w:rPr>
                  <w:t>Brasil</w:t>
                </w:r>
                <w:proofErr w:type="spellEnd"/>
              </w:p>
            </w:tc>
            <w:tc>
              <w:tcPr>
                <w:tcW w:w="2768" w:type="dxa"/>
                <w:vAlign w:val="center"/>
              </w:tcPr>
              <w:p w14:paraId="739AA40D" w14:textId="77777777" w:rsidR="00127EDA" w:rsidRPr="003472C8" w:rsidRDefault="00127EDA" w:rsidP="00206DDD">
                <w:pPr>
                  <w:pStyle w:val="Rodap"/>
                  <w:jc w:val="right"/>
                  <w:rPr>
                    <w:rFonts w:asciiTheme="minorHAnsi" w:hAnsiTheme="minorHAnsi"/>
                    <w:b/>
                  </w:rPr>
                </w:pPr>
                <w:proofErr w:type="spellStart"/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t>Página</w:t>
                </w:r>
                <w:proofErr w:type="spellEnd"/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t xml:space="preserve"> </w:t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fldChar w:fldCharType="begin"/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instrText xml:space="preserve"> PAGE </w:instrText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fldChar w:fldCharType="separate"/>
                </w:r>
                <w:r w:rsidR="00745FC9">
                  <w:rPr>
                    <w:rFonts w:asciiTheme="minorHAnsi" w:hAnsiTheme="minorHAnsi" w:cs="Arial"/>
                    <w:b/>
                    <w:noProof/>
                    <w:sz w:val="18"/>
                    <w:szCs w:val="18"/>
                  </w:rPr>
                  <w:t>2</w:t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fldChar w:fldCharType="end"/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t xml:space="preserve"> de </w:t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fldChar w:fldCharType="begin"/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instrText xml:space="preserve"> NUMPAGES </w:instrText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fldChar w:fldCharType="separate"/>
                </w:r>
                <w:r w:rsidR="00745FC9">
                  <w:rPr>
                    <w:rFonts w:asciiTheme="minorHAnsi" w:hAnsiTheme="minorHAnsi" w:cs="Arial"/>
                    <w:b/>
                    <w:noProof/>
                    <w:sz w:val="18"/>
                    <w:szCs w:val="18"/>
                  </w:rPr>
                  <w:t>8</w:t>
                </w:r>
                <w:r w:rsidRPr="003472C8">
                  <w:rPr>
                    <w:rFonts w:asciiTheme="minorHAnsi" w:hAnsiTheme="minorHAnsi" w:cs="Arial"/>
                    <w:b/>
                    <w:sz w:val="18"/>
                    <w:szCs w:val="18"/>
                  </w:rPr>
                  <w:fldChar w:fldCharType="end"/>
                </w:r>
                <w:bookmarkStart w:id="29" w:name="Sec1"/>
              </w:p>
            </w:tc>
            <w:tc>
              <w:tcPr>
                <w:tcW w:w="360" w:type="dxa"/>
                <w:vAlign w:val="center"/>
              </w:tcPr>
              <w:p w14:paraId="0E946B94" w14:textId="77777777" w:rsidR="00127EDA" w:rsidRDefault="00127EDA" w:rsidP="00966380">
                <w:pPr>
                  <w:pStyle w:val="Rodap"/>
                </w:pPr>
              </w:p>
            </w:tc>
          </w:tr>
        </w:tbl>
        <w:p w14:paraId="01833B9C" w14:textId="77777777" w:rsidR="00127EDA" w:rsidRDefault="00127EDA" w:rsidP="00966380">
          <w:pPr>
            <w:pStyle w:val="Rodap"/>
          </w:pPr>
        </w:p>
      </w:tc>
    </w:tr>
  </w:tbl>
  <w:p w14:paraId="694B1FA6" w14:textId="77777777" w:rsidR="00127EDA" w:rsidRPr="00996575" w:rsidRDefault="00127EDA" w:rsidP="00966380">
    <w:pPr>
      <w:pStyle w:val="Rodap"/>
      <w:tabs>
        <w:tab w:val="right" w:pos="8080"/>
      </w:tabs>
      <w:jc w:val="right"/>
      <w:rPr>
        <w:rStyle w:val="Hyperlink"/>
        <w:rFonts w:asciiTheme="minorHAnsi" w:hAnsiTheme="minorHAnsi"/>
        <w:sz w:val="12"/>
        <w:szCs w:val="12"/>
        <w:lang w:val="pt-BR"/>
      </w:rPr>
    </w:pPr>
    <w:r>
      <w:rPr>
        <w:rFonts w:asciiTheme="minorHAnsi" w:hAnsiTheme="minorHAnsi"/>
        <w:sz w:val="14"/>
        <w:lang w:val="pt-BR"/>
      </w:rPr>
      <w:fldChar w:fldCharType="begin"/>
    </w:r>
    <w:r>
      <w:rPr>
        <w:rFonts w:asciiTheme="minorHAnsi" w:hAnsiTheme="minorHAnsi"/>
        <w:sz w:val="14"/>
        <w:lang w:val="pt-BR"/>
      </w:rPr>
      <w:instrText xml:space="preserve"> HYPERLINK "I:\\ANG\\TI\\Procedimentos" </w:instrText>
    </w:r>
    <w:r>
      <w:rPr>
        <w:rFonts w:asciiTheme="minorHAnsi" w:hAnsiTheme="minorHAnsi"/>
        <w:sz w:val="14"/>
        <w:lang w:val="pt-BR"/>
      </w:rPr>
      <w:fldChar w:fldCharType="separate"/>
    </w:r>
  </w:p>
  <w:bookmarkEnd w:id="29"/>
  <w:p w14:paraId="020A1397" w14:textId="77777777" w:rsidR="00127EDA" w:rsidRPr="00966380" w:rsidRDefault="00127EDA">
    <w:pPr>
      <w:pStyle w:val="Rodap"/>
      <w:rPr>
        <w:lang w:val="pt-BR"/>
      </w:rPr>
    </w:pPr>
    <w:r>
      <w:rPr>
        <w:rFonts w:asciiTheme="minorHAnsi" w:hAnsiTheme="minorHAnsi"/>
        <w:sz w:val="14"/>
        <w:lang w:val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DF21D" w14:textId="77777777" w:rsidR="00127EDA" w:rsidRDefault="00127EDA">
    <w:pPr>
      <w:pStyle w:val="Rodap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67FFC" w14:textId="77777777" w:rsidR="002D3824" w:rsidRDefault="002D3824">
      <w:r>
        <w:separator/>
      </w:r>
    </w:p>
  </w:footnote>
  <w:footnote w:type="continuationSeparator" w:id="0">
    <w:p w14:paraId="6118EF95" w14:textId="77777777" w:rsidR="002D3824" w:rsidRDefault="002D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74"/>
      <w:gridCol w:w="477"/>
      <w:gridCol w:w="260"/>
      <w:gridCol w:w="737"/>
      <w:gridCol w:w="1474"/>
      <w:gridCol w:w="2617"/>
      <w:gridCol w:w="3275"/>
      <w:gridCol w:w="284"/>
    </w:tblGrid>
    <w:tr w:rsidR="00127EDA" w:rsidRPr="00966380" w14:paraId="663DF12F" w14:textId="77777777" w:rsidTr="000436F5">
      <w:tc>
        <w:tcPr>
          <w:tcW w:w="1474" w:type="dxa"/>
          <w:tcBorders>
            <w:top w:val="nil"/>
            <w:left w:val="nil"/>
            <w:bottom w:val="nil"/>
            <w:right w:val="nil"/>
          </w:tcBorders>
        </w:tcPr>
        <w:p w14:paraId="282F2087" w14:textId="77777777" w:rsidR="00127EDA" w:rsidRPr="00966380" w:rsidRDefault="00127EDA" w:rsidP="00966380">
          <w:pPr>
            <w:pStyle w:val="Cabealho"/>
            <w:rPr>
              <w:rFonts w:asciiTheme="minorHAnsi" w:hAnsiTheme="minorHAnsi"/>
              <w:sz w:val="22"/>
            </w:rPr>
          </w:pPr>
        </w:p>
      </w:tc>
      <w:tc>
        <w:tcPr>
          <w:tcW w:w="737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2FFB209" w14:textId="77777777" w:rsidR="00127EDA" w:rsidRPr="00966380" w:rsidRDefault="00127EDA" w:rsidP="00966380">
          <w:pPr>
            <w:pStyle w:val="Cabealho"/>
            <w:rPr>
              <w:rFonts w:asciiTheme="minorHAnsi" w:hAnsiTheme="minorHAnsi"/>
              <w:sz w:val="22"/>
            </w:rPr>
          </w:pPr>
        </w:p>
      </w:tc>
      <w:tc>
        <w:tcPr>
          <w:tcW w:w="737" w:type="dxa"/>
          <w:tcBorders>
            <w:top w:val="nil"/>
            <w:left w:val="nil"/>
            <w:bottom w:val="nil"/>
            <w:right w:val="nil"/>
          </w:tcBorders>
        </w:tcPr>
        <w:p w14:paraId="165DD8B1" w14:textId="77777777" w:rsidR="00127EDA" w:rsidRPr="00966380" w:rsidRDefault="00127EDA" w:rsidP="00966380">
          <w:pPr>
            <w:pStyle w:val="Cabealho"/>
            <w:rPr>
              <w:rFonts w:asciiTheme="minorHAnsi" w:hAnsiTheme="minorHAnsi"/>
              <w:sz w:val="22"/>
            </w:rPr>
          </w:pPr>
        </w:p>
      </w:tc>
      <w:tc>
        <w:tcPr>
          <w:tcW w:w="1474" w:type="dxa"/>
          <w:tcBorders>
            <w:top w:val="nil"/>
            <w:left w:val="nil"/>
            <w:bottom w:val="nil"/>
            <w:right w:val="nil"/>
          </w:tcBorders>
        </w:tcPr>
        <w:p w14:paraId="294EB47A" w14:textId="77777777" w:rsidR="00127EDA" w:rsidRPr="00966380" w:rsidRDefault="00127EDA" w:rsidP="00966380">
          <w:pPr>
            <w:pStyle w:val="Cabealho"/>
            <w:rPr>
              <w:rFonts w:asciiTheme="minorHAnsi" w:hAnsiTheme="minorHAnsi"/>
              <w:sz w:val="22"/>
            </w:rPr>
          </w:pPr>
        </w:p>
      </w:tc>
      <w:tc>
        <w:tcPr>
          <w:tcW w:w="617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B6E6C4F" w14:textId="77777777" w:rsidR="00127EDA" w:rsidRPr="00966380" w:rsidRDefault="00127EDA" w:rsidP="00966380">
          <w:pPr>
            <w:pStyle w:val="Cabealho"/>
            <w:jc w:val="right"/>
            <w:rPr>
              <w:rFonts w:asciiTheme="minorHAnsi" w:hAnsiTheme="minorHAnsi"/>
              <w:sz w:val="22"/>
            </w:rPr>
          </w:pPr>
        </w:p>
      </w:tc>
    </w:tr>
    <w:tr w:rsidR="00127EDA" w:rsidRPr="009B4A18" w14:paraId="453BE701" w14:textId="77777777" w:rsidTr="00206DDD">
      <w:trPr>
        <w:trHeight w:val="331"/>
      </w:trPr>
      <w:tc>
        <w:tcPr>
          <w:tcW w:w="195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715A73C9" w14:textId="77777777" w:rsidR="00127EDA" w:rsidRPr="009B4A18" w:rsidRDefault="00127EDA" w:rsidP="00966380">
          <w:pPr>
            <w:pStyle w:val="Cabealho"/>
            <w:jc w:val="center"/>
            <w:rPr>
              <w:rFonts w:asciiTheme="minorHAnsi" w:hAnsiTheme="minorHAnsi"/>
              <w:b/>
              <w:sz w:val="28"/>
              <w:lang w:val="pt-BR"/>
            </w:rPr>
          </w:pPr>
        </w:p>
      </w:tc>
      <w:tc>
        <w:tcPr>
          <w:tcW w:w="5088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3618CC73" w14:textId="77777777" w:rsidR="00127EDA" w:rsidRPr="009B4A18" w:rsidRDefault="00127EDA" w:rsidP="00966380">
          <w:pPr>
            <w:pStyle w:val="Cabealho"/>
            <w:jc w:val="center"/>
            <w:rPr>
              <w:rFonts w:asciiTheme="minorHAnsi" w:hAnsiTheme="minorHAnsi"/>
              <w:b/>
              <w:sz w:val="28"/>
              <w:lang w:val="pt-BR"/>
            </w:rPr>
          </w:pPr>
          <w:r w:rsidRPr="009B4A18">
            <w:rPr>
              <w:rFonts w:asciiTheme="minorHAnsi" w:hAnsiTheme="minorHAnsi"/>
              <w:b/>
              <w:sz w:val="28"/>
            </w:rPr>
            <w:t xml:space="preserve">RM - </w:t>
          </w:r>
          <w:r w:rsidRPr="009B4A18">
            <w:rPr>
              <w:rFonts w:asciiTheme="minorHAnsi" w:hAnsiTheme="minorHAnsi"/>
              <w:b/>
              <w:sz w:val="28"/>
              <w:lang w:val="pt-BR"/>
            </w:rPr>
            <w:t>REQUISIÇÃO DE MUDANÇA</w:t>
          </w:r>
        </w:p>
      </w:tc>
      <w:tc>
        <w:tcPr>
          <w:tcW w:w="3275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706816F0" w14:textId="77777777" w:rsidR="00127EDA" w:rsidRPr="009B4A18" w:rsidRDefault="00127EDA" w:rsidP="00200FDF">
          <w:pPr>
            <w:pStyle w:val="Cabealho"/>
            <w:jc w:val="right"/>
            <w:rPr>
              <w:rFonts w:asciiTheme="minorHAnsi" w:hAnsiTheme="minorHAnsi"/>
              <w:b/>
              <w:sz w:val="28"/>
              <w:lang w:val="pt-BR"/>
            </w:rPr>
          </w:pPr>
          <w:r w:rsidRPr="00966380">
            <w:rPr>
              <w:rFonts w:asciiTheme="minorHAnsi" w:hAnsiTheme="minorHAnsi"/>
              <w:noProof/>
              <w:sz w:val="22"/>
              <w:lang w:val="pt-BR" w:eastAsia="pt-BR"/>
            </w:rPr>
            <w:drawing>
              <wp:inline distT="0" distB="0" distL="0" distR="0" wp14:anchorId="000D2ADC" wp14:editId="1431EED3">
                <wp:extent cx="1762760" cy="27813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7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6444FA1C" w14:textId="77777777" w:rsidR="00127EDA" w:rsidRPr="009B4A18" w:rsidRDefault="00127EDA" w:rsidP="00966380">
          <w:pPr>
            <w:pStyle w:val="Cabealho"/>
            <w:jc w:val="center"/>
            <w:rPr>
              <w:rFonts w:asciiTheme="minorHAnsi" w:hAnsiTheme="minorHAnsi"/>
              <w:b/>
              <w:sz w:val="28"/>
              <w:lang w:val="pt-BR"/>
            </w:rPr>
          </w:pPr>
        </w:p>
      </w:tc>
    </w:tr>
  </w:tbl>
  <w:p w14:paraId="2619DB3F" w14:textId="77777777" w:rsidR="00127EDA" w:rsidRPr="00966380" w:rsidRDefault="00127EDA" w:rsidP="009663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914EB"/>
    <w:multiLevelType w:val="hybridMultilevel"/>
    <w:tmpl w:val="4C2A6844"/>
    <w:lvl w:ilvl="0" w:tplc="894A7ED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9F0A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0A16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1472AD1"/>
    <w:multiLevelType w:val="hybridMultilevel"/>
    <w:tmpl w:val="F0081D9E"/>
    <w:lvl w:ilvl="0" w:tplc="A5AC63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56948"/>
    <w:multiLevelType w:val="hybridMultilevel"/>
    <w:tmpl w:val="97ECCEF2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0C827D5B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 w15:restartNumberingAfterBreak="0">
    <w:nsid w:val="0DBE7762"/>
    <w:multiLevelType w:val="singleLevel"/>
    <w:tmpl w:val="E43A1AD0"/>
    <w:lvl w:ilvl="0">
      <w:start w:val="1"/>
      <w:numFmt w:val="none"/>
      <w:lvlText w:val="Note:"/>
      <w:legacy w:legacy="1" w:legacySpace="0" w:legacyIndent="720"/>
      <w:lvlJc w:val="left"/>
      <w:pPr>
        <w:ind w:left="1428" w:hanging="720"/>
      </w:pPr>
      <w:rPr>
        <w:b/>
      </w:rPr>
    </w:lvl>
  </w:abstractNum>
  <w:abstractNum w:abstractNumId="8" w15:restartNumberingAfterBreak="0">
    <w:nsid w:val="0E877E91"/>
    <w:multiLevelType w:val="hybridMultilevel"/>
    <w:tmpl w:val="95321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B1608"/>
    <w:multiLevelType w:val="hybridMultilevel"/>
    <w:tmpl w:val="DDD8375E"/>
    <w:lvl w:ilvl="0" w:tplc="E6B2EAC0">
      <w:start w:val="1"/>
      <w:numFmt w:val="decimal"/>
      <w:lvlText w:val="Anexo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8365F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 w15:restartNumberingAfterBreak="0">
    <w:nsid w:val="1AE45B7F"/>
    <w:multiLevelType w:val="hybridMultilevel"/>
    <w:tmpl w:val="5C8001F6"/>
    <w:lvl w:ilvl="0" w:tplc="C8D2B03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225843D1"/>
    <w:multiLevelType w:val="hybridMultilevel"/>
    <w:tmpl w:val="2E64F880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3C167B6"/>
    <w:multiLevelType w:val="singleLevel"/>
    <w:tmpl w:val="E43A1AD0"/>
    <w:lvl w:ilvl="0">
      <w:start w:val="1"/>
      <w:numFmt w:val="none"/>
      <w:lvlText w:val="Note:"/>
      <w:legacy w:legacy="1" w:legacySpace="0" w:legacyIndent="720"/>
      <w:lvlJc w:val="left"/>
      <w:pPr>
        <w:ind w:left="1428" w:hanging="720"/>
      </w:pPr>
      <w:rPr>
        <w:b/>
      </w:rPr>
    </w:lvl>
  </w:abstractNum>
  <w:abstractNum w:abstractNumId="14" w15:restartNumberingAfterBreak="0">
    <w:nsid w:val="243379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78464A"/>
    <w:multiLevelType w:val="hybridMultilevel"/>
    <w:tmpl w:val="A8DEC3A6"/>
    <w:lvl w:ilvl="0" w:tplc="D852779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ourier New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0D2FA9"/>
    <w:multiLevelType w:val="singleLevel"/>
    <w:tmpl w:val="E43A1AD0"/>
    <w:lvl w:ilvl="0">
      <w:start w:val="1"/>
      <w:numFmt w:val="none"/>
      <w:lvlText w:val="Note:"/>
      <w:legacy w:legacy="1" w:legacySpace="0" w:legacyIndent="720"/>
      <w:lvlJc w:val="left"/>
      <w:pPr>
        <w:ind w:left="1428" w:hanging="720"/>
      </w:pPr>
      <w:rPr>
        <w:b/>
      </w:rPr>
    </w:lvl>
  </w:abstractNum>
  <w:abstractNum w:abstractNumId="17" w15:restartNumberingAfterBreak="0">
    <w:nsid w:val="2F951FF5"/>
    <w:multiLevelType w:val="hybridMultilevel"/>
    <w:tmpl w:val="678CF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357F7"/>
    <w:multiLevelType w:val="hybridMultilevel"/>
    <w:tmpl w:val="15BE89CA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1A65F91"/>
    <w:multiLevelType w:val="hybridMultilevel"/>
    <w:tmpl w:val="1CA06C8C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34141AF8"/>
    <w:multiLevelType w:val="hybridMultilevel"/>
    <w:tmpl w:val="87C05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1225B"/>
    <w:multiLevelType w:val="singleLevel"/>
    <w:tmpl w:val="E43A1AD0"/>
    <w:lvl w:ilvl="0">
      <w:start w:val="1"/>
      <w:numFmt w:val="none"/>
      <w:lvlText w:val="Note:"/>
      <w:legacy w:legacy="1" w:legacySpace="0" w:legacyIndent="720"/>
      <w:lvlJc w:val="left"/>
      <w:pPr>
        <w:ind w:left="1428" w:hanging="720"/>
      </w:pPr>
      <w:rPr>
        <w:b/>
      </w:rPr>
    </w:lvl>
  </w:abstractNum>
  <w:abstractNum w:abstractNumId="22" w15:restartNumberingAfterBreak="0">
    <w:nsid w:val="399E1605"/>
    <w:multiLevelType w:val="hybridMultilevel"/>
    <w:tmpl w:val="F182D170"/>
    <w:lvl w:ilvl="0" w:tplc="E6B2EAC0">
      <w:start w:val="1"/>
      <w:numFmt w:val="decimal"/>
      <w:lvlText w:val="Anexo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36D6C"/>
    <w:multiLevelType w:val="hybridMultilevel"/>
    <w:tmpl w:val="965CBB4A"/>
    <w:lvl w:ilvl="0" w:tplc="060EAE42">
      <w:start w:val="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246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0C6AF9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481876E6"/>
    <w:multiLevelType w:val="hybridMultilevel"/>
    <w:tmpl w:val="4BC42EB4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4A655798"/>
    <w:multiLevelType w:val="singleLevel"/>
    <w:tmpl w:val="E43A1AD0"/>
    <w:lvl w:ilvl="0">
      <w:start w:val="1"/>
      <w:numFmt w:val="none"/>
      <w:lvlText w:val="Note:"/>
      <w:legacy w:legacy="1" w:legacySpace="0" w:legacyIndent="720"/>
      <w:lvlJc w:val="left"/>
      <w:pPr>
        <w:ind w:left="1428" w:hanging="720"/>
      </w:pPr>
      <w:rPr>
        <w:b/>
      </w:rPr>
    </w:lvl>
  </w:abstractNum>
  <w:abstractNum w:abstractNumId="28" w15:restartNumberingAfterBreak="0">
    <w:nsid w:val="4CDC5346"/>
    <w:multiLevelType w:val="hybridMultilevel"/>
    <w:tmpl w:val="D27C666C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4FFB1161"/>
    <w:multiLevelType w:val="hybridMultilevel"/>
    <w:tmpl w:val="2C2E249E"/>
    <w:lvl w:ilvl="0" w:tplc="B4A6C3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82306"/>
    <w:multiLevelType w:val="hybridMultilevel"/>
    <w:tmpl w:val="CA42FA2C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530D6807"/>
    <w:multiLevelType w:val="singleLevel"/>
    <w:tmpl w:val="E43A1AD0"/>
    <w:lvl w:ilvl="0">
      <w:start w:val="1"/>
      <w:numFmt w:val="none"/>
      <w:lvlText w:val="Note:"/>
      <w:legacy w:legacy="1" w:legacySpace="0" w:legacyIndent="720"/>
      <w:lvlJc w:val="left"/>
      <w:pPr>
        <w:ind w:left="1428" w:hanging="720"/>
      </w:pPr>
      <w:rPr>
        <w:b/>
      </w:rPr>
    </w:lvl>
  </w:abstractNum>
  <w:abstractNum w:abstractNumId="32" w15:restartNumberingAfterBreak="0">
    <w:nsid w:val="5A92569E"/>
    <w:multiLevelType w:val="hybridMultilevel"/>
    <w:tmpl w:val="8AF8AE56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B9B1CC9"/>
    <w:multiLevelType w:val="hybridMultilevel"/>
    <w:tmpl w:val="4C2A6844"/>
    <w:lvl w:ilvl="0" w:tplc="894A7ED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0165D"/>
    <w:multiLevelType w:val="hybridMultilevel"/>
    <w:tmpl w:val="77989D94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4927766"/>
    <w:multiLevelType w:val="hybridMultilevel"/>
    <w:tmpl w:val="4A0E5416"/>
    <w:lvl w:ilvl="0" w:tplc="26F630C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ourier New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E036CE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7" w15:restartNumberingAfterBreak="0">
    <w:nsid w:val="68141F8E"/>
    <w:multiLevelType w:val="hybridMultilevel"/>
    <w:tmpl w:val="931AF61C"/>
    <w:lvl w:ilvl="0" w:tplc="541872F4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AAF07A0"/>
    <w:multiLevelType w:val="hybridMultilevel"/>
    <w:tmpl w:val="84DC6046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6BB96F2C"/>
    <w:multiLevelType w:val="singleLevel"/>
    <w:tmpl w:val="E43A1AD0"/>
    <w:lvl w:ilvl="0">
      <w:start w:val="1"/>
      <w:numFmt w:val="none"/>
      <w:lvlText w:val="Note:"/>
      <w:legacy w:legacy="1" w:legacySpace="0" w:legacyIndent="720"/>
      <w:lvlJc w:val="left"/>
      <w:pPr>
        <w:ind w:left="1428" w:hanging="720"/>
      </w:pPr>
      <w:rPr>
        <w:b/>
      </w:rPr>
    </w:lvl>
  </w:abstractNum>
  <w:abstractNum w:abstractNumId="40" w15:restartNumberingAfterBreak="0">
    <w:nsid w:val="6C1538ED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1" w15:restartNumberingAfterBreak="0">
    <w:nsid w:val="6D29013C"/>
    <w:multiLevelType w:val="hybridMultilevel"/>
    <w:tmpl w:val="6C00A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05B70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3" w15:restartNumberingAfterBreak="0">
    <w:nsid w:val="71662FFE"/>
    <w:multiLevelType w:val="hybridMultilevel"/>
    <w:tmpl w:val="AA2829B0"/>
    <w:lvl w:ilvl="0" w:tplc="EBF832D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71E64"/>
    <w:multiLevelType w:val="hybridMultilevel"/>
    <w:tmpl w:val="8AD6AB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62746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6" w15:restartNumberingAfterBreak="0">
    <w:nsid w:val="7B3900A5"/>
    <w:multiLevelType w:val="singleLevel"/>
    <w:tmpl w:val="3BEE81C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</w:rPr>
    </w:lvl>
  </w:abstractNum>
  <w:abstractNum w:abstractNumId="47" w15:restartNumberingAfterBreak="0">
    <w:nsid w:val="7EB6524F"/>
    <w:multiLevelType w:val="hybridMultilevel"/>
    <w:tmpl w:val="388251B6"/>
    <w:lvl w:ilvl="0" w:tplc="C2920D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5"/>
  </w:num>
  <w:num w:numId="2">
    <w:abstractNumId w:val="40"/>
  </w:num>
  <w:num w:numId="3">
    <w:abstractNumId w:val="6"/>
  </w:num>
  <w:num w:numId="4">
    <w:abstractNumId w:val="25"/>
  </w:num>
  <w:num w:numId="5">
    <w:abstractNumId w:val="42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7">
    <w:abstractNumId w:val="10"/>
  </w:num>
  <w:num w:numId="8">
    <w:abstractNumId w:val="36"/>
  </w:num>
  <w:num w:numId="9">
    <w:abstractNumId w:val="46"/>
  </w:num>
  <w:num w:numId="10">
    <w:abstractNumId w:val="27"/>
  </w:num>
  <w:num w:numId="11">
    <w:abstractNumId w:val="7"/>
  </w:num>
  <w:num w:numId="12">
    <w:abstractNumId w:val="16"/>
  </w:num>
  <w:num w:numId="13">
    <w:abstractNumId w:val="13"/>
  </w:num>
  <w:num w:numId="14">
    <w:abstractNumId w:val="21"/>
  </w:num>
  <w:num w:numId="15">
    <w:abstractNumId w:val="31"/>
  </w:num>
  <w:num w:numId="16">
    <w:abstractNumId w:val="39"/>
  </w:num>
  <w:num w:numId="17">
    <w:abstractNumId w:val="19"/>
  </w:num>
  <w:num w:numId="18">
    <w:abstractNumId w:val="32"/>
  </w:num>
  <w:num w:numId="19">
    <w:abstractNumId w:val="38"/>
  </w:num>
  <w:num w:numId="20">
    <w:abstractNumId w:val="30"/>
  </w:num>
  <w:num w:numId="21">
    <w:abstractNumId w:val="47"/>
  </w:num>
  <w:num w:numId="22">
    <w:abstractNumId w:val="26"/>
  </w:num>
  <w:num w:numId="23">
    <w:abstractNumId w:val="28"/>
  </w:num>
  <w:num w:numId="24">
    <w:abstractNumId w:val="5"/>
  </w:num>
  <w:num w:numId="25">
    <w:abstractNumId w:val="1"/>
  </w:num>
  <w:num w:numId="26">
    <w:abstractNumId w:val="43"/>
  </w:num>
  <w:num w:numId="27">
    <w:abstractNumId w:val="33"/>
  </w:num>
  <w:num w:numId="28">
    <w:abstractNumId w:val="18"/>
  </w:num>
  <w:num w:numId="29">
    <w:abstractNumId w:val="34"/>
  </w:num>
  <w:num w:numId="30">
    <w:abstractNumId w:val="3"/>
  </w:num>
  <w:num w:numId="31">
    <w:abstractNumId w:val="22"/>
  </w:num>
  <w:num w:numId="32">
    <w:abstractNumId w:val="14"/>
  </w:num>
  <w:num w:numId="33">
    <w:abstractNumId w:val="9"/>
  </w:num>
  <w:num w:numId="34">
    <w:abstractNumId w:val="24"/>
  </w:num>
  <w:num w:numId="35">
    <w:abstractNumId w:val="2"/>
  </w:num>
  <w:num w:numId="36">
    <w:abstractNumId w:val="44"/>
  </w:num>
  <w:num w:numId="37">
    <w:abstractNumId w:val="4"/>
  </w:num>
  <w:num w:numId="38">
    <w:abstractNumId w:val="20"/>
  </w:num>
  <w:num w:numId="39">
    <w:abstractNumId w:val="8"/>
  </w:num>
  <w:num w:numId="40">
    <w:abstractNumId w:val="17"/>
  </w:num>
  <w:num w:numId="41">
    <w:abstractNumId w:val="23"/>
  </w:num>
  <w:num w:numId="42">
    <w:abstractNumId w:val="41"/>
  </w:num>
  <w:num w:numId="43">
    <w:abstractNumId w:val="12"/>
  </w:num>
  <w:num w:numId="44">
    <w:abstractNumId w:val="37"/>
  </w:num>
  <w:num w:numId="45">
    <w:abstractNumId w:val="11"/>
  </w:num>
  <w:num w:numId="46">
    <w:abstractNumId w:val="29"/>
  </w:num>
  <w:num w:numId="47">
    <w:abstractNumId w:val="15"/>
  </w:num>
  <w:num w:numId="48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embedSystemFont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&lt;Approver 1&gt;" w:val="Júlio Vasconcelos"/>
    <w:docVar w:name="&lt;Approver 2&gt;" w:val="Carlos Eduardo Araújo"/>
    <w:docVar w:name="&lt;Author&gt;" w:val="Alex Rodrigues - Oracle Consulting"/>
    <w:docVar w:name="&lt;Company Long Name&gt;" w:val="Schweitzer-Mauduit do Brasil"/>
    <w:docVar w:name="&lt;Document Reference Number&gt;" w:val="SWMB_INT_WIP_X_APS_Recursos_v1"/>
    <w:docVar w:name="&lt;Subject&gt;" w:val="SWMB_CST_WIP_1 – Rastreabilidade de Lotes"/>
    <w:docVar w:name="&lt;Title&gt;" w:val="Rastreabilidade de Lotes"/>
    <w:docVar w:name="AIM_Version" w:val="1.2.0"/>
    <w:docVar w:name="Carlos Lúcio" w:val="Carlos Henrigue"/>
    <w:docVar w:name="ProjectCode" w:val="AIM20DEV"/>
    <w:docVar w:name="r_&lt;Approver 3&gt;" w:val="Carlos Lúcio"/>
    <w:docVar w:name="r_&lt;Doc Ref&gt;" w:val="SWMB_CST_MRP_1_Notifica_Planejador_v1"/>
    <w:docVar w:name="r_Alex Rodrigues - Oracle Consulting" w:val="&lt;Author&gt;"/>
    <w:docVar w:name="r_Carlos Eduardo Araújo" w:val="&lt;Approver 2&gt;"/>
    <w:docVar w:name="r_Carlos Henrigue" w:val="Carlos Lúcio"/>
    <w:docVar w:name="r_Interface de Recursos WIP -&gt; APS" w:val="&lt;Title&gt;"/>
    <w:docVar w:name="r_Júlio Vasconcelos" w:val="&lt;Approver 1&gt;"/>
    <w:docVar w:name="r_Notificar o PCP" w:val="&lt;Title&gt;"/>
    <w:docVar w:name="r_Notificar o Planejador" w:val="&lt;Title&gt;"/>
    <w:docVar w:name="r_Rastreabilidade de Lotes" w:val="&lt;Title&gt;"/>
    <w:docVar w:name="r_Schweitzer-Mauduit do Brasil" w:val="&lt;Company Long Name&gt;"/>
    <w:docVar w:name="r_SWMB_CST_MRP_1 – Notificar o PCP" w:val="&lt;Subject&gt;"/>
    <w:docVar w:name="r_SWMB_CST_MRP_1 – Notificar o Planejador" w:val="&lt;Subject&gt;"/>
    <w:docVar w:name="r_SWMB_CST_MRP_1_Notifica_PCP_v1" w:val="SWMB_CST_MRP_1_Notifica_Planejador_v1"/>
    <w:docVar w:name="r_SWMB_CST_WIP_1 – Rastreabilidade de Lotes" w:val="&lt;Subject&gt;"/>
    <w:docVar w:name="r_SWMB_INT_MRP_1 – Interface de Recursos WIP -&gt; APS" w:val="&lt;Subject&gt;"/>
    <w:docVar w:name="r_SWMB_INT_WIP_X_APS_Recursos_v1" w:val="&lt;Document Reference Number&gt;"/>
    <w:docVar w:name="SWMB_CST_MRP_1 – E-Mail para Notificar o PCP" w:val="SWMB_CST_WIP_1 – Rastreabilidade de Lotes"/>
    <w:docVar w:name="SWMB_CST_MRP_1_Notifica_Planejador_v1" w:val="SWMB_CST_MRP_1_Notifica_PCP_v1"/>
  </w:docVars>
  <w:rsids>
    <w:rsidRoot w:val="007E098B"/>
    <w:rsid w:val="000000A6"/>
    <w:rsid w:val="00001235"/>
    <w:rsid w:val="000076D4"/>
    <w:rsid w:val="00007DE4"/>
    <w:rsid w:val="00014330"/>
    <w:rsid w:val="00020A1A"/>
    <w:rsid w:val="00030DAB"/>
    <w:rsid w:val="00034C81"/>
    <w:rsid w:val="0003526C"/>
    <w:rsid w:val="000436F5"/>
    <w:rsid w:val="000475C3"/>
    <w:rsid w:val="00056EBD"/>
    <w:rsid w:val="00057343"/>
    <w:rsid w:val="00057EF8"/>
    <w:rsid w:val="000701FF"/>
    <w:rsid w:val="00071A9E"/>
    <w:rsid w:val="00074DF9"/>
    <w:rsid w:val="000849C0"/>
    <w:rsid w:val="00084D67"/>
    <w:rsid w:val="00084DCF"/>
    <w:rsid w:val="00091A21"/>
    <w:rsid w:val="000949C2"/>
    <w:rsid w:val="000A3096"/>
    <w:rsid w:val="000A4B3F"/>
    <w:rsid w:val="000A4DEF"/>
    <w:rsid w:val="000A6918"/>
    <w:rsid w:val="000A75DA"/>
    <w:rsid w:val="000B0085"/>
    <w:rsid w:val="000B25D9"/>
    <w:rsid w:val="000B31DE"/>
    <w:rsid w:val="000B5F65"/>
    <w:rsid w:val="000C16E7"/>
    <w:rsid w:val="000C1B01"/>
    <w:rsid w:val="000D25D3"/>
    <w:rsid w:val="000D2822"/>
    <w:rsid w:val="000D4434"/>
    <w:rsid w:val="000D44E1"/>
    <w:rsid w:val="000D44EB"/>
    <w:rsid w:val="000D7AFF"/>
    <w:rsid w:val="000E050B"/>
    <w:rsid w:val="000E370F"/>
    <w:rsid w:val="000F03BC"/>
    <w:rsid w:val="001042E6"/>
    <w:rsid w:val="001043F7"/>
    <w:rsid w:val="00107820"/>
    <w:rsid w:val="00107F14"/>
    <w:rsid w:val="0012014F"/>
    <w:rsid w:val="00121F21"/>
    <w:rsid w:val="00122813"/>
    <w:rsid w:val="001230D6"/>
    <w:rsid w:val="00126716"/>
    <w:rsid w:val="00127EDA"/>
    <w:rsid w:val="00131DE0"/>
    <w:rsid w:val="0013255F"/>
    <w:rsid w:val="00133798"/>
    <w:rsid w:val="00135981"/>
    <w:rsid w:val="00135D6E"/>
    <w:rsid w:val="0013635C"/>
    <w:rsid w:val="00151254"/>
    <w:rsid w:val="001561C2"/>
    <w:rsid w:val="00157AD1"/>
    <w:rsid w:val="0016004F"/>
    <w:rsid w:val="001600A9"/>
    <w:rsid w:val="00161B1A"/>
    <w:rsid w:val="00163F8A"/>
    <w:rsid w:val="00177BB5"/>
    <w:rsid w:val="00181549"/>
    <w:rsid w:val="00190D26"/>
    <w:rsid w:val="00192B2B"/>
    <w:rsid w:val="00194B95"/>
    <w:rsid w:val="00197796"/>
    <w:rsid w:val="001A32EE"/>
    <w:rsid w:val="001A75CE"/>
    <w:rsid w:val="001B36D4"/>
    <w:rsid w:val="001B533C"/>
    <w:rsid w:val="001B5EED"/>
    <w:rsid w:val="001C402A"/>
    <w:rsid w:val="001D0F02"/>
    <w:rsid w:val="001D1A65"/>
    <w:rsid w:val="001D282B"/>
    <w:rsid w:val="001D7750"/>
    <w:rsid w:val="001E0233"/>
    <w:rsid w:val="001E03D1"/>
    <w:rsid w:val="001E2A09"/>
    <w:rsid w:val="001E6192"/>
    <w:rsid w:val="001E6909"/>
    <w:rsid w:val="001E76B0"/>
    <w:rsid w:val="001F2AF7"/>
    <w:rsid w:val="001F4406"/>
    <w:rsid w:val="001F4AFD"/>
    <w:rsid w:val="001F6463"/>
    <w:rsid w:val="00200FDF"/>
    <w:rsid w:val="00206DDD"/>
    <w:rsid w:val="00207358"/>
    <w:rsid w:val="00210B80"/>
    <w:rsid w:val="002143AE"/>
    <w:rsid w:val="0021709E"/>
    <w:rsid w:val="0022358C"/>
    <w:rsid w:val="0022496B"/>
    <w:rsid w:val="002311A5"/>
    <w:rsid w:val="00231F60"/>
    <w:rsid w:val="00236943"/>
    <w:rsid w:val="00237A24"/>
    <w:rsid w:val="00240C14"/>
    <w:rsid w:val="00241C3E"/>
    <w:rsid w:val="00250702"/>
    <w:rsid w:val="0025306B"/>
    <w:rsid w:val="002531BE"/>
    <w:rsid w:val="00253ED4"/>
    <w:rsid w:val="00257253"/>
    <w:rsid w:val="00263417"/>
    <w:rsid w:val="002638B4"/>
    <w:rsid w:val="0027075F"/>
    <w:rsid w:val="002731F0"/>
    <w:rsid w:val="00275B29"/>
    <w:rsid w:val="002766A7"/>
    <w:rsid w:val="00283C51"/>
    <w:rsid w:val="002856F4"/>
    <w:rsid w:val="00290CC3"/>
    <w:rsid w:val="00294D4E"/>
    <w:rsid w:val="002A0109"/>
    <w:rsid w:val="002A0DDC"/>
    <w:rsid w:val="002A186E"/>
    <w:rsid w:val="002A2805"/>
    <w:rsid w:val="002A29DD"/>
    <w:rsid w:val="002B0B9B"/>
    <w:rsid w:val="002B1C42"/>
    <w:rsid w:val="002B274C"/>
    <w:rsid w:val="002B54C8"/>
    <w:rsid w:val="002C252F"/>
    <w:rsid w:val="002D3824"/>
    <w:rsid w:val="002D7E57"/>
    <w:rsid w:val="002E3DBA"/>
    <w:rsid w:val="002E4D6D"/>
    <w:rsid w:val="00302C5F"/>
    <w:rsid w:val="003056EB"/>
    <w:rsid w:val="00312FC1"/>
    <w:rsid w:val="00314D3A"/>
    <w:rsid w:val="0031588E"/>
    <w:rsid w:val="00330044"/>
    <w:rsid w:val="0033038A"/>
    <w:rsid w:val="00344BB6"/>
    <w:rsid w:val="0034576A"/>
    <w:rsid w:val="003472C8"/>
    <w:rsid w:val="00351D15"/>
    <w:rsid w:val="00352882"/>
    <w:rsid w:val="0035510B"/>
    <w:rsid w:val="00356782"/>
    <w:rsid w:val="00361608"/>
    <w:rsid w:val="003654ED"/>
    <w:rsid w:val="003655BC"/>
    <w:rsid w:val="003660B9"/>
    <w:rsid w:val="00371B43"/>
    <w:rsid w:val="00372897"/>
    <w:rsid w:val="0037343D"/>
    <w:rsid w:val="003754F8"/>
    <w:rsid w:val="003764FB"/>
    <w:rsid w:val="00376BC0"/>
    <w:rsid w:val="0038380D"/>
    <w:rsid w:val="00385F86"/>
    <w:rsid w:val="00386A0C"/>
    <w:rsid w:val="00390114"/>
    <w:rsid w:val="00391ED0"/>
    <w:rsid w:val="003933E2"/>
    <w:rsid w:val="00396F28"/>
    <w:rsid w:val="00397340"/>
    <w:rsid w:val="00397F57"/>
    <w:rsid w:val="003A042C"/>
    <w:rsid w:val="003A0AED"/>
    <w:rsid w:val="003A12A6"/>
    <w:rsid w:val="003A7F84"/>
    <w:rsid w:val="003B4D9C"/>
    <w:rsid w:val="003C6784"/>
    <w:rsid w:val="003C7DDB"/>
    <w:rsid w:val="003D0603"/>
    <w:rsid w:val="003D376E"/>
    <w:rsid w:val="003D3E9C"/>
    <w:rsid w:val="003D48E0"/>
    <w:rsid w:val="003D51D8"/>
    <w:rsid w:val="003E2110"/>
    <w:rsid w:val="003E2C1C"/>
    <w:rsid w:val="003E3907"/>
    <w:rsid w:val="003E3E33"/>
    <w:rsid w:val="003F632F"/>
    <w:rsid w:val="003F783E"/>
    <w:rsid w:val="00401432"/>
    <w:rsid w:val="00401DBC"/>
    <w:rsid w:val="004058F8"/>
    <w:rsid w:val="004078D3"/>
    <w:rsid w:val="00412C3B"/>
    <w:rsid w:val="00413EDE"/>
    <w:rsid w:val="00414FF0"/>
    <w:rsid w:val="00415A1C"/>
    <w:rsid w:val="004162E7"/>
    <w:rsid w:val="00416937"/>
    <w:rsid w:val="00424D13"/>
    <w:rsid w:val="004279AE"/>
    <w:rsid w:val="0043355D"/>
    <w:rsid w:val="004337E6"/>
    <w:rsid w:val="00434001"/>
    <w:rsid w:val="00437736"/>
    <w:rsid w:val="00455806"/>
    <w:rsid w:val="00455870"/>
    <w:rsid w:val="00455DA4"/>
    <w:rsid w:val="004571D5"/>
    <w:rsid w:val="00460985"/>
    <w:rsid w:val="00463270"/>
    <w:rsid w:val="004646F8"/>
    <w:rsid w:val="0046504B"/>
    <w:rsid w:val="0046752B"/>
    <w:rsid w:val="00467ECB"/>
    <w:rsid w:val="00473BFB"/>
    <w:rsid w:val="00477529"/>
    <w:rsid w:val="0048246C"/>
    <w:rsid w:val="004834CB"/>
    <w:rsid w:val="00484B63"/>
    <w:rsid w:val="0048578A"/>
    <w:rsid w:val="004867CB"/>
    <w:rsid w:val="00487963"/>
    <w:rsid w:val="004905AC"/>
    <w:rsid w:val="0049191B"/>
    <w:rsid w:val="00492850"/>
    <w:rsid w:val="0049599A"/>
    <w:rsid w:val="004964DD"/>
    <w:rsid w:val="004A56BB"/>
    <w:rsid w:val="004A64BB"/>
    <w:rsid w:val="004A70EE"/>
    <w:rsid w:val="004C0C2C"/>
    <w:rsid w:val="004C62EC"/>
    <w:rsid w:val="004C6C7A"/>
    <w:rsid w:val="004D2458"/>
    <w:rsid w:val="004D2979"/>
    <w:rsid w:val="004D3697"/>
    <w:rsid w:val="004D3963"/>
    <w:rsid w:val="004D709B"/>
    <w:rsid w:val="004E11E5"/>
    <w:rsid w:val="004E34A1"/>
    <w:rsid w:val="004E7345"/>
    <w:rsid w:val="004F23F7"/>
    <w:rsid w:val="004F53BD"/>
    <w:rsid w:val="0050083A"/>
    <w:rsid w:val="005049C3"/>
    <w:rsid w:val="00504A87"/>
    <w:rsid w:val="005103A7"/>
    <w:rsid w:val="005125B2"/>
    <w:rsid w:val="00513877"/>
    <w:rsid w:val="00514191"/>
    <w:rsid w:val="00522A5A"/>
    <w:rsid w:val="005234BC"/>
    <w:rsid w:val="0052657F"/>
    <w:rsid w:val="00526B62"/>
    <w:rsid w:val="005271C4"/>
    <w:rsid w:val="005279E4"/>
    <w:rsid w:val="00527CAD"/>
    <w:rsid w:val="005309F8"/>
    <w:rsid w:val="00532776"/>
    <w:rsid w:val="00532AAB"/>
    <w:rsid w:val="005365B9"/>
    <w:rsid w:val="00537DBB"/>
    <w:rsid w:val="0054158B"/>
    <w:rsid w:val="00543636"/>
    <w:rsid w:val="00557883"/>
    <w:rsid w:val="0056134E"/>
    <w:rsid w:val="00562ADE"/>
    <w:rsid w:val="005650F6"/>
    <w:rsid w:val="0057177B"/>
    <w:rsid w:val="00573371"/>
    <w:rsid w:val="00577E44"/>
    <w:rsid w:val="00580A1D"/>
    <w:rsid w:val="00584FEE"/>
    <w:rsid w:val="00585F23"/>
    <w:rsid w:val="00590A05"/>
    <w:rsid w:val="005938BE"/>
    <w:rsid w:val="00593B0C"/>
    <w:rsid w:val="00597646"/>
    <w:rsid w:val="005A2485"/>
    <w:rsid w:val="005B179C"/>
    <w:rsid w:val="005B5BAD"/>
    <w:rsid w:val="005B64BB"/>
    <w:rsid w:val="005C0B50"/>
    <w:rsid w:val="005C4112"/>
    <w:rsid w:val="005C4557"/>
    <w:rsid w:val="005C56B2"/>
    <w:rsid w:val="005C6C50"/>
    <w:rsid w:val="005D0EC6"/>
    <w:rsid w:val="005D64A9"/>
    <w:rsid w:val="005E5AE7"/>
    <w:rsid w:val="005F087D"/>
    <w:rsid w:val="005F0EA0"/>
    <w:rsid w:val="005F3297"/>
    <w:rsid w:val="00601DEA"/>
    <w:rsid w:val="00603E6E"/>
    <w:rsid w:val="00604A77"/>
    <w:rsid w:val="0061034D"/>
    <w:rsid w:val="0061238F"/>
    <w:rsid w:val="00612B73"/>
    <w:rsid w:val="00616255"/>
    <w:rsid w:val="00616CE1"/>
    <w:rsid w:val="006358CD"/>
    <w:rsid w:val="00640EC4"/>
    <w:rsid w:val="006412C9"/>
    <w:rsid w:val="00647698"/>
    <w:rsid w:val="00652192"/>
    <w:rsid w:val="00654163"/>
    <w:rsid w:val="00657BC0"/>
    <w:rsid w:val="00662457"/>
    <w:rsid w:val="00662F24"/>
    <w:rsid w:val="00664F07"/>
    <w:rsid w:val="006655FE"/>
    <w:rsid w:val="00670481"/>
    <w:rsid w:val="00671C0D"/>
    <w:rsid w:val="00674273"/>
    <w:rsid w:val="0067478D"/>
    <w:rsid w:val="00680D0D"/>
    <w:rsid w:val="006832BB"/>
    <w:rsid w:val="00686CC1"/>
    <w:rsid w:val="006872E4"/>
    <w:rsid w:val="0069641C"/>
    <w:rsid w:val="006A30C5"/>
    <w:rsid w:val="006A3EB1"/>
    <w:rsid w:val="006A7484"/>
    <w:rsid w:val="006A75C4"/>
    <w:rsid w:val="006B000E"/>
    <w:rsid w:val="006B1AD0"/>
    <w:rsid w:val="006B2591"/>
    <w:rsid w:val="006B4079"/>
    <w:rsid w:val="006B74EF"/>
    <w:rsid w:val="006C4946"/>
    <w:rsid w:val="006C7A8F"/>
    <w:rsid w:val="006D2E38"/>
    <w:rsid w:val="006E0989"/>
    <w:rsid w:val="006E537B"/>
    <w:rsid w:val="006E742D"/>
    <w:rsid w:val="00700FC9"/>
    <w:rsid w:val="0070217B"/>
    <w:rsid w:val="007100DC"/>
    <w:rsid w:val="0071173C"/>
    <w:rsid w:val="00717F04"/>
    <w:rsid w:val="007203A3"/>
    <w:rsid w:val="00720463"/>
    <w:rsid w:val="00727121"/>
    <w:rsid w:val="0073117D"/>
    <w:rsid w:val="00732069"/>
    <w:rsid w:val="0073401A"/>
    <w:rsid w:val="007366D6"/>
    <w:rsid w:val="00745511"/>
    <w:rsid w:val="00745FC9"/>
    <w:rsid w:val="007479A8"/>
    <w:rsid w:val="00750DC9"/>
    <w:rsid w:val="007564B3"/>
    <w:rsid w:val="00761F28"/>
    <w:rsid w:val="007623EB"/>
    <w:rsid w:val="00762A0E"/>
    <w:rsid w:val="0076357A"/>
    <w:rsid w:val="00763CA3"/>
    <w:rsid w:val="00765E26"/>
    <w:rsid w:val="00766267"/>
    <w:rsid w:val="007713D1"/>
    <w:rsid w:val="00771F3A"/>
    <w:rsid w:val="00777E79"/>
    <w:rsid w:val="00780430"/>
    <w:rsid w:val="00781F3C"/>
    <w:rsid w:val="00782BA7"/>
    <w:rsid w:val="00782CF4"/>
    <w:rsid w:val="0079253B"/>
    <w:rsid w:val="007957E0"/>
    <w:rsid w:val="007A05B9"/>
    <w:rsid w:val="007A2192"/>
    <w:rsid w:val="007A2DA8"/>
    <w:rsid w:val="007A33B6"/>
    <w:rsid w:val="007B2182"/>
    <w:rsid w:val="007B4A78"/>
    <w:rsid w:val="007B694A"/>
    <w:rsid w:val="007C1413"/>
    <w:rsid w:val="007C3320"/>
    <w:rsid w:val="007C4E70"/>
    <w:rsid w:val="007C69F2"/>
    <w:rsid w:val="007D2F61"/>
    <w:rsid w:val="007D35C8"/>
    <w:rsid w:val="007D4086"/>
    <w:rsid w:val="007D55D3"/>
    <w:rsid w:val="007E098B"/>
    <w:rsid w:val="007E1624"/>
    <w:rsid w:val="007F3375"/>
    <w:rsid w:val="007F4CA5"/>
    <w:rsid w:val="007F6B6B"/>
    <w:rsid w:val="007F7125"/>
    <w:rsid w:val="007F7CAD"/>
    <w:rsid w:val="0080700A"/>
    <w:rsid w:val="00810D76"/>
    <w:rsid w:val="00811BC3"/>
    <w:rsid w:val="00814CED"/>
    <w:rsid w:val="008152B1"/>
    <w:rsid w:val="00823425"/>
    <w:rsid w:val="0082769E"/>
    <w:rsid w:val="0083573B"/>
    <w:rsid w:val="00840FDF"/>
    <w:rsid w:val="00842B84"/>
    <w:rsid w:val="00843C9C"/>
    <w:rsid w:val="00844A31"/>
    <w:rsid w:val="00845B75"/>
    <w:rsid w:val="00846857"/>
    <w:rsid w:val="0085015A"/>
    <w:rsid w:val="008519D6"/>
    <w:rsid w:val="0086249E"/>
    <w:rsid w:val="0086343F"/>
    <w:rsid w:val="008653F2"/>
    <w:rsid w:val="00871DB1"/>
    <w:rsid w:val="008734DD"/>
    <w:rsid w:val="00873894"/>
    <w:rsid w:val="008776EF"/>
    <w:rsid w:val="00886416"/>
    <w:rsid w:val="00887105"/>
    <w:rsid w:val="00887D18"/>
    <w:rsid w:val="008931B2"/>
    <w:rsid w:val="008A1E4D"/>
    <w:rsid w:val="008A272E"/>
    <w:rsid w:val="008C2C20"/>
    <w:rsid w:val="008C3E4B"/>
    <w:rsid w:val="008C48E5"/>
    <w:rsid w:val="008C4E60"/>
    <w:rsid w:val="008D5095"/>
    <w:rsid w:val="008D5800"/>
    <w:rsid w:val="008F0AFB"/>
    <w:rsid w:val="008F77B2"/>
    <w:rsid w:val="0090071A"/>
    <w:rsid w:val="009047B9"/>
    <w:rsid w:val="00904FF9"/>
    <w:rsid w:val="0091468A"/>
    <w:rsid w:val="00916B04"/>
    <w:rsid w:val="0093099F"/>
    <w:rsid w:val="00934768"/>
    <w:rsid w:val="009366F2"/>
    <w:rsid w:val="00941174"/>
    <w:rsid w:val="009439CC"/>
    <w:rsid w:val="0094404F"/>
    <w:rsid w:val="00945882"/>
    <w:rsid w:val="0094793B"/>
    <w:rsid w:val="00947C17"/>
    <w:rsid w:val="009516BE"/>
    <w:rsid w:val="00951B9D"/>
    <w:rsid w:val="00954824"/>
    <w:rsid w:val="009615E5"/>
    <w:rsid w:val="00966380"/>
    <w:rsid w:val="0096682A"/>
    <w:rsid w:val="00967C07"/>
    <w:rsid w:val="00972030"/>
    <w:rsid w:val="00982CB8"/>
    <w:rsid w:val="00990BF3"/>
    <w:rsid w:val="0099592E"/>
    <w:rsid w:val="00996575"/>
    <w:rsid w:val="009A03F4"/>
    <w:rsid w:val="009A0629"/>
    <w:rsid w:val="009A2EA8"/>
    <w:rsid w:val="009A718D"/>
    <w:rsid w:val="009B0050"/>
    <w:rsid w:val="009B2631"/>
    <w:rsid w:val="009B4A18"/>
    <w:rsid w:val="009B7961"/>
    <w:rsid w:val="009C0DA5"/>
    <w:rsid w:val="009C684B"/>
    <w:rsid w:val="009C6E81"/>
    <w:rsid w:val="009D13D7"/>
    <w:rsid w:val="009D2418"/>
    <w:rsid w:val="009D2CCB"/>
    <w:rsid w:val="009D3166"/>
    <w:rsid w:val="009D671E"/>
    <w:rsid w:val="009E0321"/>
    <w:rsid w:val="009E2E3E"/>
    <w:rsid w:val="009E3EA9"/>
    <w:rsid w:val="009E722C"/>
    <w:rsid w:val="009F35CD"/>
    <w:rsid w:val="009F3781"/>
    <w:rsid w:val="00A00488"/>
    <w:rsid w:val="00A01621"/>
    <w:rsid w:val="00A026FF"/>
    <w:rsid w:val="00A0392A"/>
    <w:rsid w:val="00A07D43"/>
    <w:rsid w:val="00A106C9"/>
    <w:rsid w:val="00A10EAC"/>
    <w:rsid w:val="00A15E59"/>
    <w:rsid w:val="00A177A1"/>
    <w:rsid w:val="00A21875"/>
    <w:rsid w:val="00A222FB"/>
    <w:rsid w:val="00A27222"/>
    <w:rsid w:val="00A2733B"/>
    <w:rsid w:val="00A306F5"/>
    <w:rsid w:val="00A32EE5"/>
    <w:rsid w:val="00A368AA"/>
    <w:rsid w:val="00A40641"/>
    <w:rsid w:val="00A40C99"/>
    <w:rsid w:val="00A41FCC"/>
    <w:rsid w:val="00A42247"/>
    <w:rsid w:val="00A42908"/>
    <w:rsid w:val="00A577EB"/>
    <w:rsid w:val="00A6080E"/>
    <w:rsid w:val="00A61E9F"/>
    <w:rsid w:val="00A63583"/>
    <w:rsid w:val="00A6570E"/>
    <w:rsid w:val="00A67D25"/>
    <w:rsid w:val="00A67FD2"/>
    <w:rsid w:val="00A74684"/>
    <w:rsid w:val="00A74A23"/>
    <w:rsid w:val="00A805DB"/>
    <w:rsid w:val="00A83F58"/>
    <w:rsid w:val="00A8684A"/>
    <w:rsid w:val="00A957AF"/>
    <w:rsid w:val="00A96F98"/>
    <w:rsid w:val="00AA529E"/>
    <w:rsid w:val="00AA5EF3"/>
    <w:rsid w:val="00AA6CD8"/>
    <w:rsid w:val="00AA73F2"/>
    <w:rsid w:val="00AB008E"/>
    <w:rsid w:val="00AC0EC8"/>
    <w:rsid w:val="00AC219B"/>
    <w:rsid w:val="00AC5786"/>
    <w:rsid w:val="00AD1038"/>
    <w:rsid w:val="00AD2AAC"/>
    <w:rsid w:val="00AD3664"/>
    <w:rsid w:val="00AE4AE4"/>
    <w:rsid w:val="00AE4C60"/>
    <w:rsid w:val="00AE78E5"/>
    <w:rsid w:val="00AF41C2"/>
    <w:rsid w:val="00B13CE6"/>
    <w:rsid w:val="00B164CE"/>
    <w:rsid w:val="00B20B84"/>
    <w:rsid w:val="00B23F8F"/>
    <w:rsid w:val="00B2479C"/>
    <w:rsid w:val="00B420BB"/>
    <w:rsid w:val="00B433F8"/>
    <w:rsid w:val="00B4499A"/>
    <w:rsid w:val="00B45508"/>
    <w:rsid w:val="00B547A0"/>
    <w:rsid w:val="00B54CB7"/>
    <w:rsid w:val="00B60034"/>
    <w:rsid w:val="00B6299B"/>
    <w:rsid w:val="00B63593"/>
    <w:rsid w:val="00B65196"/>
    <w:rsid w:val="00B71E0B"/>
    <w:rsid w:val="00B74EA5"/>
    <w:rsid w:val="00B74FA7"/>
    <w:rsid w:val="00B75C83"/>
    <w:rsid w:val="00B80DD6"/>
    <w:rsid w:val="00B8179D"/>
    <w:rsid w:val="00B82567"/>
    <w:rsid w:val="00B901EB"/>
    <w:rsid w:val="00B90E07"/>
    <w:rsid w:val="00B91A93"/>
    <w:rsid w:val="00B9328E"/>
    <w:rsid w:val="00B94519"/>
    <w:rsid w:val="00B9776D"/>
    <w:rsid w:val="00BA4D1D"/>
    <w:rsid w:val="00BB4C77"/>
    <w:rsid w:val="00BB5D75"/>
    <w:rsid w:val="00BC08B8"/>
    <w:rsid w:val="00BC0F5E"/>
    <w:rsid w:val="00BC1568"/>
    <w:rsid w:val="00BC2ED3"/>
    <w:rsid w:val="00BC3EFF"/>
    <w:rsid w:val="00BC74CD"/>
    <w:rsid w:val="00BD7493"/>
    <w:rsid w:val="00BD7753"/>
    <w:rsid w:val="00BE0A35"/>
    <w:rsid w:val="00BE36DD"/>
    <w:rsid w:val="00BE51C1"/>
    <w:rsid w:val="00BE5F50"/>
    <w:rsid w:val="00BE74E5"/>
    <w:rsid w:val="00BF742E"/>
    <w:rsid w:val="00C1287B"/>
    <w:rsid w:val="00C1591E"/>
    <w:rsid w:val="00C218D5"/>
    <w:rsid w:val="00C222D4"/>
    <w:rsid w:val="00C24041"/>
    <w:rsid w:val="00C25EDF"/>
    <w:rsid w:val="00C303FC"/>
    <w:rsid w:val="00C3270F"/>
    <w:rsid w:val="00C36A16"/>
    <w:rsid w:val="00C374F0"/>
    <w:rsid w:val="00C40DBB"/>
    <w:rsid w:val="00C4142C"/>
    <w:rsid w:val="00C42813"/>
    <w:rsid w:val="00C53E9A"/>
    <w:rsid w:val="00C56CDA"/>
    <w:rsid w:val="00C63953"/>
    <w:rsid w:val="00C6658E"/>
    <w:rsid w:val="00C665F6"/>
    <w:rsid w:val="00C73602"/>
    <w:rsid w:val="00C7384E"/>
    <w:rsid w:val="00C73C49"/>
    <w:rsid w:val="00C73E81"/>
    <w:rsid w:val="00C860DF"/>
    <w:rsid w:val="00C861C8"/>
    <w:rsid w:val="00C90258"/>
    <w:rsid w:val="00C9149C"/>
    <w:rsid w:val="00C93775"/>
    <w:rsid w:val="00C96E70"/>
    <w:rsid w:val="00C97609"/>
    <w:rsid w:val="00C97622"/>
    <w:rsid w:val="00CA7940"/>
    <w:rsid w:val="00CA7DD6"/>
    <w:rsid w:val="00CB0540"/>
    <w:rsid w:val="00CB3455"/>
    <w:rsid w:val="00CB4C8E"/>
    <w:rsid w:val="00CB5000"/>
    <w:rsid w:val="00CC2673"/>
    <w:rsid w:val="00CD4763"/>
    <w:rsid w:val="00CD49D0"/>
    <w:rsid w:val="00CE48B2"/>
    <w:rsid w:val="00CF15DC"/>
    <w:rsid w:val="00CF23AE"/>
    <w:rsid w:val="00CF4DA8"/>
    <w:rsid w:val="00D057BB"/>
    <w:rsid w:val="00D143EA"/>
    <w:rsid w:val="00D14B1B"/>
    <w:rsid w:val="00D15CEF"/>
    <w:rsid w:val="00D15D02"/>
    <w:rsid w:val="00D1609C"/>
    <w:rsid w:val="00D22219"/>
    <w:rsid w:val="00D23107"/>
    <w:rsid w:val="00D3371D"/>
    <w:rsid w:val="00D374DF"/>
    <w:rsid w:val="00D459A2"/>
    <w:rsid w:val="00D4795A"/>
    <w:rsid w:val="00D5006A"/>
    <w:rsid w:val="00D53AC1"/>
    <w:rsid w:val="00D57258"/>
    <w:rsid w:val="00D6432B"/>
    <w:rsid w:val="00D72655"/>
    <w:rsid w:val="00D752A3"/>
    <w:rsid w:val="00D76174"/>
    <w:rsid w:val="00D7640F"/>
    <w:rsid w:val="00D77008"/>
    <w:rsid w:val="00D811CF"/>
    <w:rsid w:val="00D8287C"/>
    <w:rsid w:val="00D872E7"/>
    <w:rsid w:val="00D918B1"/>
    <w:rsid w:val="00D938D2"/>
    <w:rsid w:val="00D97A36"/>
    <w:rsid w:val="00DA2C5F"/>
    <w:rsid w:val="00DB159F"/>
    <w:rsid w:val="00DB1C61"/>
    <w:rsid w:val="00DB2096"/>
    <w:rsid w:val="00DB388C"/>
    <w:rsid w:val="00DD17BE"/>
    <w:rsid w:val="00DE55ED"/>
    <w:rsid w:val="00DE7ED2"/>
    <w:rsid w:val="00DF2944"/>
    <w:rsid w:val="00DF4A33"/>
    <w:rsid w:val="00E103F0"/>
    <w:rsid w:val="00E1412B"/>
    <w:rsid w:val="00E14407"/>
    <w:rsid w:val="00E16AEC"/>
    <w:rsid w:val="00E20576"/>
    <w:rsid w:val="00E22E6C"/>
    <w:rsid w:val="00E25888"/>
    <w:rsid w:val="00E25C65"/>
    <w:rsid w:val="00E30543"/>
    <w:rsid w:val="00E35C6B"/>
    <w:rsid w:val="00E42EB3"/>
    <w:rsid w:val="00E47F09"/>
    <w:rsid w:val="00E56ED2"/>
    <w:rsid w:val="00E57F15"/>
    <w:rsid w:val="00E66A95"/>
    <w:rsid w:val="00E70C07"/>
    <w:rsid w:val="00E74819"/>
    <w:rsid w:val="00E76D2F"/>
    <w:rsid w:val="00E76E70"/>
    <w:rsid w:val="00E80D8D"/>
    <w:rsid w:val="00E84297"/>
    <w:rsid w:val="00E84694"/>
    <w:rsid w:val="00E84960"/>
    <w:rsid w:val="00E902E0"/>
    <w:rsid w:val="00E9598A"/>
    <w:rsid w:val="00E96CD6"/>
    <w:rsid w:val="00E97A7C"/>
    <w:rsid w:val="00EA02D2"/>
    <w:rsid w:val="00EA075F"/>
    <w:rsid w:val="00EA6E75"/>
    <w:rsid w:val="00EA7591"/>
    <w:rsid w:val="00EC3588"/>
    <w:rsid w:val="00EC5CBF"/>
    <w:rsid w:val="00EC5E3B"/>
    <w:rsid w:val="00EC7F8D"/>
    <w:rsid w:val="00ED1B2F"/>
    <w:rsid w:val="00ED3064"/>
    <w:rsid w:val="00ED5CC1"/>
    <w:rsid w:val="00ED7F5E"/>
    <w:rsid w:val="00EE0865"/>
    <w:rsid w:val="00EE2977"/>
    <w:rsid w:val="00EE6B5A"/>
    <w:rsid w:val="00EF1517"/>
    <w:rsid w:val="00F00A5D"/>
    <w:rsid w:val="00F00FAF"/>
    <w:rsid w:val="00F0215D"/>
    <w:rsid w:val="00F1519E"/>
    <w:rsid w:val="00F20A5A"/>
    <w:rsid w:val="00F255E5"/>
    <w:rsid w:val="00F321CB"/>
    <w:rsid w:val="00F331EC"/>
    <w:rsid w:val="00F358CD"/>
    <w:rsid w:val="00F44203"/>
    <w:rsid w:val="00F45BDF"/>
    <w:rsid w:val="00F617D1"/>
    <w:rsid w:val="00F61D92"/>
    <w:rsid w:val="00F6438C"/>
    <w:rsid w:val="00F65477"/>
    <w:rsid w:val="00F84AF2"/>
    <w:rsid w:val="00F852B3"/>
    <w:rsid w:val="00F866DE"/>
    <w:rsid w:val="00FA32CC"/>
    <w:rsid w:val="00FA3BB6"/>
    <w:rsid w:val="00FA7B2F"/>
    <w:rsid w:val="00FB3A12"/>
    <w:rsid w:val="00FB4D98"/>
    <w:rsid w:val="00FB7AD1"/>
    <w:rsid w:val="00FC171C"/>
    <w:rsid w:val="00FD45CC"/>
    <w:rsid w:val="00FD59AD"/>
    <w:rsid w:val="00FE082F"/>
    <w:rsid w:val="00FE0D48"/>
    <w:rsid w:val="00FE1173"/>
    <w:rsid w:val="00FE1337"/>
    <w:rsid w:val="00FE50A3"/>
    <w:rsid w:val="00FE6DF1"/>
    <w:rsid w:val="00FF3FB4"/>
    <w:rsid w:val="00FF6631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E04C0E"/>
  <w15:docId w15:val="{E243EFDA-4DED-4F77-8290-5CDBCB85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253B"/>
    <w:rPr>
      <w:rFonts w:ascii="Book Antiqua" w:hAnsi="Book Antiqua"/>
      <w:lang w:val="en-US" w:eastAsia="en-US"/>
    </w:rPr>
  </w:style>
  <w:style w:type="paragraph" w:styleId="Ttulo1">
    <w:name w:val="heading 1"/>
    <w:basedOn w:val="Normal"/>
    <w:next w:val="Corpodetexto"/>
    <w:qFormat/>
    <w:rsid w:val="0079253B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"/>
    <w:basedOn w:val="Corpodetexto"/>
    <w:next w:val="Corpodetexto"/>
    <w:qFormat/>
    <w:rsid w:val="0079253B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Corpodetexto"/>
    <w:next w:val="Corpodetexto"/>
    <w:qFormat/>
    <w:rsid w:val="0079253B"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basedOn w:val="Corpodetexto"/>
    <w:next w:val="Corpodetexto"/>
    <w:qFormat/>
    <w:rsid w:val="0079253B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Corpodetexto"/>
    <w:next w:val="Corpodetexto"/>
    <w:qFormat/>
    <w:rsid w:val="0079253B"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Recuonormal"/>
    <w:qFormat/>
    <w:rsid w:val="0079253B"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Recuonormal"/>
    <w:qFormat/>
    <w:rsid w:val="0079253B"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Recuonormal"/>
    <w:qFormat/>
    <w:rsid w:val="0079253B"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Recuonormal"/>
    <w:qFormat/>
    <w:rsid w:val="0079253B"/>
    <w:pPr>
      <w:ind w:left="720"/>
      <w:outlineLvl w:val="8"/>
    </w:pPr>
    <w:rPr>
      <w:rFonts w:ascii="Times" w:hAnsi="Time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aliases w:val="body text"/>
    <w:basedOn w:val="Normal"/>
    <w:rsid w:val="0079253B"/>
    <w:pPr>
      <w:spacing w:before="120" w:after="120"/>
      <w:ind w:left="2520"/>
    </w:pPr>
  </w:style>
  <w:style w:type="paragraph" w:styleId="Recuonormal">
    <w:name w:val="Normal Indent"/>
    <w:basedOn w:val="Normal"/>
    <w:rsid w:val="0079253B"/>
    <w:pPr>
      <w:ind w:left="720"/>
    </w:pPr>
  </w:style>
  <w:style w:type="paragraph" w:styleId="Sumrio5">
    <w:name w:val="toc 5"/>
    <w:basedOn w:val="Normal"/>
    <w:next w:val="Normal"/>
    <w:semiHidden/>
    <w:rsid w:val="0079253B"/>
    <w:pPr>
      <w:ind w:left="800"/>
    </w:pPr>
    <w:rPr>
      <w:rFonts w:asciiTheme="minorHAnsi" w:hAnsiTheme="minorHAnsi"/>
      <w:sz w:val="18"/>
      <w:szCs w:val="18"/>
    </w:rPr>
  </w:style>
  <w:style w:type="paragraph" w:customStyle="1" w:styleId="Checklist-X">
    <w:name w:val="Checklist-X"/>
    <w:basedOn w:val="Checklist"/>
    <w:rsid w:val="0079253B"/>
  </w:style>
  <w:style w:type="paragraph" w:styleId="Sumrio3">
    <w:name w:val="toc 3"/>
    <w:basedOn w:val="Normal"/>
    <w:next w:val="Normal"/>
    <w:uiPriority w:val="39"/>
    <w:qFormat/>
    <w:rsid w:val="0079253B"/>
    <w:pPr>
      <w:ind w:left="400"/>
    </w:pPr>
    <w:rPr>
      <w:rFonts w:asciiTheme="minorHAnsi" w:hAnsiTheme="minorHAnsi"/>
      <w:i/>
      <w:iCs/>
    </w:rPr>
  </w:style>
  <w:style w:type="paragraph" w:styleId="Sumrio2">
    <w:name w:val="toc 2"/>
    <w:basedOn w:val="Normal"/>
    <w:next w:val="Normal"/>
    <w:uiPriority w:val="39"/>
    <w:qFormat/>
    <w:rsid w:val="0079253B"/>
    <w:pPr>
      <w:ind w:left="200"/>
    </w:pPr>
    <w:rPr>
      <w:rFonts w:asciiTheme="minorHAnsi" w:hAnsiTheme="minorHAnsi"/>
      <w:smallCaps/>
    </w:rPr>
  </w:style>
  <w:style w:type="paragraph" w:styleId="Sumrio1">
    <w:name w:val="toc 1"/>
    <w:basedOn w:val="Normal"/>
    <w:next w:val="Normal"/>
    <w:autoRedefine/>
    <w:uiPriority w:val="39"/>
    <w:qFormat/>
    <w:rsid w:val="0079253B"/>
    <w:pPr>
      <w:spacing w:before="120" w:after="120"/>
    </w:pPr>
    <w:rPr>
      <w:rFonts w:asciiTheme="minorHAnsi" w:hAnsiTheme="minorHAnsi"/>
      <w:b/>
      <w:bCs/>
      <w:caps/>
    </w:rPr>
  </w:style>
  <w:style w:type="paragraph" w:styleId="Rodap">
    <w:name w:val="footer"/>
    <w:basedOn w:val="Normal"/>
    <w:link w:val="RodapChar"/>
    <w:uiPriority w:val="99"/>
    <w:rsid w:val="0079253B"/>
    <w:pPr>
      <w:tabs>
        <w:tab w:val="right" w:pos="7920"/>
      </w:tabs>
    </w:pPr>
    <w:rPr>
      <w:sz w:val="16"/>
    </w:rPr>
  </w:style>
  <w:style w:type="paragraph" w:styleId="Cabealho">
    <w:name w:val="header"/>
    <w:basedOn w:val="Normal"/>
    <w:link w:val="CabealhoChar"/>
    <w:uiPriority w:val="99"/>
    <w:rsid w:val="0079253B"/>
    <w:pPr>
      <w:tabs>
        <w:tab w:val="right" w:pos="10440"/>
      </w:tabs>
    </w:pPr>
    <w:rPr>
      <w:sz w:val="16"/>
    </w:rPr>
  </w:style>
  <w:style w:type="character" w:styleId="Refdenotaderodap">
    <w:name w:val="footnote reference"/>
    <w:basedOn w:val="Fontepargpadro"/>
    <w:semiHidden/>
    <w:rsid w:val="0079253B"/>
    <w:rPr>
      <w:position w:val="6"/>
      <w:sz w:val="16"/>
      <w:szCs w:val="16"/>
    </w:rPr>
  </w:style>
  <w:style w:type="paragraph" w:styleId="Textodenotaderodap">
    <w:name w:val="footnote text"/>
    <w:basedOn w:val="Normal"/>
    <w:semiHidden/>
    <w:rsid w:val="0079253B"/>
    <w:pPr>
      <w:spacing w:after="240"/>
      <w:ind w:hanging="720"/>
    </w:pPr>
  </w:style>
  <w:style w:type="paragraph" w:styleId="Ttulo">
    <w:name w:val="Title"/>
    <w:basedOn w:val="Normal"/>
    <w:qFormat/>
    <w:rsid w:val="0079253B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Corpodetexto"/>
    <w:rsid w:val="0079253B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sid w:val="0079253B"/>
    <w:rPr>
      <w:rFonts w:ascii="Courier New" w:hAnsi="Courier New"/>
      <w:sz w:val="12"/>
    </w:rPr>
  </w:style>
  <w:style w:type="paragraph" w:customStyle="1" w:styleId="tty80">
    <w:name w:val="tty80"/>
    <w:basedOn w:val="Normal"/>
    <w:rsid w:val="0079253B"/>
    <w:rPr>
      <w:rFonts w:ascii="Courier New" w:hAnsi="Courier New"/>
    </w:rPr>
  </w:style>
  <w:style w:type="paragraph" w:customStyle="1" w:styleId="hangingindent">
    <w:name w:val="hanging indent"/>
    <w:basedOn w:val="Corpodetexto"/>
    <w:rsid w:val="0079253B"/>
    <w:pPr>
      <w:keepLines/>
      <w:ind w:left="5400" w:hanging="2880"/>
    </w:pPr>
  </w:style>
  <w:style w:type="paragraph" w:customStyle="1" w:styleId="TableText">
    <w:name w:val="Table Text"/>
    <w:basedOn w:val="Normal"/>
    <w:rsid w:val="0079253B"/>
    <w:pPr>
      <w:keepLines/>
    </w:pPr>
    <w:rPr>
      <w:sz w:val="16"/>
    </w:rPr>
  </w:style>
  <w:style w:type="paragraph" w:customStyle="1" w:styleId="NumberList">
    <w:name w:val="Number List"/>
    <w:basedOn w:val="Corpodetexto"/>
    <w:rsid w:val="0079253B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rsid w:val="0079253B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Corpodetexto"/>
    <w:locked/>
    <w:rsid w:val="0079253B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79253B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79253B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79253B"/>
    <w:pPr>
      <w:ind w:left="2895"/>
    </w:pPr>
  </w:style>
  <w:style w:type="paragraph" w:customStyle="1" w:styleId="CabealhodoSumrio1">
    <w:name w:val="Cabeçalho do Sumário1"/>
    <w:basedOn w:val="Normal"/>
    <w:rsid w:val="0079253B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ontepargpadro"/>
    <w:rsid w:val="0079253B"/>
  </w:style>
  <w:style w:type="paragraph" w:customStyle="1" w:styleId="Legal">
    <w:name w:val="Legal"/>
    <w:basedOn w:val="Normal"/>
    <w:rsid w:val="0079253B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Fontepargpadro"/>
    <w:rsid w:val="0079253B"/>
    <w:rPr>
      <w:rFonts w:ascii="Book Antiqua" w:hAnsi="Book Antiqua"/>
      <w:color w:val="0000FF"/>
    </w:rPr>
  </w:style>
  <w:style w:type="paragraph" w:customStyle="1" w:styleId="Note">
    <w:name w:val="Note"/>
    <w:basedOn w:val="Corpodetexto"/>
    <w:rsid w:val="0079253B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79253B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79253B"/>
    <w:pPr>
      <w:ind w:left="3427" w:hanging="547"/>
    </w:pPr>
  </w:style>
  <w:style w:type="paragraph" w:styleId="Textodemacro">
    <w:name w:val="macro"/>
    <w:semiHidden/>
    <w:rsid w:val="007925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 w:cs="Sendnya"/>
      <w:lang w:val="en-US" w:eastAsia="en-US"/>
    </w:rPr>
  </w:style>
  <w:style w:type="paragraph" w:styleId="Sumrio4">
    <w:name w:val="toc 4"/>
    <w:basedOn w:val="Normal"/>
    <w:next w:val="Normal"/>
    <w:semiHidden/>
    <w:rsid w:val="0079253B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ontepargpadro"/>
    <w:rsid w:val="0079253B"/>
    <w:rPr>
      <w:rFonts w:ascii="Book Antiqua" w:hAnsi="Book Antiqua"/>
    </w:rPr>
  </w:style>
  <w:style w:type="character" w:styleId="Refdecomentrio">
    <w:name w:val="annotation reference"/>
    <w:basedOn w:val="Fontepargpadro"/>
    <w:semiHidden/>
    <w:rsid w:val="0079253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79253B"/>
  </w:style>
  <w:style w:type="paragraph" w:customStyle="1" w:styleId="Title-Major">
    <w:name w:val="Title-Major"/>
    <w:basedOn w:val="Ttulo"/>
    <w:rsid w:val="0079253B"/>
    <w:rPr>
      <w:smallCaps/>
    </w:rPr>
  </w:style>
  <w:style w:type="paragraph" w:customStyle="1" w:styleId="RouteTitle">
    <w:name w:val="Route Title"/>
    <w:basedOn w:val="Normal"/>
    <w:rsid w:val="0079253B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79253B"/>
    <w:pPr>
      <w:ind w:right="2160"/>
    </w:pPr>
  </w:style>
  <w:style w:type="paragraph" w:customStyle="1" w:styleId="n">
    <w:name w:val="n"/>
    <w:basedOn w:val="HeadingBar"/>
    <w:rsid w:val="0079253B"/>
    <w:rPr>
      <w:b/>
      <w:bCs/>
    </w:rPr>
  </w:style>
  <w:style w:type="paragraph" w:customStyle="1" w:styleId="Heading2HD2">
    <w:name w:val="Heading 2.HD2"/>
    <w:basedOn w:val="BodyTextbodytext"/>
    <w:next w:val="BodyTextbodytext"/>
    <w:rsid w:val="0079253B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</w:rPr>
  </w:style>
  <w:style w:type="paragraph" w:customStyle="1" w:styleId="BodyTextbodytext">
    <w:name w:val="Body Text.body text"/>
    <w:basedOn w:val="Normal"/>
    <w:rsid w:val="0079253B"/>
    <w:pPr>
      <w:spacing w:before="120" w:after="120"/>
      <w:ind w:left="2520"/>
    </w:pPr>
    <w:rPr>
      <w:rFonts w:ascii="Times New Roman" w:hAnsi="Times New Roman"/>
      <w:sz w:val="24"/>
      <w:szCs w:val="24"/>
    </w:rPr>
  </w:style>
  <w:style w:type="paragraph" w:styleId="MapadoDocumento">
    <w:name w:val="Document Map"/>
    <w:basedOn w:val="Normal"/>
    <w:semiHidden/>
    <w:rsid w:val="0079253B"/>
    <w:pPr>
      <w:shd w:val="clear" w:color="auto" w:fill="000080"/>
    </w:pPr>
    <w:rPr>
      <w:rFonts w:ascii="Tahoma" w:hAnsi="Tahoma" w:cs="Tahoma"/>
    </w:rPr>
  </w:style>
  <w:style w:type="character" w:styleId="Forte">
    <w:name w:val="Strong"/>
    <w:basedOn w:val="Fontepargpadro"/>
    <w:qFormat/>
    <w:rsid w:val="0079253B"/>
    <w:rPr>
      <w:b/>
      <w:bCs/>
    </w:rPr>
  </w:style>
  <w:style w:type="paragraph" w:styleId="Recuodecorpodetexto">
    <w:name w:val="Body Text Indent"/>
    <w:basedOn w:val="Normal"/>
    <w:rsid w:val="0079253B"/>
    <w:pPr>
      <w:spacing w:after="120"/>
      <w:ind w:left="283"/>
    </w:pPr>
  </w:style>
  <w:style w:type="paragraph" w:styleId="Recuodecorpodetexto2">
    <w:name w:val="Body Text Indent 2"/>
    <w:basedOn w:val="Normal"/>
    <w:rsid w:val="0079253B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paragraph" w:customStyle="1" w:styleId="Preformatted">
    <w:name w:val="Preformatted"/>
    <w:basedOn w:val="Normal"/>
    <w:rsid w:val="0079253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</w:pPr>
    <w:rPr>
      <w:rFonts w:ascii="Courier New" w:hAnsi="Courier New" w:cs="Courier New"/>
      <w:lang w:val="pt-BR" w:eastAsia="pt-BR"/>
    </w:rPr>
  </w:style>
  <w:style w:type="character" w:styleId="Hyperlink">
    <w:name w:val="Hyperlink"/>
    <w:basedOn w:val="Fontepargpadro"/>
    <w:uiPriority w:val="99"/>
    <w:rsid w:val="0079253B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79253B"/>
    <w:rPr>
      <w:rFonts w:ascii="Book Antiqua" w:hAnsi="Book Antiqua"/>
      <w:sz w:val="16"/>
      <w:lang w:val="en-US" w:eastAsia="en-US"/>
    </w:rPr>
  </w:style>
  <w:style w:type="paragraph" w:styleId="Textodebalo">
    <w:name w:val="Balloon Text"/>
    <w:basedOn w:val="Normal"/>
    <w:link w:val="TextodebaloChar"/>
    <w:rsid w:val="007925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9253B"/>
    <w:rPr>
      <w:rFonts w:ascii="Tahoma" w:hAnsi="Tahoma" w:cs="Tahoma"/>
      <w:sz w:val="16"/>
      <w:szCs w:val="16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79253B"/>
    <w:rPr>
      <w:rFonts w:ascii="Book Antiqua" w:hAnsi="Book Antiqua"/>
      <w:sz w:val="16"/>
      <w:lang w:val="en-US" w:eastAsia="en-US"/>
    </w:rPr>
  </w:style>
  <w:style w:type="table" w:styleId="Tabelacomgrade">
    <w:name w:val="Table Grid"/>
    <w:basedOn w:val="Tabelanormal"/>
    <w:rsid w:val="00792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9253B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253B"/>
    <w:pPr>
      <w:tabs>
        <w:tab w:val="clear" w:pos="2520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mrio6">
    <w:name w:val="toc 6"/>
    <w:basedOn w:val="Normal"/>
    <w:next w:val="Normal"/>
    <w:autoRedefine/>
    <w:rsid w:val="0079253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79253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79253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79253B"/>
    <w:pPr>
      <w:ind w:left="1600"/>
    </w:pPr>
    <w:rPr>
      <w:rFonts w:asciiTheme="minorHAnsi" w:hAnsi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AC1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53AC1"/>
    <w:rPr>
      <w:rFonts w:ascii="Book Antiqua" w:hAnsi="Book Antiqua"/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AC1"/>
    <w:rPr>
      <w:rFonts w:ascii="Book Antiqua" w:hAnsi="Book Antiqua"/>
      <w:b/>
      <w:bCs/>
      <w:lang w:val="en-US" w:eastAsia="en-US"/>
    </w:rPr>
  </w:style>
  <w:style w:type="paragraph" w:styleId="PargrafodaLista">
    <w:name w:val="List Paragraph"/>
    <w:basedOn w:val="Normal"/>
    <w:uiPriority w:val="34"/>
    <w:qFormat/>
    <w:rsid w:val="00F255E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655BC"/>
  </w:style>
  <w:style w:type="character" w:styleId="MenoPendente">
    <w:name w:val="Unresolved Mention"/>
    <w:basedOn w:val="Fontepargpadro"/>
    <w:uiPriority w:val="99"/>
    <w:semiHidden/>
    <w:unhideWhenUsed/>
    <w:rsid w:val="00126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6E8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284">
      <w:bodyDiv w:val="1"/>
      <w:marLeft w:val="50"/>
      <w:marRight w:val="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62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65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edazar.com/2018/01/03/printer-setup-for-oracle-ebs-r12/ebsprinter_0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mohamedazar.com/2018/01/03/printer-setup-for-oracle-ebs-r12/ebsprinter_5/" TargetMode="External"/><Relationship Id="rId26" Type="http://schemas.openxmlformats.org/officeDocument/2006/relationships/hyperlink" Target="https://mohamedazar.com/2018/01/03/printer-setup-for-oracle-ebs-r12/ebsprinter_9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mohamedazar.com/2018/01/03/printer-setup-for-oracle-ebs-r12/ebsprinter_2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hamedazar.com/2018/01/03/printer-setup-for-oracle-ebs-r12/ebsprinter_4/" TargetMode="External"/><Relationship Id="rId20" Type="http://schemas.openxmlformats.org/officeDocument/2006/relationships/hyperlink" Target="https://mohamedazar.com/2018/01/03/printer-setup-for-oracle-ebs-r12/ebsprinter_6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mohamedazar.com/2018/01/03/printer-setup-for-oracle-ebs-r12/ebsprinter_8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eader" Target="header1.xml"/><Relationship Id="rId10" Type="http://schemas.openxmlformats.org/officeDocument/2006/relationships/hyperlink" Target="https://mohamedazar.com/2018/01/03/printer-setup-for-oracle-ebs-r12/ebsprinter_1/" TargetMode="External"/><Relationship Id="rId19" Type="http://schemas.openxmlformats.org/officeDocument/2006/relationships/image" Target="media/image6.jpe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ohamedazar.com/2018/01/03/printer-setup-for-oracle-ebs-r12/ebsprinter_3/" TargetMode="External"/><Relationship Id="rId22" Type="http://schemas.openxmlformats.org/officeDocument/2006/relationships/hyperlink" Target="https://mohamedazar.com/2018/01/03/printer-setup-for-oracle-ebs-r12/ebsprinter_7/" TargetMode="External"/><Relationship Id="rId27" Type="http://schemas.openxmlformats.org/officeDocument/2006/relationships/image" Target="media/image10.jpeg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cimento\Documents\Formularios%20e%20Modelos\MODELO%20-%20Requisi&#231;&#227;o%20de%20Mudan&#231;a%20-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E2F77-C7E3-4E71-B1FB-94BF9A72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Requisição de Mudança - v1.dotx</Template>
  <TotalTime>30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MD.050 Application Extensions Functional Design</vt:lpstr>
    </vt:vector>
  </TitlesOfParts>
  <Company>Oracle Corporation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Application Extensions Functional Design</dc:title>
  <dc:subject>SWMB_CST_WIP_1 – Rastreabilidade de Lotes</dc:subject>
  <dc:creator>Angelo Pereira do Nascimento</dc:creator>
  <cp:keywords>RM</cp:keywords>
  <dc:description>Copyright © 1999, Oracle Corporation.  All rights reserved.</dc:description>
  <cp:lastModifiedBy>Daniel Marques</cp:lastModifiedBy>
  <cp:revision>2</cp:revision>
  <cp:lastPrinted>2015-05-28T15:15:00Z</cp:lastPrinted>
  <dcterms:created xsi:type="dcterms:W3CDTF">2019-11-07T17:07:00Z</dcterms:created>
  <dcterms:modified xsi:type="dcterms:W3CDTF">2019-11-07T17:07:00Z</dcterms:modified>
</cp:coreProperties>
</file>