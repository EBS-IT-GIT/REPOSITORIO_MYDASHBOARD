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79B66D" w14:textId="0AF0A62F" w:rsidR="00D718D9" w:rsidRPr="007D4574" w:rsidRDefault="00671EBF" w:rsidP="00AA1A71">
      <w:pPr>
        <w:pStyle w:val="Ttulo1"/>
        <w:ind w:left="432"/>
        <w:jc w:val="left"/>
        <w:rPr>
          <w:rFonts w:ascii="Arial" w:hAnsi="Arial" w:cs="Arial"/>
          <w:b w:val="0"/>
          <w:i w:val="0"/>
        </w:rPr>
      </w:pPr>
      <w:r>
        <w:rPr>
          <w:rFonts w:ascii="Arial" w:hAnsi="Arial" w:cs="Arial"/>
          <w:b w:val="0"/>
          <w:i w:val="0"/>
        </w:rPr>
        <w:tab/>
      </w:r>
      <w:r w:rsidR="007D4574">
        <w:rPr>
          <w:rFonts w:ascii="Arial" w:hAnsi="Arial" w:cs="Arial"/>
          <w:b w:val="0"/>
          <w:i w:val="0"/>
        </w:rPr>
        <w:t>CMS</w:t>
      </w:r>
      <w:r w:rsidR="00087832" w:rsidRPr="007D4574">
        <w:rPr>
          <w:rFonts w:ascii="Arial" w:hAnsi="Arial" w:cs="Arial"/>
          <w:b w:val="0"/>
          <w:i w:val="0"/>
        </w:rPr>
        <w:t xml:space="preserve"> CHANGE MANAGEMENT REQUEST TEMPLATE</w:t>
      </w:r>
      <w:r w:rsidR="00087832" w:rsidRPr="007D4574">
        <w:rPr>
          <w:rFonts w:ascii="Arial" w:hAnsi="Arial" w:cs="Arial"/>
          <w:b w:val="0"/>
          <w:i w:val="0"/>
        </w:rPr>
        <w:br/>
      </w:r>
    </w:p>
    <w:p w14:paraId="0979B671" w14:textId="77777777" w:rsidR="00087832" w:rsidRPr="007D4574" w:rsidRDefault="00087832" w:rsidP="00087832">
      <w:pPr>
        <w:jc w:val="center"/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8"/>
        <w:gridCol w:w="1890"/>
        <w:gridCol w:w="2577"/>
        <w:gridCol w:w="1743"/>
      </w:tblGrid>
      <w:tr w:rsidR="000079F5" w:rsidRPr="007D4574" w14:paraId="352BAF96" w14:textId="77777777" w:rsidTr="00242346">
        <w:tc>
          <w:tcPr>
            <w:tcW w:w="9648" w:type="dxa"/>
            <w:gridSpan w:val="4"/>
            <w:tcBorders>
              <w:bottom w:val="single" w:sz="4" w:space="0" w:color="000000"/>
            </w:tcBorders>
            <w:shd w:val="clear" w:color="auto" w:fill="BFBFBF" w:themeFill="background1" w:themeFillShade="BF"/>
          </w:tcPr>
          <w:p w14:paraId="000AB0C2" w14:textId="6C2659AC" w:rsidR="000079F5" w:rsidRPr="007D4574" w:rsidRDefault="000079F5" w:rsidP="000079F5">
            <w:pPr>
              <w:spacing w:before="120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7D4574">
              <w:rPr>
                <w:rFonts w:ascii="Arial" w:hAnsi="Arial" w:cs="Arial"/>
                <w:sz w:val="24"/>
                <w:szCs w:val="22"/>
              </w:rPr>
              <w:t>Change Management Information</w:t>
            </w:r>
          </w:p>
        </w:tc>
      </w:tr>
      <w:tr w:rsidR="002F3F2C" w:rsidRPr="007D4574" w14:paraId="4B7853BE" w14:textId="77777777" w:rsidTr="001F4143">
        <w:tc>
          <w:tcPr>
            <w:tcW w:w="3438" w:type="dxa"/>
            <w:tcBorders>
              <w:bottom w:val="single" w:sz="4" w:space="0" w:color="000000"/>
            </w:tcBorders>
            <w:shd w:val="clear" w:color="auto" w:fill="F3F3F3"/>
          </w:tcPr>
          <w:p w14:paraId="301098CB" w14:textId="1E0051C3" w:rsidR="002F3F2C" w:rsidRPr="007D4574" w:rsidRDefault="002F3F2C" w:rsidP="0068215C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Client Name: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tcBorders>
              <w:bottom w:val="single" w:sz="4" w:space="0" w:color="000000"/>
            </w:tcBorders>
            <w:vAlign w:val="center"/>
          </w:tcPr>
          <w:p w14:paraId="07C27E6A" w14:textId="688786DE" w:rsidR="002F3F2C" w:rsidRPr="007D4574" w:rsidRDefault="000101F6" w:rsidP="004D79C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ADECO</w:t>
            </w:r>
          </w:p>
        </w:tc>
      </w:tr>
      <w:tr w:rsidR="0068215C" w:rsidRPr="00446C3D" w14:paraId="0979B674" w14:textId="77777777" w:rsidTr="001F4143">
        <w:tc>
          <w:tcPr>
            <w:tcW w:w="3438" w:type="dxa"/>
            <w:tcBorders>
              <w:bottom w:val="single" w:sz="4" w:space="0" w:color="000000"/>
            </w:tcBorders>
            <w:shd w:val="clear" w:color="auto" w:fill="F3F3F3"/>
          </w:tcPr>
          <w:p w14:paraId="0979B672" w14:textId="542F6BF3" w:rsidR="0068215C" w:rsidRPr="007D4574" w:rsidRDefault="0068215C" w:rsidP="0068215C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Change Request Title:</w:t>
            </w:r>
            <w:bookmarkStart w:id="0" w:name="OLE_LINK1"/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  <w:bookmarkEnd w:id="0"/>
          </w:p>
        </w:tc>
        <w:tc>
          <w:tcPr>
            <w:tcW w:w="6210" w:type="dxa"/>
            <w:gridSpan w:val="3"/>
            <w:tcBorders>
              <w:bottom w:val="single" w:sz="4" w:space="0" w:color="000000"/>
            </w:tcBorders>
            <w:vAlign w:val="center"/>
          </w:tcPr>
          <w:p w14:paraId="0979B673" w14:textId="1080D8CE" w:rsidR="0068215C" w:rsidRPr="008F48E9" w:rsidRDefault="00286105" w:rsidP="00FF57F4">
            <w:pPr>
              <w:spacing w:before="120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286105">
              <w:rPr>
                <w:rFonts w:ascii="Arial" w:hAnsi="Arial" w:cs="Arial"/>
                <w:sz w:val="22"/>
                <w:szCs w:val="22"/>
                <w:lang w:val="es-AR"/>
              </w:rPr>
              <w:t>DF#WMS LPNS NO EN ORACLE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.DOCX</w:t>
            </w:r>
          </w:p>
        </w:tc>
      </w:tr>
      <w:tr w:rsidR="0068215C" w:rsidRPr="00446C3D" w14:paraId="0979B677" w14:textId="77777777" w:rsidTr="001F4143">
        <w:tc>
          <w:tcPr>
            <w:tcW w:w="3438" w:type="dxa"/>
            <w:tcBorders>
              <w:bottom w:val="single" w:sz="4" w:space="0" w:color="000000"/>
            </w:tcBorders>
            <w:shd w:val="clear" w:color="auto" w:fill="F3F3F3"/>
          </w:tcPr>
          <w:p w14:paraId="0979B675" w14:textId="2B30F5AB" w:rsidR="0068215C" w:rsidRPr="007D4574" w:rsidRDefault="0068215C" w:rsidP="002F3F2C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Service Request No</w:t>
            </w:r>
            <w:r w:rsidR="002F3F2C" w:rsidRPr="007D4574">
              <w:rPr>
                <w:rFonts w:ascii="Arial" w:hAnsi="Arial" w:cs="Arial"/>
                <w:sz w:val="22"/>
                <w:szCs w:val="22"/>
              </w:rPr>
              <w:t>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tcBorders>
              <w:bottom w:val="single" w:sz="4" w:space="0" w:color="000000"/>
            </w:tcBorders>
            <w:vAlign w:val="center"/>
          </w:tcPr>
          <w:p w14:paraId="0979B676" w14:textId="25FC5EAA" w:rsidR="0068215C" w:rsidRPr="00446C3D" w:rsidRDefault="00286105" w:rsidP="00FF57F4">
            <w:pPr>
              <w:spacing w:before="120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286105">
              <w:rPr>
                <w:rFonts w:ascii="Arial" w:hAnsi="Arial" w:cs="Arial"/>
                <w:sz w:val="22"/>
                <w:szCs w:val="22"/>
                <w:lang w:val="es-AR"/>
              </w:rPr>
              <w:t>DF#WMS LPNS NO EN ORACLE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.DOCX</w:t>
            </w:r>
          </w:p>
        </w:tc>
      </w:tr>
      <w:tr w:rsidR="00087832" w:rsidRPr="007D4574" w14:paraId="0979B67C" w14:textId="77777777" w:rsidTr="000079F5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0979B678" w14:textId="2993EF21" w:rsidR="00087832" w:rsidRPr="007D4574" w:rsidRDefault="00087832" w:rsidP="002F3F2C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Submitted by:</w:t>
            </w:r>
            <w:r w:rsidR="00687187"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  <w:r w:rsidR="00687187" w:rsidRPr="007D4574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9B679" w14:textId="0D808091" w:rsidR="00162688" w:rsidRPr="007D4574" w:rsidRDefault="00FF57F4" w:rsidP="004738A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Naveira, Viviana</w:t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14:paraId="0979B67A" w14:textId="02DDF009" w:rsidR="00087832" w:rsidRPr="007D4574" w:rsidRDefault="00076C9B" w:rsidP="000079F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Submission Dat</w:t>
            </w:r>
            <w:r w:rsidR="003A4C80" w:rsidRPr="007D4574">
              <w:rPr>
                <w:rFonts w:ascii="Arial" w:hAnsi="Arial" w:cs="Arial"/>
                <w:sz w:val="22"/>
                <w:szCs w:val="22"/>
              </w:rPr>
              <w:t>e</w:t>
            </w:r>
            <w:r w:rsidRPr="007D4574">
              <w:rPr>
                <w:rFonts w:ascii="Arial" w:hAnsi="Arial" w:cs="Arial"/>
                <w:sz w:val="22"/>
                <w:szCs w:val="22"/>
              </w:rPr>
              <w:t>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  <w:r w:rsidRPr="007D4574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79B67B" w14:textId="5914B589" w:rsidR="00087832" w:rsidRPr="007D4574" w:rsidRDefault="00286105" w:rsidP="0028610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18</w:t>
            </w:r>
            <w:r w:rsidR="006E2510" w:rsidRPr="006E2510">
              <w:rPr>
                <w:rFonts w:ascii="Arial" w:hAnsi="Arial" w:cs="Arial"/>
                <w:sz w:val="22"/>
                <w:szCs w:val="22"/>
                <w:lang w:val="es-AR"/>
              </w:rPr>
              <w:t>.</w:t>
            </w:r>
            <w:r w:rsidR="00DD2DAA">
              <w:rPr>
                <w:rFonts w:ascii="Arial" w:hAnsi="Arial" w:cs="Arial"/>
                <w:sz w:val="22"/>
                <w:szCs w:val="22"/>
                <w:lang w:val="es-AR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2</w:t>
            </w:r>
            <w:r w:rsidR="006E2510" w:rsidRPr="006E2510">
              <w:rPr>
                <w:rFonts w:ascii="Arial" w:hAnsi="Arial" w:cs="Arial"/>
                <w:sz w:val="22"/>
                <w:szCs w:val="22"/>
                <w:lang w:val="es-AR"/>
              </w:rPr>
              <w:t>.20</w:t>
            </w:r>
            <w:r w:rsidR="00061CDB">
              <w:rPr>
                <w:rFonts w:ascii="Arial" w:hAnsi="Arial" w:cs="Arial"/>
                <w:sz w:val="22"/>
                <w:szCs w:val="22"/>
                <w:lang w:val="es-AR"/>
              </w:rPr>
              <w:t>20</w:t>
            </w:r>
          </w:p>
        </w:tc>
      </w:tr>
      <w:tr w:rsidR="00671369" w:rsidRPr="007D4574" w14:paraId="0979B67E" w14:textId="77777777" w:rsidTr="000F7D98">
        <w:trPr>
          <w:trHeight w:val="413"/>
        </w:trPr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14:paraId="0979B67D" w14:textId="4CBE1366" w:rsidR="002F3F2C" w:rsidRPr="007D4574" w:rsidRDefault="002F3F2C" w:rsidP="000F7D98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71369" w:rsidRPr="007D4574" w14:paraId="0979B680" w14:textId="77777777" w:rsidTr="000F7D98">
        <w:trPr>
          <w:trHeight w:val="413"/>
        </w:trPr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0979B67F" w14:textId="77777777" w:rsidR="00671369" w:rsidRPr="007D4574" w:rsidRDefault="00671369" w:rsidP="00DE1F97">
            <w:pPr>
              <w:spacing w:before="120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7D4574">
              <w:rPr>
                <w:rFonts w:ascii="Arial" w:hAnsi="Arial" w:cs="Arial"/>
                <w:sz w:val="24"/>
                <w:szCs w:val="22"/>
              </w:rPr>
              <w:t>Change Description and Impact Analysis</w:t>
            </w:r>
          </w:p>
        </w:tc>
      </w:tr>
      <w:tr w:rsidR="00671369" w:rsidRPr="00446C3D" w14:paraId="0979B683" w14:textId="77777777" w:rsidTr="000079F5">
        <w:trPr>
          <w:trHeight w:val="683"/>
        </w:trPr>
        <w:tc>
          <w:tcPr>
            <w:tcW w:w="3438" w:type="dxa"/>
            <w:tcBorders>
              <w:top w:val="single" w:sz="4" w:space="0" w:color="000000"/>
            </w:tcBorders>
            <w:shd w:val="clear" w:color="auto" w:fill="F3F3F3"/>
            <w:vAlign w:val="center"/>
          </w:tcPr>
          <w:p w14:paraId="0979B681" w14:textId="5212C215" w:rsidR="00671369" w:rsidRPr="007D4574" w:rsidRDefault="00671369" w:rsidP="000079F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Proposed Change: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</w:tcBorders>
            <w:vAlign w:val="center"/>
          </w:tcPr>
          <w:p w14:paraId="0979B682" w14:textId="3FC60A1E" w:rsidR="00671369" w:rsidRPr="00446C3D" w:rsidRDefault="00286105" w:rsidP="003C765E">
            <w:pPr>
              <w:spacing w:before="120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286105">
              <w:rPr>
                <w:rFonts w:ascii="Arial" w:hAnsi="Arial" w:cs="Arial"/>
                <w:sz w:val="22"/>
                <w:szCs w:val="22"/>
                <w:lang w:val="es-AR"/>
              </w:rPr>
              <w:t>DF#WMS LPNS NO EN ORACLE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.DOCX</w:t>
            </w:r>
          </w:p>
        </w:tc>
      </w:tr>
      <w:tr w:rsidR="00671369" w:rsidRPr="00446C3D" w14:paraId="0979B686" w14:textId="77777777" w:rsidTr="000079F5">
        <w:trPr>
          <w:trHeight w:val="512"/>
        </w:trPr>
        <w:tc>
          <w:tcPr>
            <w:tcW w:w="3438" w:type="dxa"/>
            <w:shd w:val="clear" w:color="auto" w:fill="F3F3F3"/>
            <w:vAlign w:val="center"/>
          </w:tcPr>
          <w:p w14:paraId="0979B684" w14:textId="0EA7773F" w:rsidR="00671369" w:rsidRPr="007D4574" w:rsidRDefault="00671369" w:rsidP="000079F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References for Change: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vAlign w:val="center"/>
          </w:tcPr>
          <w:p w14:paraId="0979B685" w14:textId="508885C4" w:rsidR="00671369" w:rsidRPr="00446C3D" w:rsidRDefault="00286105" w:rsidP="00DE1F97">
            <w:pPr>
              <w:spacing w:before="120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286105">
              <w:rPr>
                <w:rFonts w:ascii="Arial" w:hAnsi="Arial" w:cs="Arial"/>
                <w:sz w:val="22"/>
                <w:szCs w:val="22"/>
                <w:lang w:val="es-AR"/>
              </w:rPr>
              <w:t>DF#WMS LPNS NO EN ORACLE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.DOCX</w:t>
            </w:r>
          </w:p>
        </w:tc>
      </w:tr>
      <w:tr w:rsidR="00671369" w:rsidRPr="007D4574" w14:paraId="0979B689" w14:textId="77777777" w:rsidTr="000079F5">
        <w:trPr>
          <w:trHeight w:val="512"/>
        </w:trPr>
        <w:tc>
          <w:tcPr>
            <w:tcW w:w="3438" w:type="dxa"/>
            <w:shd w:val="clear" w:color="auto" w:fill="F3F3F3"/>
            <w:vAlign w:val="center"/>
          </w:tcPr>
          <w:p w14:paraId="0979B687" w14:textId="34346CF2" w:rsidR="00671369" w:rsidRPr="007D4574" w:rsidRDefault="00671369" w:rsidP="000079F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Change Type: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  <w:r w:rsidRPr="007D4574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</w:tc>
        <w:tc>
          <w:tcPr>
            <w:tcW w:w="6210" w:type="dxa"/>
            <w:gridSpan w:val="3"/>
            <w:vAlign w:val="center"/>
          </w:tcPr>
          <w:p w14:paraId="0979B688" w14:textId="48CAE03A" w:rsidR="00671369" w:rsidRPr="007D4574" w:rsidRDefault="000C09CC" w:rsidP="00B7381D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0C09CC">
              <w:rPr>
                <w:rFonts w:ascii="Arial" w:hAnsi="Arial" w:cs="Arial"/>
                <w:sz w:val="24"/>
                <w:szCs w:val="24"/>
              </w:rPr>
              <w:t xml:space="preserve">Scheduled </w:t>
            </w:r>
          </w:p>
        </w:tc>
      </w:tr>
      <w:tr w:rsidR="00761485" w:rsidRPr="007D4574" w14:paraId="0979B68C" w14:textId="77777777" w:rsidTr="000079F5">
        <w:trPr>
          <w:trHeight w:val="548"/>
        </w:trPr>
        <w:tc>
          <w:tcPr>
            <w:tcW w:w="3438" w:type="dxa"/>
            <w:shd w:val="clear" w:color="auto" w:fill="F3F3F3"/>
            <w:vAlign w:val="center"/>
          </w:tcPr>
          <w:p w14:paraId="0979B68A" w14:textId="068D78D8" w:rsidR="00761485" w:rsidRPr="007D4574" w:rsidRDefault="00761485" w:rsidP="0076148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Justification Description: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vAlign w:val="center"/>
          </w:tcPr>
          <w:p w14:paraId="0979B68B" w14:textId="0ED21BC1" w:rsidR="00761485" w:rsidRPr="00DD2DAA" w:rsidRDefault="00286105" w:rsidP="0076148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286105">
              <w:rPr>
                <w:rFonts w:ascii="Arial" w:hAnsi="Arial" w:cs="Arial"/>
                <w:sz w:val="22"/>
                <w:szCs w:val="22"/>
                <w:lang w:val="es-AR"/>
              </w:rPr>
              <w:t>DF#WMS LPNS NO EN ORACLE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.DOCX</w:t>
            </w:r>
          </w:p>
        </w:tc>
      </w:tr>
      <w:tr w:rsidR="00761485" w:rsidRPr="007D4574" w14:paraId="0979B690" w14:textId="77777777" w:rsidTr="000079F5">
        <w:trPr>
          <w:trHeight w:val="2105"/>
        </w:trPr>
        <w:tc>
          <w:tcPr>
            <w:tcW w:w="343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979B68D" w14:textId="7049D210" w:rsidR="00761485" w:rsidRPr="007D4574" w:rsidRDefault="00761485" w:rsidP="0076148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Impact Statement: (Identify Services and applications that will be impacted):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tcBorders>
              <w:bottom w:val="single" w:sz="4" w:space="0" w:color="auto"/>
            </w:tcBorders>
            <w:vAlign w:val="center"/>
          </w:tcPr>
          <w:p w14:paraId="0979B68F" w14:textId="569BD5EE" w:rsidR="00761485" w:rsidRPr="007D4574" w:rsidRDefault="00761485" w:rsidP="0076148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PADAGI</w:t>
            </w:r>
          </w:p>
        </w:tc>
      </w:tr>
      <w:tr w:rsidR="00761485" w:rsidRPr="007D4574" w14:paraId="0979B693" w14:textId="77777777" w:rsidTr="000079F5">
        <w:trPr>
          <w:trHeight w:val="602"/>
        </w:trPr>
        <w:tc>
          <w:tcPr>
            <w:tcW w:w="343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5B0CB4F5" w14:textId="122EE2F4" w:rsidR="00761485" w:rsidRPr="007D4574" w:rsidRDefault="00761485" w:rsidP="00761485">
            <w:pPr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Outage Required: </w:t>
            </w:r>
          </w:p>
          <w:p w14:paraId="0979B691" w14:textId="05E3E0AC" w:rsidR="00761485" w:rsidRPr="007D4574" w:rsidRDefault="00761485" w:rsidP="00761485">
            <w:pPr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(Yes/No)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  <w:r w:rsidRPr="007D4574">
              <w:rPr>
                <w:rFonts w:ascii="Arial" w:hAnsi="Arial" w:cs="Arial"/>
                <w:sz w:val="22"/>
                <w:szCs w:val="22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bottom w:val="single" w:sz="4" w:space="0" w:color="auto"/>
            </w:tcBorders>
            <w:vAlign w:val="center"/>
          </w:tcPr>
          <w:p w14:paraId="0979B692" w14:textId="336AE168" w:rsidR="00761485" w:rsidRPr="007D4574" w:rsidRDefault="00761485" w:rsidP="007614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761485" w:rsidRPr="007D4574" w14:paraId="0979B696" w14:textId="77777777" w:rsidTr="000079F5">
        <w:trPr>
          <w:trHeight w:val="602"/>
        </w:trPr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979B694" w14:textId="7EC0818C" w:rsidR="00761485" w:rsidRPr="007D4574" w:rsidRDefault="00761485" w:rsidP="0076148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Duration, (If yes)</w:t>
            </w:r>
            <w:r w:rsidRPr="007D4574">
              <w:rPr>
                <w:rFonts w:ascii="Arial" w:hAnsi="Arial" w:cs="Arial"/>
                <w:color w:val="FF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9B695" w14:textId="30CFDFB1" w:rsidR="00761485" w:rsidRPr="007D4574" w:rsidRDefault="00761485" w:rsidP="0076148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79B6A0" w14:textId="77777777" w:rsidR="00087832" w:rsidRPr="007D4574" w:rsidRDefault="00087832" w:rsidP="00087832">
      <w:pPr>
        <w:rPr>
          <w:rFonts w:ascii="Arial" w:hAnsi="Arial" w:cs="Arial"/>
          <w:sz w:val="22"/>
          <w:szCs w:val="22"/>
        </w:rPr>
      </w:pPr>
    </w:p>
    <w:tbl>
      <w:tblPr>
        <w:tblpPr w:leftFromText="180" w:rightFromText="180" w:vertAnchor="text" w:tblpXSpec="center" w:tblpY="1"/>
        <w:tblOverlap w:val="never"/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38"/>
        <w:gridCol w:w="6210"/>
      </w:tblGrid>
      <w:tr w:rsidR="00023347" w:rsidRPr="007D4574" w14:paraId="0979B6A3" w14:textId="77777777" w:rsidTr="002F3F2C">
        <w:trPr>
          <w:trHeight w:val="602"/>
        </w:trPr>
        <w:tc>
          <w:tcPr>
            <w:tcW w:w="3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14:paraId="0979B6A1" w14:textId="77777777" w:rsidR="00023347" w:rsidRPr="007D4574" w:rsidRDefault="00023347" w:rsidP="00A7335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Assigned Resource            </w:t>
            </w:r>
          </w:p>
        </w:tc>
        <w:tc>
          <w:tcPr>
            <w:tcW w:w="6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9B6A2" w14:textId="72A7F787" w:rsidR="00023347" w:rsidRPr="007D4574" w:rsidRDefault="00023347" w:rsidP="00A7335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79B6A4" w14:textId="77777777" w:rsidR="00087832" w:rsidRPr="007D4574" w:rsidRDefault="00087832" w:rsidP="00087832">
      <w:pPr>
        <w:rPr>
          <w:rFonts w:ascii="Arial" w:hAnsi="Arial" w:cs="Arial"/>
          <w:sz w:val="22"/>
          <w:szCs w:val="22"/>
        </w:rPr>
      </w:pPr>
    </w:p>
    <w:p w14:paraId="0979B6A5" w14:textId="77777777" w:rsidR="00023347" w:rsidRPr="007D4574" w:rsidRDefault="00023347" w:rsidP="00087832">
      <w:pPr>
        <w:rPr>
          <w:rFonts w:ascii="Arial" w:hAnsi="Arial" w:cs="Arial"/>
          <w:sz w:val="22"/>
          <w:szCs w:val="22"/>
        </w:rPr>
      </w:pPr>
    </w:p>
    <w:p w14:paraId="0979B6A6" w14:textId="77777777" w:rsidR="00023347" w:rsidRPr="007D4574" w:rsidRDefault="00023347" w:rsidP="00087832">
      <w:pPr>
        <w:rPr>
          <w:rFonts w:ascii="Arial" w:hAnsi="Arial" w:cs="Arial"/>
          <w:sz w:val="22"/>
          <w:szCs w:val="22"/>
        </w:rPr>
      </w:pPr>
    </w:p>
    <w:p w14:paraId="0979B6A7" w14:textId="77777777" w:rsidR="00023347" w:rsidRPr="007D4574" w:rsidRDefault="00023347" w:rsidP="00087832">
      <w:pPr>
        <w:rPr>
          <w:rFonts w:ascii="Arial" w:hAnsi="Arial" w:cs="Arial"/>
          <w:sz w:val="22"/>
          <w:szCs w:val="22"/>
        </w:rPr>
      </w:pPr>
    </w:p>
    <w:p w14:paraId="0979B6A8" w14:textId="77777777" w:rsidR="00023347" w:rsidRPr="007D4574" w:rsidRDefault="00023347" w:rsidP="00087832">
      <w:pPr>
        <w:rPr>
          <w:rFonts w:ascii="Arial" w:hAnsi="Arial" w:cs="Arial"/>
          <w:sz w:val="22"/>
          <w:szCs w:val="22"/>
        </w:rPr>
      </w:pPr>
    </w:p>
    <w:p w14:paraId="0979B6AF" w14:textId="77777777" w:rsidR="00023347" w:rsidRPr="007D4574" w:rsidRDefault="00023347" w:rsidP="00087832">
      <w:pPr>
        <w:rPr>
          <w:rFonts w:ascii="Arial" w:hAnsi="Arial" w:cs="Arial"/>
          <w:sz w:val="22"/>
          <w:szCs w:val="22"/>
        </w:rPr>
      </w:pPr>
    </w:p>
    <w:p w14:paraId="0979B6B0" w14:textId="77777777" w:rsidR="00023347" w:rsidRPr="007D4574" w:rsidRDefault="00023347" w:rsidP="00087832">
      <w:pPr>
        <w:rPr>
          <w:rFonts w:ascii="Arial" w:hAnsi="Arial" w:cs="Arial"/>
          <w:sz w:val="22"/>
          <w:szCs w:val="22"/>
        </w:rPr>
      </w:pPr>
    </w:p>
    <w:p w14:paraId="09A6A3BF" w14:textId="77777777" w:rsidR="002F3F2C" w:rsidRPr="007D4574" w:rsidRDefault="002F3F2C" w:rsidP="00087832">
      <w:pPr>
        <w:rPr>
          <w:rFonts w:ascii="Arial" w:hAnsi="Arial" w:cs="Arial"/>
          <w:sz w:val="22"/>
          <w:szCs w:val="22"/>
        </w:rPr>
      </w:pPr>
    </w:p>
    <w:p w14:paraId="58E48D3C" w14:textId="77777777" w:rsidR="002F3F2C" w:rsidRPr="007D4574" w:rsidRDefault="002F3F2C" w:rsidP="00087832">
      <w:pPr>
        <w:rPr>
          <w:rFonts w:ascii="Arial" w:hAnsi="Arial" w:cs="Arial"/>
          <w:sz w:val="22"/>
          <w:szCs w:val="22"/>
        </w:rPr>
      </w:pPr>
    </w:p>
    <w:p w14:paraId="530B0F23" w14:textId="77777777" w:rsidR="002F3F2C" w:rsidRPr="007D4574" w:rsidRDefault="002F3F2C" w:rsidP="00087832">
      <w:pPr>
        <w:rPr>
          <w:rFonts w:ascii="Arial" w:hAnsi="Arial" w:cs="Arial"/>
          <w:sz w:val="22"/>
          <w:szCs w:val="22"/>
        </w:rPr>
      </w:pPr>
    </w:p>
    <w:p w14:paraId="1C4FE46C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7E861963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7988F940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16CF0A0F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1FC19407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60589B52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424B7D45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651189CB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6CE026C1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6E3BBD89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04E321B1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18902C97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6E0B538D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439138FD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354429FD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130B8DDA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3D4DADDA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68134CE0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47790E8F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0A304DFB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7A2C5B57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12B90B8C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5FFCC5E9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7F41637E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0A92CF8A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3D3090DD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0B323CD0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2153B8D4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23E65883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56DE559B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2A87081B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194EC3C3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7DB8BC0B" w14:textId="77777777" w:rsidR="00242346" w:rsidRPr="007D4574" w:rsidRDefault="00242346" w:rsidP="00087832">
      <w:pPr>
        <w:rPr>
          <w:rFonts w:ascii="Arial" w:hAnsi="Arial" w:cs="Arial"/>
          <w:sz w:val="22"/>
          <w:szCs w:val="22"/>
        </w:rPr>
      </w:pPr>
    </w:p>
    <w:p w14:paraId="0979B6D7" w14:textId="77777777" w:rsidR="00087832" w:rsidRPr="007D4574" w:rsidRDefault="00087832" w:rsidP="00087832">
      <w:pPr>
        <w:rPr>
          <w:rFonts w:ascii="Arial" w:hAnsi="Arial" w:cs="Arial"/>
          <w:sz w:val="22"/>
          <w:szCs w:val="22"/>
        </w:rPr>
      </w:pPr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26"/>
        <w:gridCol w:w="1574"/>
        <w:gridCol w:w="1721"/>
        <w:gridCol w:w="1422"/>
        <w:gridCol w:w="1480"/>
      </w:tblGrid>
      <w:tr w:rsidR="00087832" w:rsidRPr="007D4574" w14:paraId="0979B6D9" w14:textId="77777777" w:rsidTr="000F0E4B">
        <w:trPr>
          <w:trHeight w:val="377"/>
          <w:jc w:val="center"/>
        </w:trPr>
        <w:tc>
          <w:tcPr>
            <w:tcW w:w="9923" w:type="dxa"/>
            <w:gridSpan w:val="5"/>
            <w:tcBorders>
              <w:top w:val="single" w:sz="4" w:space="0" w:color="auto"/>
            </w:tcBorders>
            <w:shd w:val="clear" w:color="auto" w:fill="C0C0C0"/>
          </w:tcPr>
          <w:p w14:paraId="0979B6D8" w14:textId="1587F638" w:rsidR="00087832" w:rsidRPr="007D4574" w:rsidRDefault="00087832" w:rsidP="002F3F2C">
            <w:pPr>
              <w:spacing w:before="120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7D4574">
              <w:rPr>
                <w:rFonts w:ascii="Arial" w:hAnsi="Arial" w:cs="Arial"/>
                <w:sz w:val="24"/>
                <w:szCs w:val="22"/>
              </w:rPr>
              <w:br w:type="page"/>
              <w:t>Testing Strategy</w:t>
            </w:r>
            <w:r w:rsidR="00687187" w:rsidRPr="007D4574">
              <w:rPr>
                <w:rFonts w:ascii="Arial" w:hAnsi="Arial" w:cs="Arial"/>
                <w:color w:val="FF0000"/>
                <w:sz w:val="24"/>
                <w:szCs w:val="22"/>
                <w:vertAlign w:val="superscript"/>
              </w:rPr>
              <w:t>*</w:t>
            </w:r>
          </w:p>
        </w:tc>
      </w:tr>
      <w:tr w:rsidR="00087832" w:rsidRPr="007D4574" w14:paraId="0979B6DB" w14:textId="77777777" w:rsidTr="000F0E4B">
        <w:trPr>
          <w:trHeight w:val="710"/>
          <w:jc w:val="center"/>
        </w:trPr>
        <w:tc>
          <w:tcPr>
            <w:tcW w:w="9923" w:type="dxa"/>
            <w:gridSpan w:val="5"/>
            <w:tcBorders>
              <w:top w:val="single" w:sz="18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0979B6DA" w14:textId="77777777" w:rsidR="00087832" w:rsidRPr="007D4574" w:rsidRDefault="00087832" w:rsidP="002F3F2C">
            <w:pPr>
              <w:spacing w:before="120"/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</w:pPr>
            <w:r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>Please give full details of the required system change. Include as much detail as possible (server/service names, network addresses, hardware/software details, reason for the change, etc.)</w:t>
            </w:r>
          </w:p>
        </w:tc>
      </w:tr>
      <w:tr w:rsidR="00087832" w:rsidRPr="007D4574" w14:paraId="0979B6E0" w14:textId="77777777" w:rsidTr="000F0E4B">
        <w:trPr>
          <w:trHeight w:val="1907"/>
          <w:jc w:val="center"/>
        </w:trPr>
        <w:tc>
          <w:tcPr>
            <w:tcW w:w="992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3D480B9F" w14:textId="1BFD864E" w:rsidR="007E6610" w:rsidRPr="007D4574" w:rsidRDefault="007E6610" w:rsidP="00687187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  <w:p w14:paraId="6B1A44DF" w14:textId="6EA13502" w:rsidR="000C09CC" w:rsidRPr="000C09CC" w:rsidRDefault="000C09CC" w:rsidP="000C09CC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  <w:r w:rsidRPr="000C09CC">
              <w:rPr>
                <w:rFonts w:ascii="Arial" w:hAnsi="Arial" w:cs="Arial"/>
                <w:sz w:val="22"/>
                <w:szCs w:val="22"/>
              </w:rPr>
              <w:t>Tested in CRP</w:t>
            </w:r>
            <w:r w:rsidR="00FF57F4">
              <w:rPr>
                <w:rFonts w:ascii="Arial" w:hAnsi="Arial" w:cs="Arial"/>
                <w:sz w:val="22"/>
                <w:szCs w:val="22"/>
              </w:rPr>
              <w:t>1</w:t>
            </w:r>
            <w:r w:rsidRPr="000C09CC">
              <w:rPr>
                <w:rFonts w:ascii="Arial" w:hAnsi="Arial" w:cs="Arial"/>
                <w:sz w:val="22"/>
                <w:szCs w:val="22"/>
              </w:rPr>
              <w:t xml:space="preserve"> instance (testing) </w:t>
            </w:r>
          </w:p>
          <w:p w14:paraId="0979B6DF" w14:textId="68162E82" w:rsidR="00687187" w:rsidRPr="007D4574" w:rsidRDefault="00687187" w:rsidP="00687187">
            <w:pPr>
              <w:spacing w:after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7832" w:rsidRPr="007D4574" w14:paraId="0979B6E7" w14:textId="77777777" w:rsidTr="000F0E4B">
        <w:trPr>
          <w:trHeight w:val="215"/>
          <w:jc w:val="center"/>
        </w:trPr>
        <w:tc>
          <w:tcPr>
            <w:tcW w:w="3659" w:type="dxa"/>
            <w:shd w:val="clear" w:color="auto" w:fill="C0C0C0"/>
            <w:vAlign w:val="center"/>
          </w:tcPr>
          <w:p w14:paraId="0979B6E1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Action or Task</w:t>
            </w:r>
          </w:p>
        </w:tc>
        <w:tc>
          <w:tcPr>
            <w:tcW w:w="1579" w:type="dxa"/>
            <w:shd w:val="clear" w:color="auto" w:fill="C0C0C0"/>
            <w:vAlign w:val="center"/>
          </w:tcPr>
          <w:p w14:paraId="0979B6E2" w14:textId="77777777" w:rsidR="00087832" w:rsidRPr="007D4574" w:rsidRDefault="00087832" w:rsidP="002F3F2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Staff Name</w:t>
            </w:r>
          </w:p>
          <w:p w14:paraId="0979B6E3" w14:textId="31A2B6EE" w:rsidR="00DF50AB" w:rsidRPr="003771D2" w:rsidRDefault="00DF50AB" w:rsidP="003771D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71D2">
              <w:rPr>
                <w:rFonts w:ascii="Arial" w:hAnsi="Arial" w:cs="Arial"/>
                <w:sz w:val="22"/>
                <w:szCs w:val="22"/>
              </w:rPr>
              <w:t>(</w:t>
            </w:r>
            <w:r w:rsidR="003771D2" w:rsidRPr="003771D2">
              <w:rPr>
                <w:rFonts w:ascii="Arial" w:hAnsi="Arial" w:cs="Arial"/>
                <w:sz w:val="22"/>
                <w:szCs w:val="22"/>
              </w:rPr>
              <w:t>CMS</w:t>
            </w:r>
            <w:r w:rsidRPr="003771D2">
              <w:rPr>
                <w:rFonts w:ascii="Arial" w:hAnsi="Arial" w:cs="Arial"/>
                <w:sz w:val="22"/>
                <w:szCs w:val="22"/>
              </w:rPr>
              <w:t>/Other)</w:t>
            </w:r>
          </w:p>
        </w:tc>
        <w:tc>
          <w:tcPr>
            <w:tcW w:w="1748" w:type="dxa"/>
            <w:shd w:val="clear" w:color="auto" w:fill="C0C0C0"/>
            <w:vAlign w:val="center"/>
          </w:tcPr>
          <w:p w14:paraId="0979B6E4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Date and</w:t>
            </w:r>
            <w:r w:rsidRPr="007D4574">
              <w:rPr>
                <w:rFonts w:ascii="Arial" w:hAnsi="Arial" w:cs="Arial"/>
                <w:sz w:val="22"/>
                <w:szCs w:val="22"/>
              </w:rPr>
              <w:br/>
              <w:t>Time of Task</w:t>
            </w:r>
          </w:p>
        </w:tc>
        <w:tc>
          <w:tcPr>
            <w:tcW w:w="1440" w:type="dxa"/>
            <w:shd w:val="clear" w:color="auto" w:fill="C0C0C0"/>
            <w:vAlign w:val="center"/>
          </w:tcPr>
          <w:p w14:paraId="0979B6E5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Duration of Task</w:t>
            </w:r>
          </w:p>
        </w:tc>
        <w:tc>
          <w:tcPr>
            <w:tcW w:w="1497" w:type="dxa"/>
            <w:shd w:val="clear" w:color="auto" w:fill="C0C0C0"/>
            <w:vAlign w:val="center"/>
          </w:tcPr>
          <w:p w14:paraId="0979B6E6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Expected Results</w:t>
            </w:r>
          </w:p>
        </w:tc>
      </w:tr>
      <w:tr w:rsidR="00087832" w:rsidRPr="007D4574" w14:paraId="0979B6ED" w14:textId="77777777" w:rsidTr="000F0E4B">
        <w:trPr>
          <w:jc w:val="center"/>
        </w:trPr>
        <w:tc>
          <w:tcPr>
            <w:tcW w:w="3659" w:type="dxa"/>
            <w:vAlign w:val="center"/>
          </w:tcPr>
          <w:p w14:paraId="7FD21A13" w14:textId="6E73FC29" w:rsidR="0025233D" w:rsidRDefault="00286105" w:rsidP="00F51EA6">
            <w:pPr>
              <w:spacing w:before="120"/>
              <w:rPr>
                <w:rFonts w:ascii="MS Shell Dlg 2" w:hAnsi="MS Shell Dlg 2" w:cs="MS Shell Dlg 2"/>
                <w:color w:val="0000FF"/>
              </w:rPr>
            </w:pPr>
            <w:r w:rsidRPr="00286105">
              <w:rPr>
                <w:rFonts w:ascii="MS Shell Dlg 2" w:hAnsi="MS Shell Dlg 2" w:cs="MS Shell Dlg 2"/>
                <w:color w:val="0000FF"/>
              </w:rPr>
              <w:t xml:space="preserve">datafix_transacciones_error_170220.sql </w:t>
            </w:r>
          </w:p>
          <w:p w14:paraId="0979B6E8" w14:textId="2CFFD594" w:rsidR="0025233D" w:rsidRPr="007D4574" w:rsidRDefault="00286105" w:rsidP="00F51EA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MS Shell Dlg 2" w:hAnsi="MS Shell Dlg 2" w:cs="MS Shell Dlg 2"/>
                <w:color w:val="0000FF"/>
              </w:rPr>
              <w:t>4</w:t>
            </w:r>
            <w:r w:rsidR="0025233D">
              <w:rPr>
                <w:rFonts w:ascii="MS Shell Dlg 2" w:hAnsi="MS Shell Dlg 2" w:cs="MS Shell Dlg 2"/>
                <w:color w:val="0000FF"/>
              </w:rPr>
              <w:t xml:space="preserve"> rows updated</w:t>
            </w:r>
          </w:p>
        </w:tc>
        <w:tc>
          <w:tcPr>
            <w:tcW w:w="1579" w:type="dxa"/>
            <w:vAlign w:val="center"/>
          </w:tcPr>
          <w:p w14:paraId="0979B6E9" w14:textId="69950074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8" w:type="dxa"/>
            <w:vAlign w:val="center"/>
          </w:tcPr>
          <w:p w14:paraId="0979B6EA" w14:textId="2B3D4BE3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0979B6EB" w14:textId="0825BFD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7" w:type="dxa"/>
            <w:vAlign w:val="center"/>
          </w:tcPr>
          <w:p w14:paraId="0979B6EC" w14:textId="7A221252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7832" w:rsidRPr="007D4574" w14:paraId="0979B6F3" w14:textId="77777777" w:rsidTr="000F0E4B">
        <w:trPr>
          <w:jc w:val="center"/>
        </w:trPr>
        <w:tc>
          <w:tcPr>
            <w:tcW w:w="3659" w:type="dxa"/>
            <w:vAlign w:val="center"/>
          </w:tcPr>
          <w:p w14:paraId="0979B6EE" w14:textId="1CB58168" w:rsidR="00087832" w:rsidRPr="007D4574" w:rsidRDefault="00061CDB" w:rsidP="00E32B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Commit;</w:t>
            </w:r>
          </w:p>
        </w:tc>
        <w:tc>
          <w:tcPr>
            <w:tcW w:w="1579" w:type="dxa"/>
            <w:vAlign w:val="center"/>
          </w:tcPr>
          <w:p w14:paraId="0979B6EF" w14:textId="7AB7B850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8" w:type="dxa"/>
            <w:vAlign w:val="center"/>
          </w:tcPr>
          <w:p w14:paraId="0979B6F0" w14:textId="3E81200F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vAlign w:val="center"/>
          </w:tcPr>
          <w:p w14:paraId="0979B6F1" w14:textId="5DD7E536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7" w:type="dxa"/>
            <w:vAlign w:val="center"/>
          </w:tcPr>
          <w:p w14:paraId="0979B6F2" w14:textId="143F5CCD" w:rsidR="00087832" w:rsidRPr="007D4574" w:rsidRDefault="00087832" w:rsidP="00E32B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7832" w:rsidRPr="007D4574" w14:paraId="0979B6F9" w14:textId="77777777" w:rsidTr="000F0E4B">
        <w:trPr>
          <w:jc w:val="center"/>
        </w:trPr>
        <w:tc>
          <w:tcPr>
            <w:tcW w:w="3659" w:type="dxa"/>
            <w:tcBorders>
              <w:bottom w:val="single" w:sz="18" w:space="0" w:color="auto"/>
            </w:tcBorders>
            <w:vAlign w:val="center"/>
          </w:tcPr>
          <w:p w14:paraId="0979B6F4" w14:textId="77777777" w:rsidR="00087832" w:rsidRPr="007D4574" w:rsidRDefault="00087832" w:rsidP="00E32B9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79" w:type="dxa"/>
            <w:tcBorders>
              <w:bottom w:val="single" w:sz="18" w:space="0" w:color="auto"/>
            </w:tcBorders>
            <w:vAlign w:val="center"/>
          </w:tcPr>
          <w:p w14:paraId="0979B6F5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8" w:type="dxa"/>
            <w:tcBorders>
              <w:bottom w:val="single" w:sz="18" w:space="0" w:color="auto"/>
            </w:tcBorders>
            <w:vAlign w:val="center"/>
          </w:tcPr>
          <w:p w14:paraId="0979B6F6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40" w:type="dxa"/>
            <w:tcBorders>
              <w:bottom w:val="single" w:sz="18" w:space="0" w:color="auto"/>
            </w:tcBorders>
            <w:vAlign w:val="center"/>
          </w:tcPr>
          <w:p w14:paraId="0979B6F7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97" w:type="dxa"/>
            <w:tcBorders>
              <w:bottom w:val="single" w:sz="18" w:space="0" w:color="auto"/>
            </w:tcBorders>
            <w:vAlign w:val="center"/>
          </w:tcPr>
          <w:p w14:paraId="0979B6F8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7832" w:rsidRPr="007D4574" w14:paraId="0979B6FF" w14:textId="77777777" w:rsidTr="000F0E4B">
        <w:trPr>
          <w:jc w:val="center"/>
        </w:trPr>
        <w:tc>
          <w:tcPr>
            <w:tcW w:w="3659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979B6FA" w14:textId="77777777" w:rsidR="00087832" w:rsidRPr="007D4574" w:rsidRDefault="008D17ED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Non-PROD </w:t>
            </w:r>
            <w:r w:rsidR="00087832" w:rsidRPr="007D4574">
              <w:rPr>
                <w:rFonts w:ascii="Arial" w:hAnsi="Arial" w:cs="Arial"/>
                <w:sz w:val="22"/>
                <w:szCs w:val="22"/>
              </w:rPr>
              <w:t>Environment / Server:</w:t>
            </w:r>
          </w:p>
        </w:tc>
        <w:tc>
          <w:tcPr>
            <w:tcW w:w="1579" w:type="dxa"/>
            <w:tcBorders>
              <w:bottom w:val="single" w:sz="4" w:space="0" w:color="auto"/>
            </w:tcBorders>
            <w:vAlign w:val="center"/>
          </w:tcPr>
          <w:p w14:paraId="0979B6FC" w14:textId="022C73DC" w:rsidR="00087832" w:rsidRPr="007D4574" w:rsidRDefault="00512F4D" w:rsidP="00242346">
            <w:pPr>
              <w:spacing w:before="12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0C09CC">
              <w:rPr>
                <w:rFonts w:ascii="Arial" w:hAnsi="Arial" w:cs="Arial"/>
                <w:sz w:val="22"/>
                <w:szCs w:val="22"/>
              </w:rPr>
              <w:t>CRP</w:t>
            </w:r>
            <w:r w:rsidR="00FF57F4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748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979B6FD" w14:textId="77777777" w:rsidR="00087832" w:rsidRPr="007D4574" w:rsidRDefault="00087832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Approved by:</w:t>
            </w:r>
          </w:p>
        </w:tc>
        <w:tc>
          <w:tcPr>
            <w:tcW w:w="2937" w:type="dxa"/>
            <w:gridSpan w:val="2"/>
            <w:tcBorders>
              <w:bottom w:val="single" w:sz="4" w:space="0" w:color="auto"/>
            </w:tcBorders>
            <w:vAlign w:val="center"/>
          </w:tcPr>
          <w:p w14:paraId="0979B6FE" w14:textId="48CBC864" w:rsidR="00087832" w:rsidRPr="007D4574" w:rsidRDefault="000214ED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Lucrecia Paats</w:t>
            </w:r>
          </w:p>
        </w:tc>
      </w:tr>
      <w:tr w:rsidR="00087832" w:rsidRPr="007D4574" w14:paraId="0979B702" w14:textId="77777777" w:rsidTr="000F0E4B">
        <w:trPr>
          <w:trHeight w:val="710"/>
          <w:jc w:val="center"/>
        </w:trPr>
        <w:tc>
          <w:tcPr>
            <w:tcW w:w="3659" w:type="dxa"/>
            <w:shd w:val="clear" w:color="auto" w:fill="F3F3F3"/>
            <w:vAlign w:val="center"/>
          </w:tcPr>
          <w:p w14:paraId="0979B700" w14:textId="77777777" w:rsidR="00087832" w:rsidRPr="007D4574" w:rsidRDefault="00087832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Was testing perform by </w:t>
            </w:r>
            <w:r w:rsidRPr="007D4574">
              <w:rPr>
                <w:rFonts w:ascii="Arial" w:hAnsi="Arial" w:cs="Arial"/>
                <w:sz w:val="22"/>
                <w:szCs w:val="22"/>
              </w:rPr>
              <w:br/>
              <w:t>ISS Staff (if not, provided information):</w:t>
            </w:r>
          </w:p>
        </w:tc>
        <w:tc>
          <w:tcPr>
            <w:tcW w:w="6264" w:type="dxa"/>
            <w:gridSpan w:val="4"/>
            <w:vAlign w:val="center"/>
          </w:tcPr>
          <w:p w14:paraId="0979B701" w14:textId="54E7C667" w:rsidR="008D17ED" w:rsidRPr="007D4574" w:rsidRDefault="000214ED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Lucrecia Paats</w:t>
            </w:r>
          </w:p>
        </w:tc>
      </w:tr>
      <w:tr w:rsidR="00087832" w:rsidRPr="007D4574" w14:paraId="0979B706" w14:textId="77777777" w:rsidTr="000F0E4B">
        <w:trPr>
          <w:trHeight w:val="710"/>
          <w:jc w:val="center"/>
        </w:trPr>
        <w:tc>
          <w:tcPr>
            <w:tcW w:w="3659" w:type="dxa"/>
            <w:shd w:val="clear" w:color="auto" w:fill="F3F3F3"/>
            <w:vAlign w:val="center"/>
          </w:tcPr>
          <w:p w14:paraId="0979B704" w14:textId="0DFD6A77" w:rsidR="008D17ED" w:rsidRPr="007D4574" w:rsidRDefault="0040010E" w:rsidP="00242346">
            <w:pPr>
              <w:spacing w:before="120"/>
              <w:rPr>
                <w:rFonts w:ascii="Arial" w:hAnsi="Arial" w:cs="Arial"/>
                <w:bCs/>
                <w:color w:val="000000"/>
                <w:sz w:val="22"/>
                <w:szCs w:val="22"/>
              </w:rPr>
            </w:pPr>
            <w:r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>Back out</w:t>
            </w:r>
            <w:r w:rsidR="00087832"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 xml:space="preserve"> plan and duration time to execute the plan</w:t>
            </w:r>
            <w:r w:rsidR="002F3F2C"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>:</w:t>
            </w:r>
            <w:r w:rsidR="002F3F2C" w:rsidRPr="007D4574">
              <w:rPr>
                <w:rStyle w:val="Textoennegrita"/>
                <w:rFonts w:ascii="Arial" w:hAnsi="Arial" w:cs="Arial"/>
                <w:b w:val="0"/>
                <w:color w:val="FF0000"/>
                <w:sz w:val="22"/>
                <w:szCs w:val="22"/>
              </w:rPr>
              <w:t>*</w:t>
            </w:r>
            <w:r w:rsidRPr="007D4574">
              <w:rPr>
                <w:rStyle w:val="Textoennegrita"/>
                <w:rFonts w:ascii="Arial" w:hAnsi="Arial" w:cs="Arial"/>
                <w:b w:val="0"/>
                <w:color w:val="FF0000"/>
                <w:sz w:val="22"/>
                <w:szCs w:val="22"/>
              </w:rPr>
              <w:t xml:space="preserve">             </w:t>
            </w:r>
          </w:p>
        </w:tc>
        <w:tc>
          <w:tcPr>
            <w:tcW w:w="6264" w:type="dxa"/>
            <w:gridSpan w:val="4"/>
            <w:vAlign w:val="center"/>
          </w:tcPr>
          <w:p w14:paraId="2A473228" w14:textId="77777777" w:rsidR="000C09CC" w:rsidRDefault="000C09CC" w:rsidP="000C09CC">
            <w:pPr>
              <w:widowControl w:val="0"/>
              <w:autoSpaceDE w:val="0"/>
              <w:autoSpaceDN w:val="0"/>
              <w:adjustRightInd w:val="0"/>
              <w:spacing w:before="120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 w:rsidRPr="000C09CC">
              <w:rPr>
                <w:rFonts w:ascii="Arial" w:hAnsi="Arial" w:cs="Arial"/>
                <w:sz w:val="24"/>
                <w:szCs w:val="24"/>
              </w:rPr>
              <w:t>Already done backup in text file</w:t>
            </w:r>
          </w:p>
          <w:p w14:paraId="13B04297" w14:textId="6E0ADD43" w:rsidR="00446C3D" w:rsidRDefault="00A155D2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--</w:t>
            </w:r>
          </w:p>
          <w:p w14:paraId="46F3A371" w14:textId="77777777" w:rsidR="00FF57F4" w:rsidRDefault="00FF57F4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  <w:p w14:paraId="0979B705" w14:textId="09327C21" w:rsidR="00FF57F4" w:rsidRPr="00DD2DAA" w:rsidRDefault="00FF57F4" w:rsidP="00F51EA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87832" w:rsidRPr="007D4574" w14:paraId="0979B709" w14:textId="77777777" w:rsidTr="000F0E4B">
        <w:trPr>
          <w:trHeight w:val="710"/>
          <w:jc w:val="center"/>
        </w:trPr>
        <w:tc>
          <w:tcPr>
            <w:tcW w:w="3659" w:type="dxa"/>
            <w:shd w:val="clear" w:color="auto" w:fill="F3F3F3"/>
            <w:vAlign w:val="center"/>
          </w:tcPr>
          <w:p w14:paraId="0979B707" w14:textId="77777777" w:rsidR="00087832" w:rsidRPr="007D4574" w:rsidRDefault="00087832" w:rsidP="00242346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Back out plan tested </w:t>
            </w:r>
            <w:r w:rsidRPr="007D4574">
              <w:rPr>
                <w:rFonts w:ascii="Arial" w:hAnsi="Arial" w:cs="Arial"/>
                <w:sz w:val="22"/>
                <w:szCs w:val="22"/>
              </w:rPr>
              <w:br/>
              <w:t>(if needed)</w:t>
            </w:r>
            <w:proofErr w:type="gramStart"/>
            <w:r w:rsidRPr="007D4574">
              <w:rPr>
                <w:rFonts w:ascii="Arial" w:hAnsi="Arial" w:cs="Arial"/>
                <w:sz w:val="22"/>
                <w:szCs w:val="22"/>
              </w:rPr>
              <w:t>?</w:t>
            </w:r>
            <w:proofErr w:type="gramEnd"/>
          </w:p>
        </w:tc>
        <w:tc>
          <w:tcPr>
            <w:tcW w:w="6264" w:type="dxa"/>
            <w:gridSpan w:val="4"/>
            <w:vAlign w:val="center"/>
          </w:tcPr>
          <w:p w14:paraId="0979B708" w14:textId="7D0BE96E" w:rsidR="00087832" w:rsidRPr="007D4574" w:rsidRDefault="000214ED" w:rsidP="00242346">
            <w:pPr>
              <w:rPr>
                <w:rFonts w:ascii="Arial" w:hAnsi="Arial" w:cs="Arial"/>
                <w:sz w:val="22"/>
                <w:szCs w:val="22"/>
              </w:rPr>
            </w:pPr>
            <w:r w:rsidRPr="000214ED">
              <w:rPr>
                <w:rFonts w:ascii="Arial" w:hAnsi="Arial" w:cs="Arial"/>
                <w:sz w:val="22"/>
                <w:szCs w:val="22"/>
              </w:rPr>
              <w:t>Already tested in CRP</w:t>
            </w:r>
            <w:r w:rsidR="00FF57F4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0F0E4B" w:rsidRPr="007D4574" w14:paraId="3618FA43" w14:textId="77777777" w:rsidTr="000F0E4B">
        <w:trPr>
          <w:jc w:val="center"/>
        </w:trPr>
        <w:tc>
          <w:tcPr>
            <w:tcW w:w="3659" w:type="dxa"/>
            <w:shd w:val="clear" w:color="auto" w:fill="F3F3F3"/>
            <w:vAlign w:val="center"/>
          </w:tcPr>
          <w:p w14:paraId="082F443C" w14:textId="11FD91C6" w:rsidR="000F0E4B" w:rsidRPr="007D4574" w:rsidRDefault="000F0E4B" w:rsidP="00A7335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Security Review Needed: (yes/no)</w:t>
            </w:r>
          </w:p>
        </w:tc>
        <w:tc>
          <w:tcPr>
            <w:tcW w:w="1579" w:type="dxa"/>
            <w:vAlign w:val="center"/>
          </w:tcPr>
          <w:p w14:paraId="185972B0" w14:textId="77777777" w:rsidR="000F0E4B" w:rsidRPr="007D4574" w:rsidRDefault="000F0E4B" w:rsidP="00A73352">
            <w:pPr>
              <w:spacing w:before="120"/>
              <w:rPr>
                <w:rFonts w:ascii="Arial" w:hAnsi="Arial" w:cs="Arial"/>
                <w:color w:val="FF0000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748" w:type="dxa"/>
            <w:shd w:val="clear" w:color="auto" w:fill="F3F3F3"/>
            <w:vAlign w:val="center"/>
          </w:tcPr>
          <w:p w14:paraId="3A9188F4" w14:textId="77777777" w:rsidR="000F0E4B" w:rsidRPr="007D4574" w:rsidRDefault="000F0E4B" w:rsidP="00A7335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Approved by:</w:t>
            </w:r>
          </w:p>
        </w:tc>
        <w:tc>
          <w:tcPr>
            <w:tcW w:w="2937" w:type="dxa"/>
            <w:gridSpan w:val="2"/>
            <w:vAlign w:val="center"/>
          </w:tcPr>
          <w:p w14:paraId="7C3FC943" w14:textId="77777777" w:rsidR="000F0E4B" w:rsidRPr="007D4574" w:rsidRDefault="000F0E4B" w:rsidP="00A73352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F0E4B" w:rsidRPr="007D4574" w14:paraId="1588146E" w14:textId="77777777" w:rsidTr="00A73352">
        <w:trPr>
          <w:jc w:val="center"/>
        </w:trPr>
        <w:tc>
          <w:tcPr>
            <w:tcW w:w="9923" w:type="dxa"/>
            <w:gridSpan w:val="5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6205D9F9" w14:textId="17250EF5" w:rsidR="000F0E4B" w:rsidRPr="007D4574" w:rsidRDefault="000F0E4B" w:rsidP="00A73352">
            <w:pPr>
              <w:spacing w:before="120"/>
              <w:rPr>
                <w:rFonts w:ascii="Arial" w:hAnsi="Arial" w:cs="Arial"/>
                <w:i/>
                <w:sz w:val="22"/>
                <w:szCs w:val="22"/>
              </w:rPr>
            </w:pPr>
            <w:r w:rsidRPr="007D4574">
              <w:rPr>
                <w:rFonts w:ascii="Arial" w:hAnsi="Arial" w:cs="Arial"/>
                <w:i/>
                <w:sz w:val="22"/>
                <w:szCs w:val="22"/>
              </w:rPr>
              <w:t xml:space="preserve">If yes, forward to Security Lead for review.  </w:t>
            </w:r>
          </w:p>
        </w:tc>
      </w:tr>
    </w:tbl>
    <w:p w14:paraId="0979B70A" w14:textId="2C6940EF" w:rsidR="002F3F2C" w:rsidRPr="007D4574" w:rsidRDefault="002F3F2C" w:rsidP="00087832">
      <w:pPr>
        <w:rPr>
          <w:rFonts w:ascii="Arial" w:hAnsi="Arial" w:cs="Arial"/>
          <w:sz w:val="22"/>
          <w:szCs w:val="22"/>
        </w:rPr>
      </w:pPr>
    </w:p>
    <w:tbl>
      <w:tblPr>
        <w:tblW w:w="1005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26"/>
        <w:gridCol w:w="1611"/>
        <w:gridCol w:w="1595"/>
        <w:gridCol w:w="1472"/>
        <w:gridCol w:w="1653"/>
      </w:tblGrid>
      <w:tr w:rsidR="00087832" w:rsidRPr="007D4574" w14:paraId="0979B70D" w14:textId="77777777" w:rsidTr="000F0E4B">
        <w:trPr>
          <w:jc w:val="center"/>
        </w:trPr>
        <w:tc>
          <w:tcPr>
            <w:tcW w:w="10057" w:type="dxa"/>
            <w:gridSpan w:val="5"/>
            <w:shd w:val="clear" w:color="auto" w:fill="C0C0C0"/>
          </w:tcPr>
          <w:p w14:paraId="0979B70C" w14:textId="0632E19C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4"/>
                <w:szCs w:val="22"/>
              </w:rPr>
            </w:pPr>
            <w:r w:rsidRPr="007D4574">
              <w:rPr>
                <w:rFonts w:ascii="Arial" w:hAnsi="Arial" w:cs="Arial"/>
                <w:sz w:val="24"/>
                <w:szCs w:val="22"/>
              </w:rPr>
              <w:t>Production Implementation</w:t>
            </w:r>
            <w:r w:rsidR="00687187" w:rsidRPr="007D4574">
              <w:rPr>
                <w:rFonts w:ascii="Arial" w:hAnsi="Arial" w:cs="Arial"/>
                <w:color w:val="FF0000"/>
                <w:sz w:val="24"/>
                <w:szCs w:val="22"/>
                <w:vertAlign w:val="superscript"/>
              </w:rPr>
              <w:t>*</w:t>
            </w:r>
          </w:p>
        </w:tc>
      </w:tr>
      <w:tr w:rsidR="00087832" w:rsidRPr="007D4574" w14:paraId="0979B70F" w14:textId="77777777" w:rsidTr="000F0E4B">
        <w:trPr>
          <w:trHeight w:val="710"/>
          <w:jc w:val="center"/>
        </w:trPr>
        <w:tc>
          <w:tcPr>
            <w:tcW w:w="10057" w:type="dxa"/>
            <w:gridSpan w:val="5"/>
            <w:tcBorders>
              <w:top w:val="single" w:sz="18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0979B70E" w14:textId="77777777" w:rsidR="00087832" w:rsidRPr="007D4574" w:rsidRDefault="00087832" w:rsidP="00E32B96">
            <w:pPr>
              <w:spacing w:before="120"/>
              <w:jc w:val="center"/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</w:pPr>
            <w:r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>Please give full details of the required system change. Include as much detail as possible (</w:t>
            </w:r>
            <w:r w:rsidR="00512F4D"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 xml:space="preserve">hostname, </w:t>
            </w:r>
            <w:r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>server/service names, network addresses, hardware/software details, reason for the change, etc.)</w:t>
            </w:r>
          </w:p>
        </w:tc>
      </w:tr>
      <w:tr w:rsidR="00087832" w:rsidRPr="00A17B49" w14:paraId="0979B713" w14:textId="7B9F8D7A" w:rsidTr="00EC0098">
        <w:trPr>
          <w:trHeight w:val="1732"/>
          <w:jc w:val="center"/>
        </w:trPr>
        <w:tc>
          <w:tcPr>
            <w:tcW w:w="10057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7D0F01C" w14:textId="7FCD9178" w:rsidR="00F51EA6" w:rsidRDefault="00F51EA6" w:rsidP="00F51EA6">
            <w:pPr>
              <w:spacing w:after="160" w:line="259" w:lineRule="auto"/>
              <w:ind w:left="360"/>
              <w:rPr>
                <w:lang w:val="es-ES"/>
              </w:rPr>
            </w:pPr>
          </w:p>
          <w:p w14:paraId="71B579B9" w14:textId="1AFB9C8F" w:rsidR="00DC4BFC" w:rsidRDefault="00DC4BFC" w:rsidP="000339B7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  <w:highlight w:val="white"/>
                <w:lang w:val="es-AR"/>
              </w:rPr>
            </w:pPr>
          </w:p>
          <w:p w14:paraId="0CC188CF" w14:textId="18BCBF33" w:rsidR="00DC4BFC" w:rsidRDefault="00DC4BFC" w:rsidP="000339B7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  <w:highlight w:val="white"/>
                <w:lang w:val="es-AR"/>
              </w:rPr>
            </w:pPr>
          </w:p>
          <w:bookmarkStart w:id="1" w:name="_GoBack"/>
          <w:bookmarkEnd w:id="1"/>
          <w:p w14:paraId="0979B712" w14:textId="1ED2D6CD" w:rsidR="00DC4BFC" w:rsidRPr="00A17B49" w:rsidRDefault="00286105" w:rsidP="000339B7">
            <w:pPr>
              <w:autoSpaceDE w:val="0"/>
              <w:autoSpaceDN w:val="0"/>
              <w:adjustRightInd w:val="0"/>
              <w:rPr>
                <w:rFonts w:ascii="MS Shell Dlg 2" w:hAnsi="MS Shell Dlg 2" w:cs="MS Shell Dlg 2"/>
                <w:color w:val="0000FF"/>
                <w:highlight w:val="white"/>
                <w:lang w:val="es-AR"/>
              </w:rPr>
            </w:pPr>
            <w:r>
              <w:rPr>
                <w:rFonts w:ascii="MS Shell Dlg 2" w:hAnsi="MS Shell Dlg 2" w:cs="MS Shell Dlg 2"/>
                <w:color w:val="0000FF"/>
                <w:highlight w:val="white"/>
                <w:lang w:val="es-AR"/>
              </w:rPr>
              <w:object w:dxaOrig="1534" w:dyaOrig="997" w14:anchorId="198732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76.55pt;height:49.9pt" o:ole="">
                  <v:imagedata r:id="rId11" o:title=""/>
                </v:shape>
                <o:OLEObject Type="Embed" ProgID="AcroExch.Document.DC" ShapeID="_x0000_i1034" DrawAspect="Icon" ObjectID="_1643542461" r:id="rId12"/>
              </w:object>
            </w:r>
            <w:r>
              <w:rPr>
                <w:rFonts w:ascii="MS Shell Dlg 2" w:hAnsi="MS Shell Dlg 2" w:cs="MS Shell Dlg 2"/>
                <w:color w:val="0000FF"/>
                <w:highlight w:val="white"/>
                <w:lang w:val="es-AR"/>
              </w:rPr>
              <w:object w:dxaOrig="1534" w:dyaOrig="997" w14:anchorId="52CA8FDE">
                <v:shape id="_x0000_i1033" type="#_x0000_t75" style="width:76.55pt;height:49.9pt" o:ole="">
                  <v:imagedata r:id="rId13" o:title=""/>
                </v:shape>
                <o:OLEObject Type="Embed" ProgID="Package" ShapeID="_x0000_i1033" DrawAspect="Icon" ObjectID="_1643542462" r:id="rId14"/>
              </w:object>
            </w:r>
          </w:p>
        </w:tc>
      </w:tr>
      <w:tr w:rsidR="00087832" w:rsidRPr="007D4574" w14:paraId="0979B719" w14:textId="77777777" w:rsidTr="000F0E4B">
        <w:trPr>
          <w:trHeight w:val="413"/>
          <w:jc w:val="center"/>
        </w:trPr>
        <w:tc>
          <w:tcPr>
            <w:tcW w:w="2933" w:type="dxa"/>
            <w:shd w:val="clear" w:color="auto" w:fill="C0C0C0"/>
            <w:vAlign w:val="center"/>
          </w:tcPr>
          <w:p w14:paraId="0979B714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Action or Task</w:t>
            </w:r>
          </w:p>
        </w:tc>
        <w:tc>
          <w:tcPr>
            <w:tcW w:w="1917" w:type="dxa"/>
            <w:shd w:val="clear" w:color="auto" w:fill="C0C0C0"/>
            <w:vAlign w:val="center"/>
          </w:tcPr>
          <w:p w14:paraId="0979B715" w14:textId="65F93A7C" w:rsidR="00087832" w:rsidRPr="003771D2" w:rsidRDefault="003771D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771D2">
              <w:rPr>
                <w:rFonts w:ascii="Arial" w:hAnsi="Arial" w:cs="Arial"/>
                <w:sz w:val="22"/>
                <w:szCs w:val="22"/>
              </w:rPr>
              <w:t xml:space="preserve">CMS </w:t>
            </w:r>
            <w:r w:rsidR="00087832" w:rsidRPr="003771D2">
              <w:rPr>
                <w:rFonts w:ascii="Arial" w:hAnsi="Arial" w:cs="Arial"/>
                <w:sz w:val="22"/>
                <w:szCs w:val="22"/>
              </w:rPr>
              <w:t>Staff Name</w:t>
            </w:r>
          </w:p>
        </w:tc>
        <w:tc>
          <w:tcPr>
            <w:tcW w:w="1724" w:type="dxa"/>
            <w:shd w:val="clear" w:color="auto" w:fill="C0C0C0"/>
            <w:vAlign w:val="center"/>
          </w:tcPr>
          <w:p w14:paraId="0979B716" w14:textId="77777777" w:rsidR="00087832" w:rsidRPr="007D4574" w:rsidRDefault="00BC5210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Scheduled </w:t>
            </w:r>
            <w:r w:rsidR="00087832" w:rsidRPr="007D4574">
              <w:rPr>
                <w:rFonts w:ascii="Arial" w:hAnsi="Arial" w:cs="Arial"/>
                <w:sz w:val="22"/>
                <w:szCs w:val="22"/>
              </w:rPr>
              <w:t>Date and</w:t>
            </w:r>
            <w:r w:rsidR="00087832" w:rsidRPr="007D4574">
              <w:rPr>
                <w:rFonts w:ascii="Arial" w:hAnsi="Arial" w:cs="Arial"/>
                <w:sz w:val="22"/>
                <w:szCs w:val="22"/>
              </w:rPr>
              <w:br/>
              <w:t>Time of Task</w:t>
            </w:r>
          </w:p>
        </w:tc>
        <w:tc>
          <w:tcPr>
            <w:tcW w:w="1633" w:type="dxa"/>
            <w:shd w:val="clear" w:color="auto" w:fill="C0C0C0"/>
            <w:vAlign w:val="center"/>
          </w:tcPr>
          <w:p w14:paraId="0979B717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Duration of Task</w:t>
            </w:r>
          </w:p>
        </w:tc>
        <w:tc>
          <w:tcPr>
            <w:tcW w:w="1850" w:type="dxa"/>
            <w:shd w:val="clear" w:color="auto" w:fill="C0C0C0"/>
            <w:vAlign w:val="center"/>
          </w:tcPr>
          <w:p w14:paraId="0979B718" w14:textId="77777777" w:rsidR="00087832" w:rsidRPr="007D4574" w:rsidRDefault="00087832" w:rsidP="00E32B96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Expected Results</w:t>
            </w:r>
          </w:p>
        </w:tc>
      </w:tr>
      <w:tr w:rsidR="00286105" w:rsidRPr="007D4574" w14:paraId="0979B71F" w14:textId="77777777" w:rsidTr="000F0E4B">
        <w:trPr>
          <w:jc w:val="center"/>
        </w:trPr>
        <w:tc>
          <w:tcPr>
            <w:tcW w:w="2933" w:type="dxa"/>
            <w:vAlign w:val="center"/>
          </w:tcPr>
          <w:p w14:paraId="615FE104" w14:textId="77777777" w:rsidR="00286105" w:rsidRDefault="00286105" w:rsidP="00286105">
            <w:pPr>
              <w:spacing w:before="120"/>
              <w:rPr>
                <w:rFonts w:ascii="MS Shell Dlg 2" w:hAnsi="MS Shell Dlg 2" w:cs="MS Shell Dlg 2"/>
                <w:color w:val="0000FF"/>
              </w:rPr>
            </w:pPr>
            <w:r w:rsidRPr="00286105">
              <w:rPr>
                <w:rFonts w:ascii="MS Shell Dlg 2" w:hAnsi="MS Shell Dlg 2" w:cs="MS Shell Dlg 2"/>
                <w:color w:val="0000FF"/>
              </w:rPr>
              <w:t xml:space="preserve">datafix_transacciones_error_170220.sql </w:t>
            </w:r>
          </w:p>
          <w:p w14:paraId="0979B71A" w14:textId="364841E7" w:rsidR="00286105" w:rsidRPr="007D4574" w:rsidRDefault="00286105" w:rsidP="0028610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MS Shell Dlg 2" w:hAnsi="MS Shell Dlg 2" w:cs="MS Shell Dlg 2"/>
                <w:color w:val="0000FF"/>
              </w:rPr>
              <w:t>4 rows updated</w:t>
            </w:r>
          </w:p>
        </w:tc>
        <w:tc>
          <w:tcPr>
            <w:tcW w:w="1917" w:type="dxa"/>
          </w:tcPr>
          <w:p w14:paraId="0979B71B" w14:textId="6C4146FB" w:rsidR="00286105" w:rsidRPr="007D4574" w:rsidRDefault="00286105" w:rsidP="0028610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4" w:type="dxa"/>
            <w:vAlign w:val="center"/>
          </w:tcPr>
          <w:p w14:paraId="0979B71C" w14:textId="60670BEC" w:rsidR="00286105" w:rsidRPr="007D4574" w:rsidRDefault="00286105" w:rsidP="00286105">
            <w:pPr>
              <w:spacing w:before="12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633" w:type="dxa"/>
            <w:vAlign w:val="center"/>
          </w:tcPr>
          <w:p w14:paraId="0979B71D" w14:textId="1DBFC14B" w:rsidR="00286105" w:rsidRPr="007D4574" w:rsidRDefault="00286105" w:rsidP="00286105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50" w:type="dxa"/>
            <w:vAlign w:val="center"/>
          </w:tcPr>
          <w:p w14:paraId="0979B71E" w14:textId="6905C768" w:rsidR="00286105" w:rsidRPr="007D4574" w:rsidRDefault="00286105" w:rsidP="00286105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86105" w:rsidRPr="007D4574" w14:paraId="0979B725" w14:textId="77777777" w:rsidTr="000F0E4B">
        <w:trPr>
          <w:jc w:val="center"/>
        </w:trPr>
        <w:tc>
          <w:tcPr>
            <w:tcW w:w="2933" w:type="dxa"/>
            <w:vAlign w:val="center"/>
          </w:tcPr>
          <w:p w14:paraId="0979B720" w14:textId="7674F6A0" w:rsidR="00286105" w:rsidRPr="007D4574" w:rsidRDefault="00286105" w:rsidP="0028610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Commit;</w:t>
            </w:r>
          </w:p>
        </w:tc>
        <w:tc>
          <w:tcPr>
            <w:tcW w:w="1917" w:type="dxa"/>
          </w:tcPr>
          <w:p w14:paraId="0979B721" w14:textId="5780FBCF" w:rsidR="00286105" w:rsidRPr="007D4574" w:rsidRDefault="00286105" w:rsidP="0028610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4" w:type="dxa"/>
            <w:vAlign w:val="center"/>
          </w:tcPr>
          <w:p w14:paraId="0979B722" w14:textId="3C45A969" w:rsidR="00286105" w:rsidRPr="007D4574" w:rsidRDefault="00286105" w:rsidP="00286105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33" w:type="dxa"/>
            <w:vAlign w:val="center"/>
          </w:tcPr>
          <w:p w14:paraId="0979B723" w14:textId="178AA0C0" w:rsidR="00286105" w:rsidRPr="007D4574" w:rsidRDefault="00286105" w:rsidP="00286105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50" w:type="dxa"/>
            <w:vAlign w:val="center"/>
          </w:tcPr>
          <w:p w14:paraId="0979B724" w14:textId="673C836B" w:rsidR="00286105" w:rsidRPr="007D4574" w:rsidRDefault="00286105" w:rsidP="00286105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86105" w:rsidRPr="007D4574" w14:paraId="0979B72B" w14:textId="77777777" w:rsidTr="000F0E4B">
        <w:trPr>
          <w:jc w:val="center"/>
        </w:trPr>
        <w:tc>
          <w:tcPr>
            <w:tcW w:w="2933" w:type="dxa"/>
            <w:vAlign w:val="center"/>
          </w:tcPr>
          <w:p w14:paraId="0979B726" w14:textId="77777777" w:rsidR="00286105" w:rsidRPr="007D4574" w:rsidRDefault="00286105" w:rsidP="0028610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17" w:type="dxa"/>
          </w:tcPr>
          <w:p w14:paraId="0979B727" w14:textId="77777777" w:rsidR="00286105" w:rsidRPr="007D4574" w:rsidRDefault="00286105" w:rsidP="0028610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4" w:type="dxa"/>
            <w:vAlign w:val="center"/>
          </w:tcPr>
          <w:p w14:paraId="0979B728" w14:textId="77777777" w:rsidR="00286105" w:rsidRPr="007D4574" w:rsidRDefault="00286105" w:rsidP="00286105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33" w:type="dxa"/>
            <w:vAlign w:val="center"/>
          </w:tcPr>
          <w:p w14:paraId="0979B729" w14:textId="77777777" w:rsidR="00286105" w:rsidRPr="007D4574" w:rsidRDefault="00286105" w:rsidP="00286105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50" w:type="dxa"/>
            <w:vAlign w:val="center"/>
          </w:tcPr>
          <w:p w14:paraId="0979B72A" w14:textId="77777777" w:rsidR="00286105" w:rsidRPr="007D4574" w:rsidRDefault="00286105" w:rsidP="00286105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86105" w:rsidRPr="007D4574" w14:paraId="0979B731" w14:textId="77777777" w:rsidTr="000F0E4B">
        <w:trPr>
          <w:jc w:val="center"/>
        </w:trPr>
        <w:tc>
          <w:tcPr>
            <w:tcW w:w="2933" w:type="dxa"/>
            <w:tcBorders>
              <w:bottom w:val="single" w:sz="18" w:space="0" w:color="auto"/>
            </w:tcBorders>
            <w:vAlign w:val="center"/>
          </w:tcPr>
          <w:p w14:paraId="0979B72C" w14:textId="77777777" w:rsidR="00286105" w:rsidRPr="007D4574" w:rsidRDefault="00286105" w:rsidP="0028610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917" w:type="dxa"/>
            <w:tcBorders>
              <w:bottom w:val="single" w:sz="18" w:space="0" w:color="auto"/>
            </w:tcBorders>
          </w:tcPr>
          <w:p w14:paraId="0979B72D" w14:textId="77777777" w:rsidR="00286105" w:rsidRPr="007D4574" w:rsidRDefault="00286105" w:rsidP="0028610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24" w:type="dxa"/>
            <w:tcBorders>
              <w:bottom w:val="single" w:sz="18" w:space="0" w:color="auto"/>
            </w:tcBorders>
            <w:vAlign w:val="center"/>
          </w:tcPr>
          <w:p w14:paraId="0979B72E" w14:textId="77777777" w:rsidR="00286105" w:rsidRPr="007D4574" w:rsidRDefault="00286105" w:rsidP="00286105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33" w:type="dxa"/>
            <w:tcBorders>
              <w:bottom w:val="single" w:sz="18" w:space="0" w:color="auto"/>
            </w:tcBorders>
            <w:vAlign w:val="center"/>
          </w:tcPr>
          <w:p w14:paraId="0979B72F" w14:textId="77777777" w:rsidR="00286105" w:rsidRPr="007D4574" w:rsidRDefault="00286105" w:rsidP="00286105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50" w:type="dxa"/>
            <w:tcBorders>
              <w:bottom w:val="single" w:sz="18" w:space="0" w:color="auto"/>
            </w:tcBorders>
            <w:vAlign w:val="center"/>
          </w:tcPr>
          <w:p w14:paraId="0979B730" w14:textId="77777777" w:rsidR="00286105" w:rsidRPr="007D4574" w:rsidRDefault="00286105" w:rsidP="00286105">
            <w:pPr>
              <w:spacing w:before="12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86105" w:rsidRPr="007D4574" w14:paraId="0979B736" w14:textId="77777777" w:rsidTr="000F0E4B">
        <w:trPr>
          <w:jc w:val="center"/>
        </w:trPr>
        <w:tc>
          <w:tcPr>
            <w:tcW w:w="29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0979B732" w14:textId="77777777" w:rsidR="00286105" w:rsidRPr="007D4574" w:rsidRDefault="00286105" w:rsidP="00286105">
            <w:pPr>
              <w:pStyle w:val="Default"/>
              <w:rPr>
                <w:sz w:val="22"/>
                <w:szCs w:val="22"/>
              </w:rPr>
            </w:pPr>
            <w:r w:rsidRPr="007D4574">
              <w:rPr>
                <w:sz w:val="22"/>
                <w:szCs w:val="22"/>
              </w:rPr>
              <w:t>Scheduled Implementation Date &amp; Time</w:t>
            </w:r>
            <w:r w:rsidRPr="007D4574">
              <w:rPr>
                <w:rStyle w:val="Textoennegrita"/>
                <w:b w:val="0"/>
                <w:sz w:val="22"/>
                <w:szCs w:val="22"/>
              </w:rPr>
              <w:t>:</w:t>
            </w:r>
          </w:p>
        </w:tc>
        <w:tc>
          <w:tcPr>
            <w:tcW w:w="19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9B733" w14:textId="2C2EC59F" w:rsidR="00286105" w:rsidRPr="007D4574" w:rsidRDefault="00286105" w:rsidP="0028610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DE375B">
              <w:rPr>
                <w:rFonts w:ascii="Arial" w:hAnsi="Arial" w:cs="Arial"/>
                <w:color w:val="000000"/>
              </w:rPr>
              <w:t>20</w:t>
            </w:r>
            <w:r>
              <w:rPr>
                <w:rFonts w:ascii="Arial" w:hAnsi="Arial" w:cs="Arial"/>
                <w:color w:val="000000"/>
              </w:rPr>
              <w:t>20</w:t>
            </w:r>
            <w:r w:rsidRPr="00DE375B">
              <w:rPr>
                <w:rFonts w:ascii="Arial" w:hAnsi="Arial" w:cs="Arial"/>
                <w:color w:val="000000"/>
              </w:rPr>
              <w:t>-</w:t>
            </w:r>
            <w:r>
              <w:rPr>
                <w:rFonts w:ascii="Arial" w:hAnsi="Arial" w:cs="Arial"/>
                <w:color w:val="000000"/>
              </w:rPr>
              <w:t>01</w:t>
            </w:r>
            <w:r w:rsidRPr="00DE375B">
              <w:rPr>
                <w:rFonts w:ascii="Arial" w:hAnsi="Arial" w:cs="Arial"/>
                <w:color w:val="000000"/>
              </w:rPr>
              <w:t>-</w:t>
            </w:r>
            <w:r>
              <w:rPr>
                <w:rFonts w:ascii="Arial" w:hAnsi="Arial" w:cs="Arial"/>
                <w:color w:val="000000"/>
              </w:rPr>
              <w:t>30</w:t>
            </w:r>
          </w:p>
        </w:tc>
        <w:tc>
          <w:tcPr>
            <w:tcW w:w="335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0979B734" w14:textId="77777777" w:rsidR="00286105" w:rsidRPr="007D4574" w:rsidRDefault="00286105" w:rsidP="0028610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Style w:val="Textoennegrita"/>
                <w:rFonts w:ascii="Arial" w:hAnsi="Arial" w:cs="Arial"/>
                <w:b w:val="0"/>
                <w:color w:val="000000"/>
                <w:sz w:val="22"/>
                <w:szCs w:val="22"/>
              </w:rPr>
              <w:t>Duration of activity:</w:t>
            </w: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9B735" w14:textId="5107C8CF" w:rsidR="00286105" w:rsidRPr="007D4574" w:rsidRDefault="00286105" w:rsidP="0028610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20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minutos</w:t>
            </w:r>
            <w:proofErr w:type="spellEnd"/>
          </w:p>
        </w:tc>
      </w:tr>
      <w:tr w:rsidR="00286105" w:rsidRPr="007D4574" w14:paraId="0979B73B" w14:textId="77777777" w:rsidTr="000F0E4B">
        <w:trPr>
          <w:jc w:val="center"/>
        </w:trPr>
        <w:tc>
          <w:tcPr>
            <w:tcW w:w="2933" w:type="dxa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0979B737" w14:textId="77777777" w:rsidR="00286105" w:rsidRPr="007D4574" w:rsidRDefault="00286105" w:rsidP="0028610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PROD Server Outage (Yes/No):</w:t>
            </w:r>
          </w:p>
        </w:tc>
        <w:tc>
          <w:tcPr>
            <w:tcW w:w="19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9B738" w14:textId="32AF8697" w:rsidR="00286105" w:rsidRPr="007D4574" w:rsidRDefault="00286105" w:rsidP="0028610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335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3F3F3"/>
            <w:vAlign w:val="center"/>
          </w:tcPr>
          <w:p w14:paraId="0979B739" w14:textId="77777777" w:rsidR="00286105" w:rsidRPr="007D4574" w:rsidRDefault="00286105" w:rsidP="0028610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Restart of Host (Yes/No):</w:t>
            </w:r>
          </w:p>
        </w:tc>
        <w:tc>
          <w:tcPr>
            <w:tcW w:w="18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79B73A" w14:textId="12CB1D15" w:rsidR="00286105" w:rsidRPr="007D4574" w:rsidRDefault="00286105" w:rsidP="0028610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286105" w:rsidRPr="007D4574" w14:paraId="0979B73E" w14:textId="77777777" w:rsidTr="000F0E4B">
        <w:trPr>
          <w:trHeight w:val="818"/>
          <w:jc w:val="center"/>
        </w:trPr>
        <w:tc>
          <w:tcPr>
            <w:tcW w:w="2933" w:type="dxa"/>
            <w:tcBorders>
              <w:bottom w:val="single" w:sz="4" w:space="0" w:color="auto"/>
            </w:tcBorders>
            <w:shd w:val="clear" w:color="auto" w:fill="F3F3F3"/>
            <w:vAlign w:val="center"/>
          </w:tcPr>
          <w:p w14:paraId="0979B73C" w14:textId="77777777" w:rsidR="00286105" w:rsidRPr="007D4574" w:rsidRDefault="00286105" w:rsidP="0028610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>Change Review Plan</w:t>
            </w:r>
            <w:r w:rsidRPr="007D4574">
              <w:rPr>
                <w:rFonts w:ascii="Arial" w:hAnsi="Arial" w:cs="Arial"/>
                <w:sz w:val="22"/>
                <w:szCs w:val="22"/>
              </w:rPr>
              <w:br/>
              <w:t>(if appropriate):</w:t>
            </w:r>
          </w:p>
        </w:tc>
        <w:tc>
          <w:tcPr>
            <w:tcW w:w="7124" w:type="dxa"/>
            <w:gridSpan w:val="4"/>
            <w:tcBorders>
              <w:bottom w:val="single" w:sz="4" w:space="0" w:color="auto"/>
            </w:tcBorders>
            <w:vAlign w:val="center"/>
          </w:tcPr>
          <w:p w14:paraId="0979B73D" w14:textId="4BADB3C5" w:rsidR="00286105" w:rsidRPr="007D4574" w:rsidRDefault="00286105" w:rsidP="0028610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86105" w:rsidRPr="007D4574" w14:paraId="0979B741" w14:textId="77777777" w:rsidTr="000F0E4B">
        <w:trPr>
          <w:trHeight w:val="503"/>
          <w:jc w:val="center"/>
        </w:trPr>
        <w:tc>
          <w:tcPr>
            <w:tcW w:w="2933" w:type="dxa"/>
            <w:shd w:val="clear" w:color="auto" w:fill="F3F3F3"/>
            <w:vAlign w:val="center"/>
          </w:tcPr>
          <w:p w14:paraId="0979B73F" w14:textId="77777777" w:rsidR="00286105" w:rsidRPr="007D4574" w:rsidRDefault="00286105" w:rsidP="0028610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  <w:r w:rsidRPr="007D4574">
              <w:rPr>
                <w:rFonts w:ascii="Arial" w:hAnsi="Arial" w:cs="Arial"/>
                <w:sz w:val="22"/>
                <w:szCs w:val="22"/>
              </w:rPr>
              <w:t xml:space="preserve">ITC Manager / Supervisor Approver:  </w:t>
            </w:r>
          </w:p>
        </w:tc>
        <w:tc>
          <w:tcPr>
            <w:tcW w:w="7124" w:type="dxa"/>
            <w:gridSpan w:val="4"/>
            <w:vAlign w:val="center"/>
          </w:tcPr>
          <w:p w14:paraId="0979B740" w14:textId="61D65B04" w:rsidR="00286105" w:rsidRPr="007D4574" w:rsidRDefault="00286105" w:rsidP="00286105">
            <w:pPr>
              <w:spacing w:before="12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979B742" w14:textId="584BD365" w:rsidR="002F3F2C" w:rsidRPr="007D4574" w:rsidRDefault="002F3F2C" w:rsidP="00DE77A8">
      <w:pPr>
        <w:rPr>
          <w:rFonts w:ascii="Arial" w:hAnsi="Arial" w:cs="Arial"/>
          <w:sz w:val="22"/>
          <w:szCs w:val="22"/>
        </w:rPr>
      </w:pPr>
    </w:p>
    <w:p w14:paraId="1514C164" w14:textId="77777777" w:rsidR="00BE16F3" w:rsidRPr="007D4574" w:rsidRDefault="00BE16F3" w:rsidP="00DE77A8">
      <w:pPr>
        <w:rPr>
          <w:rFonts w:ascii="Arial" w:hAnsi="Arial" w:cs="Arial"/>
          <w:sz w:val="22"/>
          <w:szCs w:val="22"/>
        </w:rPr>
      </w:pPr>
    </w:p>
    <w:p w14:paraId="0979B758" w14:textId="77777777" w:rsidR="00D403FD" w:rsidRPr="007D4574" w:rsidRDefault="00D403FD" w:rsidP="00D403FD">
      <w:pPr>
        <w:rPr>
          <w:rFonts w:ascii="Arial" w:hAnsi="Arial" w:cs="Arial"/>
          <w:sz w:val="22"/>
          <w:szCs w:val="22"/>
        </w:rPr>
      </w:pPr>
    </w:p>
    <w:p w14:paraId="0979B759" w14:textId="77777777" w:rsidR="00D403FD" w:rsidRPr="007D4574" w:rsidRDefault="00D403FD" w:rsidP="00D403FD">
      <w:pPr>
        <w:rPr>
          <w:rFonts w:ascii="Arial" w:hAnsi="Arial" w:cs="Arial"/>
          <w:sz w:val="22"/>
          <w:szCs w:val="22"/>
        </w:rPr>
      </w:pPr>
    </w:p>
    <w:p w14:paraId="772C6146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214ED" w:rsidRPr="00DE375B" w14:paraId="692FD2CE" w14:textId="77777777" w:rsidTr="0011298E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7C9CB742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  <w:sz w:val="24"/>
                <w:szCs w:val="24"/>
              </w:rPr>
              <w:t>Customer Approval Hierarchies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32F507F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214ED" w:rsidRPr="00DE375B" w14:paraId="31B6784C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AB70B4A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B3909A7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Primary Contact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633F122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Primary Email Address</w:t>
            </w:r>
          </w:p>
        </w:tc>
      </w:tr>
      <w:tr w:rsidR="000214ED" w:rsidRPr="00DE375B" w14:paraId="585176C1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031D85F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Server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3468968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54122CE7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FF"/>
                <w:u w:val="single"/>
              </w:rPr>
              <w:t>lcarazzo</w:t>
            </w:r>
            <w:hyperlink r:id="rId15" w:history="1">
              <w:r w:rsidRPr="00DE375B">
                <w:rPr>
                  <w:rFonts w:ascii="Arial" w:hAnsi="Arial" w:cs="Arial"/>
                  <w:color w:val="0000FF"/>
                  <w:u w:val="single"/>
                </w:rPr>
                <w:t>@adecoagro.com</w:t>
              </w:r>
            </w:hyperlink>
          </w:p>
        </w:tc>
      </w:tr>
      <w:tr w:rsidR="000214ED" w:rsidRPr="00DE375B" w14:paraId="12C884D8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845A5FA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Database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2FD35D2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7069680" w14:textId="77777777" w:rsidR="000214ED" w:rsidRPr="00DE375B" w:rsidRDefault="00561349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6" w:history="1">
              <w:r w:rsidR="000214ED" w:rsidRPr="00DE375B">
                <w:rPr>
                  <w:rFonts w:ascii="Arial" w:hAnsi="Arial" w:cs="Arial"/>
                  <w:color w:val="0000FF"/>
                  <w:u w:val="single"/>
                </w:rPr>
                <w:t>pgallucci@adecoagro.com</w:t>
              </w:r>
            </w:hyperlink>
          </w:p>
        </w:tc>
      </w:tr>
      <w:tr w:rsidR="000214ED" w:rsidRPr="00DE375B" w14:paraId="3DE62958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19D0BDD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Application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DCFC5E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8CA8F3E" w14:textId="77777777" w:rsidR="000214ED" w:rsidRPr="00DE375B" w:rsidRDefault="00561349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7" w:history="1">
              <w:r w:rsidR="000214ED" w:rsidRPr="00DE375B">
                <w:rPr>
                  <w:rFonts w:ascii="Arial" w:hAnsi="Arial" w:cs="Arial"/>
                  <w:color w:val="0000FF"/>
                  <w:u w:val="single"/>
                </w:rPr>
                <w:t>lpaats@adecoagro.com</w:t>
              </w:r>
            </w:hyperlink>
          </w:p>
        </w:tc>
      </w:tr>
      <w:tr w:rsidR="000214ED" w:rsidRPr="00DE375B" w14:paraId="457DB52F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1CCFD6B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Functional Setup, Outages, and Issues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022D3A6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31E8916" w14:textId="77777777" w:rsidR="000214ED" w:rsidRPr="00DE375B" w:rsidRDefault="00561349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8" w:history="1">
              <w:r w:rsidR="000214ED" w:rsidRPr="00DE375B">
                <w:rPr>
                  <w:rFonts w:ascii="Arial" w:hAnsi="Arial" w:cs="Arial"/>
                  <w:color w:val="0000FF"/>
                  <w:u w:val="single"/>
                </w:rPr>
                <w:t>lpaats@adecoagro.com</w:t>
              </w:r>
            </w:hyperlink>
          </w:p>
        </w:tc>
      </w:tr>
      <w:tr w:rsidR="000214ED" w:rsidRPr="00DE375B" w14:paraId="775370D3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29C9BA8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Development Setup, Implementation, and Changes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D0C1C66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4AA60E0" w14:textId="77777777" w:rsidR="000214ED" w:rsidRPr="00DE375B" w:rsidRDefault="00561349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9" w:history="1">
              <w:r w:rsidR="000214ED" w:rsidRPr="00DE375B">
                <w:rPr>
                  <w:rFonts w:ascii="Arial" w:hAnsi="Arial" w:cs="Arial"/>
                  <w:color w:val="0000FF"/>
                  <w:u w:val="single"/>
                </w:rPr>
                <w:t>pgallucci@adecoagro.com</w:t>
              </w:r>
            </w:hyperlink>
          </w:p>
        </w:tc>
      </w:tr>
      <w:tr w:rsidR="000214ED" w:rsidRPr="00DE375B" w14:paraId="385E2AFD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71C4DBB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Network Outages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3DEDB2B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478AF177" w14:textId="77777777" w:rsidR="000214ED" w:rsidRPr="00DE375B" w:rsidRDefault="00561349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20" w:history="1">
              <w:r w:rsidR="000214ED" w:rsidRPr="00DE375B">
                <w:rPr>
                  <w:rFonts w:ascii="Arial" w:hAnsi="Arial" w:cs="Arial"/>
                  <w:color w:val="0000FF"/>
                  <w:u w:val="single"/>
                </w:rPr>
                <w:t>pgallucci@adecoagro.com</w:t>
              </w:r>
            </w:hyperlink>
          </w:p>
        </w:tc>
      </w:tr>
      <w:tr w:rsidR="000214ED" w:rsidRPr="00DE375B" w14:paraId="636EC743" w14:textId="77777777" w:rsidTr="0011298E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FA3EDB3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00"/>
              </w:rPr>
              <w:t>Other (Not Previously Defined)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EE2B1F0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b/>
                <w:bCs/>
                <w:color w:val="00000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79D109B8" w14:textId="77777777" w:rsidR="000214ED" w:rsidRPr="00DE375B" w:rsidRDefault="000214ED" w:rsidP="0011298E">
            <w:pPr>
              <w:widowControl w:val="0"/>
              <w:autoSpaceDE w:val="0"/>
              <w:autoSpaceDN w:val="0"/>
              <w:adjustRightInd w:val="0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 w:rsidRPr="00DE375B">
              <w:rPr>
                <w:rFonts w:ascii="Arial" w:hAnsi="Arial" w:cs="Arial"/>
                <w:color w:val="0000FF"/>
                <w:u w:val="single"/>
              </w:rPr>
              <w:t>lcarazzo@adecoagro.com</w:t>
            </w:r>
          </w:p>
        </w:tc>
      </w:tr>
    </w:tbl>
    <w:p w14:paraId="2BDF3314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color w:val="000000"/>
        </w:rPr>
      </w:pPr>
    </w:p>
    <w:p w14:paraId="4112EDD7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color w:val="000000"/>
        </w:rPr>
      </w:pPr>
    </w:p>
    <w:p w14:paraId="2CB742A9" w14:textId="77777777" w:rsidR="000214ED" w:rsidRDefault="000214ED" w:rsidP="000214ED">
      <w:pPr>
        <w:keepNext/>
        <w:widowControl w:val="0"/>
        <w:autoSpaceDE w:val="0"/>
        <w:autoSpaceDN w:val="0"/>
        <w:adjustRightInd w:val="0"/>
        <w:ind w:left="552" w:right="120"/>
        <w:rPr>
          <w:rFonts w:ascii="Arial" w:hAnsi="Arial" w:cs="Arial"/>
          <w:sz w:val="24"/>
          <w:szCs w:val="24"/>
        </w:rPr>
      </w:pPr>
      <w:r>
        <w:rPr>
          <w:b/>
          <w:bCs/>
          <w:i/>
          <w:iCs/>
          <w:color w:val="000000"/>
          <w:sz w:val="28"/>
          <w:szCs w:val="28"/>
        </w:rPr>
        <w:t>Related Policies &amp; Procedures</w:t>
      </w:r>
    </w:p>
    <w:p w14:paraId="0D85104F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color w:val="000000"/>
        </w:rPr>
      </w:pPr>
    </w:p>
    <w:p w14:paraId="44CF620B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sz w:val="24"/>
          <w:szCs w:val="24"/>
        </w:rPr>
      </w:pPr>
      <w:r>
        <w:rPr>
          <w:color w:val="000000"/>
        </w:rPr>
        <w:tab/>
      </w:r>
      <w:hyperlink r:id="rId21" w:history="1">
        <w:r>
          <w:rPr>
            <w:rFonts w:ascii="Arial" w:hAnsi="Arial" w:cs="Arial"/>
            <w:color w:val="0000FF"/>
            <w:u w:val="single"/>
          </w:rPr>
          <w:t>Change Management Procedure</w:t>
        </w:r>
      </w:hyperlink>
    </w:p>
    <w:p w14:paraId="62F11470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</w:p>
    <w:p w14:paraId="55AA01B9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lastRenderedPageBreak/>
        <w:tab/>
      </w:r>
      <w:hyperlink r:id="rId22" w:history="1">
        <w:r>
          <w:rPr>
            <w:rFonts w:ascii="Arial" w:hAnsi="Arial" w:cs="Arial"/>
            <w:color w:val="0000FF"/>
            <w:u w:val="single"/>
          </w:rPr>
          <w:t>ITC Change Control Management Policy</w:t>
        </w:r>
      </w:hyperlink>
    </w:p>
    <w:p w14:paraId="76110BC4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color w:val="000000"/>
        </w:rPr>
      </w:pPr>
    </w:p>
    <w:p w14:paraId="06FD5E2F" w14:textId="77777777" w:rsidR="000214ED" w:rsidRDefault="000214ED" w:rsidP="000214ED">
      <w:pPr>
        <w:widowControl w:val="0"/>
        <w:autoSpaceDE w:val="0"/>
        <w:autoSpaceDN w:val="0"/>
        <w:adjustRightInd w:val="0"/>
        <w:ind w:left="120" w:right="1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000000"/>
        </w:rPr>
        <w:tab/>
      </w:r>
      <w:hyperlink r:id="rId23" w:history="1">
        <w:r>
          <w:rPr>
            <w:rFonts w:ascii="Arial" w:hAnsi="Arial" w:cs="Arial"/>
            <w:color w:val="0000FF"/>
            <w:u w:val="single"/>
          </w:rPr>
          <w:t>Change Exception Process</w:t>
        </w:r>
      </w:hyperlink>
    </w:p>
    <w:p w14:paraId="0979B776" w14:textId="6C2959ED" w:rsidR="00023347" w:rsidRDefault="00023347" w:rsidP="00DE77A8">
      <w:pPr>
        <w:rPr>
          <w:rFonts w:ascii="Arial" w:hAnsi="Arial" w:cs="Arial"/>
          <w:sz w:val="22"/>
          <w:szCs w:val="22"/>
        </w:rPr>
      </w:pPr>
    </w:p>
    <w:p w14:paraId="096BCD17" w14:textId="77777777" w:rsidR="005A6BFE" w:rsidRDefault="005A6BFE" w:rsidP="00DE77A8">
      <w:pPr>
        <w:rPr>
          <w:rFonts w:ascii="Arial" w:hAnsi="Arial" w:cs="Arial"/>
          <w:sz w:val="22"/>
          <w:szCs w:val="22"/>
        </w:rPr>
      </w:pPr>
    </w:p>
    <w:p w14:paraId="07A7A5BA" w14:textId="17F382BC" w:rsidR="005A6BFE" w:rsidRPr="007D4574" w:rsidRDefault="005A6BFE" w:rsidP="003372F3">
      <w:pPr>
        <w:rPr>
          <w:rFonts w:ascii="Arial" w:hAnsi="Arial" w:cs="Arial"/>
          <w:sz w:val="22"/>
          <w:szCs w:val="22"/>
        </w:rPr>
      </w:pPr>
    </w:p>
    <w:sectPr w:rsidR="005A6BFE" w:rsidRPr="007D4574" w:rsidSect="00872D43">
      <w:headerReference w:type="default" r:id="rId24"/>
      <w:footerReference w:type="default" r:id="rId25"/>
      <w:pgSz w:w="12240" w:h="15840"/>
      <w:pgMar w:top="1797" w:right="720" w:bottom="720" w:left="720" w:header="720" w:footer="3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C2BD61" w14:textId="77777777" w:rsidR="00561349" w:rsidRDefault="00561349">
      <w:r>
        <w:separator/>
      </w:r>
    </w:p>
  </w:endnote>
  <w:endnote w:type="continuationSeparator" w:id="0">
    <w:p w14:paraId="1280D6D8" w14:textId="77777777" w:rsidR="00561349" w:rsidRDefault="00561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Reference Specialty">
    <w:panose1 w:val="050005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9B77E" w14:textId="77777777" w:rsidR="00A73352" w:rsidRDefault="00A73352" w:rsidP="00D51507">
    <w:pPr>
      <w:pStyle w:val="ITCWPFooter1"/>
      <w:rPr>
        <w:b w:val="0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0979B789" wp14:editId="0979B78A">
              <wp:simplePos x="0" y="0"/>
              <wp:positionH relativeFrom="column">
                <wp:posOffset>394335</wp:posOffset>
              </wp:positionH>
              <wp:positionV relativeFrom="paragraph">
                <wp:posOffset>53975</wp:posOffset>
              </wp:positionV>
              <wp:extent cx="6515100" cy="25400"/>
              <wp:effectExtent l="381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15100" cy="25400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80808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6FF342" id="Rectangle 1" o:spid="_x0000_s1026" style="position:absolute;margin-left:31.05pt;margin-top:4.25pt;width:513pt;height:2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" stroked="f">
              <v:fill color2="gray" rotate="t" angle="90" focus="100%" type="gradient"/>
            </v:rect>
          </w:pict>
        </mc:Fallback>
      </mc:AlternateContent>
    </w:r>
  </w:p>
  <w:p w14:paraId="0979B77F" w14:textId="77777777" w:rsidR="00A73352" w:rsidRPr="00242346" w:rsidRDefault="00A73352" w:rsidP="008446F3">
    <w:pPr>
      <w:pStyle w:val="ITCWPFooter1"/>
      <w:jc w:val="center"/>
      <w:rPr>
        <w:rStyle w:val="ITCWPFooter2Char"/>
        <w:rFonts w:asciiTheme="minorHAnsi" w:hAnsiTheme="minorHAnsi"/>
        <w:sz w:val="18"/>
      </w:rPr>
    </w:pPr>
    <w:r w:rsidRPr="00242346">
      <w:rPr>
        <w:rStyle w:val="ITCWPFooter1Char"/>
        <w:rFonts w:asciiTheme="minorHAnsi" w:hAnsiTheme="minorHAnsi"/>
        <w:sz w:val="18"/>
      </w:rPr>
      <w:t>IT Convergence Change Management Request</w:t>
    </w:r>
  </w:p>
  <w:p w14:paraId="0979B780" w14:textId="575B5124" w:rsidR="00A73352" w:rsidRPr="00242346" w:rsidRDefault="00A73352" w:rsidP="008446F3">
    <w:pPr>
      <w:pStyle w:val="ITCWPFooter1"/>
      <w:rPr>
        <w:rFonts w:asciiTheme="minorHAnsi" w:hAnsiTheme="minorHAnsi"/>
        <w:sz w:val="18"/>
      </w:rPr>
    </w:pPr>
    <w:r w:rsidRPr="00242346">
      <w:rPr>
        <w:rFonts w:asciiTheme="minorHAnsi" w:hAnsiTheme="minorHAnsi"/>
        <w:sz w:val="18"/>
      </w:rPr>
      <w:fldChar w:fldCharType="begin"/>
    </w:r>
    <w:r w:rsidRPr="00242346">
      <w:rPr>
        <w:rFonts w:asciiTheme="minorHAnsi" w:hAnsiTheme="minorHAnsi"/>
        <w:sz w:val="18"/>
      </w:rPr>
      <w:instrText xml:space="preserve"> PAGE </w:instrText>
    </w:r>
    <w:r w:rsidRPr="00242346">
      <w:rPr>
        <w:rFonts w:asciiTheme="minorHAnsi" w:hAnsiTheme="minorHAnsi"/>
        <w:sz w:val="18"/>
      </w:rPr>
      <w:fldChar w:fldCharType="separate"/>
    </w:r>
    <w:r w:rsidR="00286105">
      <w:rPr>
        <w:rFonts w:asciiTheme="minorHAnsi" w:hAnsiTheme="minorHAnsi"/>
        <w:noProof/>
        <w:sz w:val="18"/>
      </w:rPr>
      <w:t>4</w:t>
    </w:r>
    <w:r w:rsidRPr="00242346">
      <w:rPr>
        <w:rFonts w:asciiTheme="minorHAnsi" w:hAnsiTheme="minorHAnsi"/>
        <w:noProof/>
        <w:sz w:val="18"/>
      </w:rPr>
      <w:fldChar w:fldCharType="end"/>
    </w:r>
    <w:r w:rsidRPr="00242346">
      <w:rPr>
        <w:rFonts w:asciiTheme="minorHAnsi" w:hAnsiTheme="minorHAnsi"/>
        <w:sz w:val="18"/>
      </w:rPr>
      <w:t xml:space="preserve"> / </w:t>
    </w:r>
    <w:r w:rsidRPr="00242346">
      <w:rPr>
        <w:rFonts w:asciiTheme="minorHAnsi" w:hAnsiTheme="minorHAnsi"/>
        <w:sz w:val="18"/>
      </w:rPr>
      <w:fldChar w:fldCharType="begin"/>
    </w:r>
    <w:r w:rsidRPr="00242346">
      <w:rPr>
        <w:rFonts w:asciiTheme="minorHAnsi" w:hAnsiTheme="minorHAnsi"/>
        <w:sz w:val="18"/>
      </w:rPr>
      <w:instrText xml:space="preserve"> NUMPAGES </w:instrText>
    </w:r>
    <w:r w:rsidRPr="00242346">
      <w:rPr>
        <w:rFonts w:asciiTheme="minorHAnsi" w:hAnsiTheme="minorHAnsi"/>
        <w:sz w:val="18"/>
      </w:rPr>
      <w:fldChar w:fldCharType="separate"/>
    </w:r>
    <w:r w:rsidR="00286105">
      <w:rPr>
        <w:rFonts w:asciiTheme="minorHAnsi" w:hAnsiTheme="minorHAnsi"/>
        <w:noProof/>
        <w:sz w:val="18"/>
      </w:rPr>
      <w:t>4</w:t>
    </w:r>
    <w:r w:rsidRPr="00242346">
      <w:rPr>
        <w:rFonts w:asciiTheme="minorHAnsi" w:hAnsiTheme="minorHAnsi"/>
        <w:noProof/>
        <w:sz w:val="18"/>
      </w:rPr>
      <w:fldChar w:fldCharType="end"/>
    </w:r>
  </w:p>
  <w:p w14:paraId="0979B781" w14:textId="77777777" w:rsidR="00A73352" w:rsidRDefault="00A73352" w:rsidP="00D51507">
    <w:pPr>
      <w:pStyle w:val="ITCWPFooter1"/>
    </w:pPr>
  </w:p>
  <w:p w14:paraId="0979B782" w14:textId="77777777" w:rsidR="00A73352" w:rsidRPr="00F76524" w:rsidRDefault="00A73352" w:rsidP="00D51507">
    <w:pPr>
      <w:pStyle w:val="ITCWPFooter1"/>
    </w:pPr>
  </w:p>
  <w:p w14:paraId="0979B783" w14:textId="77777777" w:rsidR="00A73352" w:rsidRPr="007B2F9F" w:rsidRDefault="00A73352" w:rsidP="00D51507">
    <w:pPr>
      <w:pStyle w:val="ITCWPFooter1"/>
    </w:pPr>
  </w:p>
  <w:p w14:paraId="0979B784" w14:textId="77777777" w:rsidR="00A73352" w:rsidRPr="00D51507" w:rsidRDefault="00A73352" w:rsidP="00D5150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08494E" w14:textId="77777777" w:rsidR="00561349" w:rsidRDefault="00561349">
      <w:r>
        <w:separator/>
      </w:r>
    </w:p>
  </w:footnote>
  <w:footnote w:type="continuationSeparator" w:id="0">
    <w:p w14:paraId="29AD75EB" w14:textId="77777777" w:rsidR="00561349" w:rsidRDefault="005613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79B77B" w14:textId="77777777" w:rsidR="00A73352" w:rsidRDefault="00A73352" w:rsidP="00D51507">
    <w:pPr>
      <w:pStyle w:val="ITCWPHeader"/>
    </w:pPr>
  </w:p>
  <w:p w14:paraId="0979B77C" w14:textId="733D11A9" w:rsidR="00A73352" w:rsidRPr="00087832" w:rsidRDefault="00A73352" w:rsidP="00D51507">
    <w:pPr>
      <w:pStyle w:val="ITCWPHeader"/>
      <w:rPr>
        <w:sz w:val="20"/>
        <w:szCs w:val="20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979B785" wp14:editId="0979B786">
              <wp:simplePos x="0" y="0"/>
              <wp:positionH relativeFrom="column">
                <wp:posOffset>3194685</wp:posOffset>
              </wp:positionH>
              <wp:positionV relativeFrom="paragraph">
                <wp:posOffset>59690</wp:posOffset>
              </wp:positionV>
              <wp:extent cx="3314700" cy="0"/>
              <wp:effectExtent l="165735" t="164465" r="167640" b="159385"/>
              <wp:wrapNone/>
              <wp:docPr id="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314700" cy="0"/>
                      </a:xfrm>
                      <a:prstGeom prst="line">
                        <a:avLst/>
                      </a:prstGeom>
                      <a:noFill/>
                      <a:ln w="317500">
                        <a:solidFill>
                          <a:srgbClr val="FFFF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8DE229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1.55pt,4.7pt" to="512.5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WYaEQIAACoEAAAOAAAAZHJzL2Uyb0RvYy54bWysU8GO2jAQvVfqP1i+QxJIWT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" strokecolor="white" strokeweight="25pt"/>
          </w:pict>
        </mc:Fallback>
      </mc:AlternateContent>
    </w:r>
    <w:r>
      <w:t xml:space="preserve">              </w:t>
    </w:r>
  </w:p>
  <w:p w14:paraId="0979B77D" w14:textId="77777777" w:rsidR="00A73352" w:rsidRPr="00087832" w:rsidRDefault="00A73352" w:rsidP="00D5150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47895"/>
    <w:multiLevelType w:val="hybridMultilevel"/>
    <w:tmpl w:val="2B9A30F6"/>
    <w:lvl w:ilvl="0" w:tplc="4B321C2C">
      <w:start w:val="6"/>
      <w:numFmt w:val="bullet"/>
      <w:lvlText w:val="-"/>
      <w:lvlJc w:val="left"/>
      <w:pPr>
        <w:ind w:left="108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E9344F"/>
    <w:multiLevelType w:val="hybridMultilevel"/>
    <w:tmpl w:val="F2D0994E"/>
    <w:lvl w:ilvl="0" w:tplc="04090005">
      <w:start w:val="1"/>
      <w:numFmt w:val="bullet"/>
      <w:lvlText w:val=""/>
      <w:lvlJc w:val="left"/>
      <w:pPr>
        <w:tabs>
          <w:tab w:val="num" w:pos="1224"/>
        </w:tabs>
        <w:ind w:left="12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44"/>
        </w:tabs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64"/>
        </w:tabs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84"/>
        </w:tabs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04"/>
        </w:tabs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24"/>
        </w:tabs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44"/>
        </w:tabs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64"/>
        </w:tabs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84"/>
        </w:tabs>
        <w:ind w:left="6984" w:hanging="360"/>
      </w:pPr>
      <w:rPr>
        <w:rFonts w:ascii="Wingdings" w:hAnsi="Wingdings" w:hint="default"/>
      </w:rPr>
    </w:lvl>
  </w:abstractNum>
  <w:abstractNum w:abstractNumId="2" w15:restartNumberingAfterBreak="0">
    <w:nsid w:val="0F393AFD"/>
    <w:multiLevelType w:val="hybridMultilevel"/>
    <w:tmpl w:val="65B2BB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00C89"/>
    <w:multiLevelType w:val="hybridMultilevel"/>
    <w:tmpl w:val="45AA0D3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11EA5"/>
    <w:multiLevelType w:val="hybridMultilevel"/>
    <w:tmpl w:val="BF280F1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951430B"/>
    <w:multiLevelType w:val="hybridMultilevel"/>
    <w:tmpl w:val="9258A0BE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FA16A1"/>
    <w:multiLevelType w:val="hybridMultilevel"/>
    <w:tmpl w:val="E41EE276"/>
    <w:lvl w:ilvl="0" w:tplc="DE249E14">
      <w:start w:val="7"/>
      <w:numFmt w:val="bullet"/>
      <w:lvlText w:val="-"/>
      <w:lvlJc w:val="left"/>
      <w:pPr>
        <w:ind w:left="720" w:hanging="360"/>
      </w:pPr>
      <w:rPr>
        <w:rFonts w:ascii="MS Shell Dlg 2" w:eastAsia="Times New Roman" w:hAnsi="MS Shell Dlg 2" w:cs="MS Shell Dlg 2" w:hint="default"/>
        <w:color w:val="80000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E7C96"/>
    <w:multiLevelType w:val="hybridMultilevel"/>
    <w:tmpl w:val="FBC2083E"/>
    <w:lvl w:ilvl="0" w:tplc="F56CF6F0">
      <w:start w:val="7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F66A2"/>
    <w:multiLevelType w:val="hybridMultilevel"/>
    <w:tmpl w:val="DB7CABBC"/>
    <w:lvl w:ilvl="0" w:tplc="29C2601E">
      <w:numFmt w:val="bullet"/>
      <w:lvlText w:val="-"/>
      <w:lvlJc w:val="left"/>
      <w:pPr>
        <w:ind w:left="720" w:hanging="360"/>
      </w:pPr>
      <w:rPr>
        <w:rFonts w:ascii="MS Shell Dlg 2" w:eastAsia="Calibri" w:hAnsi="MS Shell Dlg 2" w:cs="MS Shell Dlg 2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12EC5"/>
    <w:multiLevelType w:val="hybridMultilevel"/>
    <w:tmpl w:val="7598B5EA"/>
    <w:lvl w:ilvl="0" w:tplc="6BA627E8">
      <w:start w:val="845"/>
      <w:numFmt w:val="bullet"/>
      <w:lvlText w:val="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796383"/>
    <w:multiLevelType w:val="hybridMultilevel"/>
    <w:tmpl w:val="228845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4713C"/>
    <w:multiLevelType w:val="hybridMultilevel"/>
    <w:tmpl w:val="C2F49448"/>
    <w:lvl w:ilvl="0" w:tplc="CD68B51C">
      <w:start w:val="408"/>
      <w:numFmt w:val="bullet"/>
      <w:lvlText w:val="-"/>
      <w:lvlJc w:val="left"/>
      <w:pPr>
        <w:tabs>
          <w:tab w:val="num" w:pos="1152"/>
        </w:tabs>
        <w:ind w:left="1152" w:hanging="360"/>
      </w:pPr>
      <w:rPr>
        <w:rFonts w:ascii="Verdana" w:eastAsia="MS Reference Specialty" w:hAnsi="Verdana" w:cs="MS Reference Specialty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46DD5A58"/>
    <w:multiLevelType w:val="multilevel"/>
    <w:tmpl w:val="BF280F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25286A"/>
    <w:multiLevelType w:val="multilevel"/>
    <w:tmpl w:val="4A48FB04"/>
    <w:lvl w:ilvl="0">
      <w:start w:val="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1584"/>
        </w:tabs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16"/>
        </w:tabs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64"/>
        </w:tabs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56"/>
        </w:tabs>
        <w:ind w:left="5256" w:hanging="1800"/>
      </w:pPr>
      <w:rPr>
        <w:rFonts w:hint="default"/>
      </w:rPr>
    </w:lvl>
  </w:abstractNum>
  <w:abstractNum w:abstractNumId="14" w15:restartNumberingAfterBreak="0">
    <w:nsid w:val="4C5D40C4"/>
    <w:multiLevelType w:val="hybridMultilevel"/>
    <w:tmpl w:val="15EC55CE"/>
    <w:lvl w:ilvl="0" w:tplc="783E531E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A6203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7C66C2"/>
    <w:multiLevelType w:val="multilevel"/>
    <w:tmpl w:val="04090021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4E991860"/>
    <w:multiLevelType w:val="hybridMultilevel"/>
    <w:tmpl w:val="5DB2FEDE"/>
    <w:lvl w:ilvl="0" w:tplc="F51E2BFA">
      <w:start w:val="3"/>
      <w:numFmt w:val="bullet"/>
      <w:lvlText w:val="-"/>
      <w:lvlJc w:val="left"/>
      <w:pPr>
        <w:ind w:left="720" w:hanging="360"/>
      </w:pPr>
      <w:rPr>
        <w:rFonts w:ascii="MS Shell Dlg 2" w:eastAsia="Times New Roman" w:hAnsi="MS Shell Dlg 2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B64C0D"/>
    <w:multiLevelType w:val="hybridMultilevel"/>
    <w:tmpl w:val="1326F5DC"/>
    <w:lvl w:ilvl="0" w:tplc="7B62F288">
      <w:start w:val="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246EFC"/>
    <w:multiLevelType w:val="hybridMultilevel"/>
    <w:tmpl w:val="0D5A7FB0"/>
    <w:lvl w:ilvl="0" w:tplc="04090005">
      <w:start w:val="1"/>
      <w:numFmt w:val="bullet"/>
      <w:lvlText w:val=""/>
      <w:lvlJc w:val="left"/>
      <w:pPr>
        <w:tabs>
          <w:tab w:val="num" w:pos="792"/>
        </w:tabs>
        <w:ind w:left="7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76642D4D"/>
    <w:multiLevelType w:val="hybridMultilevel"/>
    <w:tmpl w:val="59D83880"/>
    <w:lvl w:ilvl="0" w:tplc="04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20" w15:restartNumberingAfterBreak="0">
    <w:nsid w:val="78F641AA"/>
    <w:multiLevelType w:val="hybridMultilevel"/>
    <w:tmpl w:val="1A80E61A"/>
    <w:lvl w:ilvl="0" w:tplc="DFF0B32C">
      <w:start w:val="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MS Shell Dlg 2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402C7"/>
    <w:multiLevelType w:val="hybridMultilevel"/>
    <w:tmpl w:val="68E4787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E641528"/>
    <w:multiLevelType w:val="hybridMultilevel"/>
    <w:tmpl w:val="B1E8B19E"/>
    <w:lvl w:ilvl="0" w:tplc="CD68B51C">
      <w:start w:val="408"/>
      <w:numFmt w:val="bullet"/>
      <w:lvlText w:val="-"/>
      <w:lvlJc w:val="left"/>
      <w:pPr>
        <w:tabs>
          <w:tab w:val="num" w:pos="1152"/>
        </w:tabs>
        <w:ind w:left="1152" w:hanging="360"/>
      </w:pPr>
      <w:rPr>
        <w:rFonts w:ascii="Verdana" w:eastAsia="Times New Roman" w:hAnsi="Verdana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23" w15:restartNumberingAfterBreak="0">
    <w:nsid w:val="7EF301D4"/>
    <w:multiLevelType w:val="multilevel"/>
    <w:tmpl w:val="ADDC3F9A"/>
    <w:lvl w:ilvl="0">
      <w:start w:val="5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84"/>
        </w:tabs>
        <w:ind w:left="15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016"/>
        </w:tabs>
        <w:ind w:left="20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464"/>
        </w:tabs>
        <w:ind w:left="44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256"/>
        </w:tabs>
        <w:ind w:left="5256" w:hanging="1800"/>
      </w:pPr>
      <w:rPr>
        <w:rFonts w:hint="default"/>
      </w:rPr>
    </w:lvl>
  </w:abstractNum>
  <w:abstractNum w:abstractNumId="24" w15:restartNumberingAfterBreak="0">
    <w:nsid w:val="7F6B0AF7"/>
    <w:multiLevelType w:val="hybridMultilevel"/>
    <w:tmpl w:val="138E8830"/>
    <w:lvl w:ilvl="0" w:tplc="DF9860EE">
      <w:start w:val="2"/>
      <w:numFmt w:val="bullet"/>
      <w:lvlText w:val="-"/>
      <w:lvlJc w:val="left"/>
      <w:pPr>
        <w:ind w:left="79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2"/>
  </w:num>
  <w:num w:numId="4">
    <w:abstractNumId w:val="11"/>
  </w:num>
  <w:num w:numId="5">
    <w:abstractNumId w:val="23"/>
  </w:num>
  <w:num w:numId="6">
    <w:abstractNumId w:val="13"/>
  </w:num>
  <w:num w:numId="7">
    <w:abstractNumId w:val="4"/>
  </w:num>
  <w:num w:numId="8">
    <w:abstractNumId w:val="12"/>
  </w:num>
  <w:num w:numId="9">
    <w:abstractNumId w:val="5"/>
  </w:num>
  <w:num w:numId="10">
    <w:abstractNumId w:val="1"/>
  </w:num>
  <w:num w:numId="11">
    <w:abstractNumId w:val="18"/>
  </w:num>
  <w:num w:numId="12">
    <w:abstractNumId w:val="3"/>
  </w:num>
  <w:num w:numId="13">
    <w:abstractNumId w:val="21"/>
  </w:num>
  <w:num w:numId="14">
    <w:abstractNumId w:val="24"/>
  </w:num>
  <w:num w:numId="15">
    <w:abstractNumId w:val="19"/>
  </w:num>
  <w:num w:numId="16">
    <w:abstractNumId w:val="10"/>
  </w:num>
  <w:num w:numId="17">
    <w:abstractNumId w:val="9"/>
  </w:num>
  <w:num w:numId="18">
    <w:abstractNumId w:val="8"/>
  </w:num>
  <w:num w:numId="19">
    <w:abstractNumId w:val="17"/>
  </w:num>
  <w:num w:numId="20">
    <w:abstractNumId w:val="16"/>
  </w:num>
  <w:num w:numId="21">
    <w:abstractNumId w:val="20"/>
  </w:num>
  <w:num w:numId="22">
    <w:abstractNumId w:val="0"/>
  </w:num>
  <w:num w:numId="23">
    <w:abstractNumId w:val="7"/>
  </w:num>
  <w:num w:numId="24">
    <w:abstractNumId w:val="6"/>
  </w:num>
  <w:num w:numId="25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432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23A"/>
    <w:rsid w:val="0000279D"/>
    <w:rsid w:val="00002944"/>
    <w:rsid w:val="00003D5C"/>
    <w:rsid w:val="000054B5"/>
    <w:rsid w:val="000064BB"/>
    <w:rsid w:val="000079F5"/>
    <w:rsid w:val="000101F6"/>
    <w:rsid w:val="00011FE1"/>
    <w:rsid w:val="0001270E"/>
    <w:rsid w:val="00016643"/>
    <w:rsid w:val="00017CF8"/>
    <w:rsid w:val="000214ED"/>
    <w:rsid w:val="00022013"/>
    <w:rsid w:val="0002254F"/>
    <w:rsid w:val="00023347"/>
    <w:rsid w:val="00023420"/>
    <w:rsid w:val="00027D28"/>
    <w:rsid w:val="000316EC"/>
    <w:rsid w:val="00032D11"/>
    <w:rsid w:val="000339B7"/>
    <w:rsid w:val="00034318"/>
    <w:rsid w:val="00036BAA"/>
    <w:rsid w:val="000410B9"/>
    <w:rsid w:val="00042B8B"/>
    <w:rsid w:val="00043C08"/>
    <w:rsid w:val="0004428B"/>
    <w:rsid w:val="000462C5"/>
    <w:rsid w:val="00047994"/>
    <w:rsid w:val="000507DF"/>
    <w:rsid w:val="00050F3F"/>
    <w:rsid w:val="00052048"/>
    <w:rsid w:val="00052269"/>
    <w:rsid w:val="0005573D"/>
    <w:rsid w:val="0006077C"/>
    <w:rsid w:val="00061CDB"/>
    <w:rsid w:val="00062ACF"/>
    <w:rsid w:val="00065386"/>
    <w:rsid w:val="000654DE"/>
    <w:rsid w:val="0006621C"/>
    <w:rsid w:val="00067E8D"/>
    <w:rsid w:val="00070708"/>
    <w:rsid w:val="00070DBA"/>
    <w:rsid w:val="00073A58"/>
    <w:rsid w:val="00073D5F"/>
    <w:rsid w:val="0007564F"/>
    <w:rsid w:val="00076C9B"/>
    <w:rsid w:val="00076FFF"/>
    <w:rsid w:val="00077147"/>
    <w:rsid w:val="000824B2"/>
    <w:rsid w:val="00082F1C"/>
    <w:rsid w:val="00083592"/>
    <w:rsid w:val="00084783"/>
    <w:rsid w:val="000851AF"/>
    <w:rsid w:val="000865A5"/>
    <w:rsid w:val="00087832"/>
    <w:rsid w:val="0009386D"/>
    <w:rsid w:val="000945B4"/>
    <w:rsid w:val="00094684"/>
    <w:rsid w:val="00094686"/>
    <w:rsid w:val="000959B8"/>
    <w:rsid w:val="00097651"/>
    <w:rsid w:val="00097BCC"/>
    <w:rsid w:val="000A06D1"/>
    <w:rsid w:val="000A2060"/>
    <w:rsid w:val="000A5023"/>
    <w:rsid w:val="000A62A4"/>
    <w:rsid w:val="000A7770"/>
    <w:rsid w:val="000B492B"/>
    <w:rsid w:val="000B5A6E"/>
    <w:rsid w:val="000C09CC"/>
    <w:rsid w:val="000C1CF3"/>
    <w:rsid w:val="000C2096"/>
    <w:rsid w:val="000C6114"/>
    <w:rsid w:val="000C72FD"/>
    <w:rsid w:val="000C75A1"/>
    <w:rsid w:val="000D0D34"/>
    <w:rsid w:val="000D2242"/>
    <w:rsid w:val="000D330E"/>
    <w:rsid w:val="000D3C87"/>
    <w:rsid w:val="000D676B"/>
    <w:rsid w:val="000D6DA6"/>
    <w:rsid w:val="000D7CE0"/>
    <w:rsid w:val="000E1F6F"/>
    <w:rsid w:val="000E23B5"/>
    <w:rsid w:val="000E3830"/>
    <w:rsid w:val="000E4C28"/>
    <w:rsid w:val="000E5012"/>
    <w:rsid w:val="000F0631"/>
    <w:rsid w:val="000F0E4B"/>
    <w:rsid w:val="000F17AE"/>
    <w:rsid w:val="000F3E05"/>
    <w:rsid w:val="000F4576"/>
    <w:rsid w:val="000F640D"/>
    <w:rsid w:val="000F7416"/>
    <w:rsid w:val="000F7B15"/>
    <w:rsid w:val="000F7D98"/>
    <w:rsid w:val="001000C1"/>
    <w:rsid w:val="00102345"/>
    <w:rsid w:val="00105F25"/>
    <w:rsid w:val="00106D06"/>
    <w:rsid w:val="00111895"/>
    <w:rsid w:val="00113B40"/>
    <w:rsid w:val="0011659B"/>
    <w:rsid w:val="00117916"/>
    <w:rsid w:val="001209D7"/>
    <w:rsid w:val="00120CB3"/>
    <w:rsid w:val="00121D76"/>
    <w:rsid w:val="00122B1D"/>
    <w:rsid w:val="00123072"/>
    <w:rsid w:val="00123413"/>
    <w:rsid w:val="0012564B"/>
    <w:rsid w:val="00126D04"/>
    <w:rsid w:val="001302D0"/>
    <w:rsid w:val="001320B7"/>
    <w:rsid w:val="00136A9D"/>
    <w:rsid w:val="001372BD"/>
    <w:rsid w:val="001408FA"/>
    <w:rsid w:val="00144AFA"/>
    <w:rsid w:val="00146FF8"/>
    <w:rsid w:val="00152B05"/>
    <w:rsid w:val="00152DC2"/>
    <w:rsid w:val="00153979"/>
    <w:rsid w:val="0015687F"/>
    <w:rsid w:val="00160068"/>
    <w:rsid w:val="001603DE"/>
    <w:rsid w:val="00162688"/>
    <w:rsid w:val="00166D7D"/>
    <w:rsid w:val="0016778C"/>
    <w:rsid w:val="00167F66"/>
    <w:rsid w:val="001710CF"/>
    <w:rsid w:val="00173141"/>
    <w:rsid w:val="00173897"/>
    <w:rsid w:val="00176B49"/>
    <w:rsid w:val="00177695"/>
    <w:rsid w:val="00184002"/>
    <w:rsid w:val="00184407"/>
    <w:rsid w:val="001846EB"/>
    <w:rsid w:val="00184BB2"/>
    <w:rsid w:val="00185DCD"/>
    <w:rsid w:val="001865A2"/>
    <w:rsid w:val="00187F8B"/>
    <w:rsid w:val="00194BB1"/>
    <w:rsid w:val="00195A4A"/>
    <w:rsid w:val="0019738B"/>
    <w:rsid w:val="001A0EBD"/>
    <w:rsid w:val="001A2636"/>
    <w:rsid w:val="001A2C97"/>
    <w:rsid w:val="001A5398"/>
    <w:rsid w:val="001A5CF8"/>
    <w:rsid w:val="001A7739"/>
    <w:rsid w:val="001B1524"/>
    <w:rsid w:val="001B7A9E"/>
    <w:rsid w:val="001C018D"/>
    <w:rsid w:val="001C2049"/>
    <w:rsid w:val="001C394E"/>
    <w:rsid w:val="001C39E9"/>
    <w:rsid w:val="001C6265"/>
    <w:rsid w:val="001C6EA3"/>
    <w:rsid w:val="001C7F59"/>
    <w:rsid w:val="001D29F6"/>
    <w:rsid w:val="001D55A8"/>
    <w:rsid w:val="001D7F02"/>
    <w:rsid w:val="001E12E2"/>
    <w:rsid w:val="001E2180"/>
    <w:rsid w:val="001E32E9"/>
    <w:rsid w:val="001E3D50"/>
    <w:rsid w:val="001E69C5"/>
    <w:rsid w:val="001E6A33"/>
    <w:rsid w:val="001E7118"/>
    <w:rsid w:val="001F02A9"/>
    <w:rsid w:val="001F0B59"/>
    <w:rsid w:val="001F2C38"/>
    <w:rsid w:val="001F3D99"/>
    <w:rsid w:val="001F3F48"/>
    <w:rsid w:val="001F4143"/>
    <w:rsid w:val="00201CCA"/>
    <w:rsid w:val="00202352"/>
    <w:rsid w:val="00202387"/>
    <w:rsid w:val="00205149"/>
    <w:rsid w:val="002064E5"/>
    <w:rsid w:val="002069A1"/>
    <w:rsid w:val="00212EFA"/>
    <w:rsid w:val="00215FFE"/>
    <w:rsid w:val="00217BED"/>
    <w:rsid w:val="002223A2"/>
    <w:rsid w:val="00222CEE"/>
    <w:rsid w:val="00224A88"/>
    <w:rsid w:val="002250FF"/>
    <w:rsid w:val="00226E69"/>
    <w:rsid w:val="00230EAA"/>
    <w:rsid w:val="00231723"/>
    <w:rsid w:val="00233DAB"/>
    <w:rsid w:val="0023513D"/>
    <w:rsid w:val="00237AC4"/>
    <w:rsid w:val="002404CE"/>
    <w:rsid w:val="0024135B"/>
    <w:rsid w:val="002416D0"/>
    <w:rsid w:val="002420F4"/>
    <w:rsid w:val="00242346"/>
    <w:rsid w:val="002423B6"/>
    <w:rsid w:val="00243353"/>
    <w:rsid w:val="0024375E"/>
    <w:rsid w:val="00246D5D"/>
    <w:rsid w:val="002521B8"/>
    <w:rsid w:val="00252219"/>
    <w:rsid w:val="0025233D"/>
    <w:rsid w:val="002524B8"/>
    <w:rsid w:val="00253618"/>
    <w:rsid w:val="0025452F"/>
    <w:rsid w:val="00255059"/>
    <w:rsid w:val="00257F07"/>
    <w:rsid w:val="0026275E"/>
    <w:rsid w:val="00262EC4"/>
    <w:rsid w:val="002648F9"/>
    <w:rsid w:val="0026746E"/>
    <w:rsid w:val="00271ABD"/>
    <w:rsid w:val="00271CCD"/>
    <w:rsid w:val="00272765"/>
    <w:rsid w:val="00272783"/>
    <w:rsid w:val="002749C5"/>
    <w:rsid w:val="0027626C"/>
    <w:rsid w:val="002808B2"/>
    <w:rsid w:val="00280A23"/>
    <w:rsid w:val="00280A44"/>
    <w:rsid w:val="0028230E"/>
    <w:rsid w:val="00282E5E"/>
    <w:rsid w:val="0028340B"/>
    <w:rsid w:val="0028462A"/>
    <w:rsid w:val="00286105"/>
    <w:rsid w:val="00293AF4"/>
    <w:rsid w:val="0029488B"/>
    <w:rsid w:val="002A403C"/>
    <w:rsid w:val="002A45AE"/>
    <w:rsid w:val="002A4AD0"/>
    <w:rsid w:val="002A7C39"/>
    <w:rsid w:val="002B18F2"/>
    <w:rsid w:val="002B2578"/>
    <w:rsid w:val="002B517C"/>
    <w:rsid w:val="002B608B"/>
    <w:rsid w:val="002B64E9"/>
    <w:rsid w:val="002B7049"/>
    <w:rsid w:val="002C16BD"/>
    <w:rsid w:val="002C1A2B"/>
    <w:rsid w:val="002C2750"/>
    <w:rsid w:val="002C3BDC"/>
    <w:rsid w:val="002C59C6"/>
    <w:rsid w:val="002C7056"/>
    <w:rsid w:val="002D00EB"/>
    <w:rsid w:val="002D1FE4"/>
    <w:rsid w:val="002D2BBF"/>
    <w:rsid w:val="002D6015"/>
    <w:rsid w:val="002D6CD5"/>
    <w:rsid w:val="002D730B"/>
    <w:rsid w:val="002E0A50"/>
    <w:rsid w:val="002E2621"/>
    <w:rsid w:val="002E5BF8"/>
    <w:rsid w:val="002E5C89"/>
    <w:rsid w:val="002E6249"/>
    <w:rsid w:val="002F0E2E"/>
    <w:rsid w:val="002F1329"/>
    <w:rsid w:val="002F39A0"/>
    <w:rsid w:val="002F3E1C"/>
    <w:rsid w:val="002F3F2C"/>
    <w:rsid w:val="002F6855"/>
    <w:rsid w:val="002F6F37"/>
    <w:rsid w:val="002F72DA"/>
    <w:rsid w:val="002F7C51"/>
    <w:rsid w:val="0030280F"/>
    <w:rsid w:val="0030413C"/>
    <w:rsid w:val="00306569"/>
    <w:rsid w:val="00307841"/>
    <w:rsid w:val="00307CEC"/>
    <w:rsid w:val="00311F24"/>
    <w:rsid w:val="00312619"/>
    <w:rsid w:val="00312C03"/>
    <w:rsid w:val="00312C6E"/>
    <w:rsid w:val="0031636C"/>
    <w:rsid w:val="00316C16"/>
    <w:rsid w:val="00316E85"/>
    <w:rsid w:val="00317C49"/>
    <w:rsid w:val="00317F47"/>
    <w:rsid w:val="00320C9F"/>
    <w:rsid w:val="00321EE3"/>
    <w:rsid w:val="00323A06"/>
    <w:rsid w:val="00324B5B"/>
    <w:rsid w:val="0033065A"/>
    <w:rsid w:val="00330EE8"/>
    <w:rsid w:val="0033261F"/>
    <w:rsid w:val="003337FC"/>
    <w:rsid w:val="00333B10"/>
    <w:rsid w:val="003372F3"/>
    <w:rsid w:val="00337DB5"/>
    <w:rsid w:val="003406B6"/>
    <w:rsid w:val="0034095E"/>
    <w:rsid w:val="003429D8"/>
    <w:rsid w:val="0034521D"/>
    <w:rsid w:val="00350A98"/>
    <w:rsid w:val="0035219E"/>
    <w:rsid w:val="00352E78"/>
    <w:rsid w:val="00353214"/>
    <w:rsid w:val="00353273"/>
    <w:rsid w:val="00354ABA"/>
    <w:rsid w:val="003579CB"/>
    <w:rsid w:val="003608B6"/>
    <w:rsid w:val="003616AB"/>
    <w:rsid w:val="00363E02"/>
    <w:rsid w:val="003653E9"/>
    <w:rsid w:val="003668EB"/>
    <w:rsid w:val="00366BFA"/>
    <w:rsid w:val="003670B0"/>
    <w:rsid w:val="00372FB8"/>
    <w:rsid w:val="003743FB"/>
    <w:rsid w:val="003749B6"/>
    <w:rsid w:val="00375E3F"/>
    <w:rsid w:val="003771D2"/>
    <w:rsid w:val="003804C8"/>
    <w:rsid w:val="003805AE"/>
    <w:rsid w:val="00382902"/>
    <w:rsid w:val="003849AF"/>
    <w:rsid w:val="00385C29"/>
    <w:rsid w:val="00386B10"/>
    <w:rsid w:val="0039144B"/>
    <w:rsid w:val="003918D7"/>
    <w:rsid w:val="00391FF3"/>
    <w:rsid w:val="00392B2F"/>
    <w:rsid w:val="003931D2"/>
    <w:rsid w:val="00393355"/>
    <w:rsid w:val="00393BCC"/>
    <w:rsid w:val="00395619"/>
    <w:rsid w:val="00395EE2"/>
    <w:rsid w:val="003A0526"/>
    <w:rsid w:val="003A1286"/>
    <w:rsid w:val="003A1A24"/>
    <w:rsid w:val="003A24A1"/>
    <w:rsid w:val="003A28B6"/>
    <w:rsid w:val="003A3DB0"/>
    <w:rsid w:val="003A437D"/>
    <w:rsid w:val="003A4C80"/>
    <w:rsid w:val="003A5136"/>
    <w:rsid w:val="003A5604"/>
    <w:rsid w:val="003A600D"/>
    <w:rsid w:val="003A65A0"/>
    <w:rsid w:val="003A6B2C"/>
    <w:rsid w:val="003B0970"/>
    <w:rsid w:val="003B4F13"/>
    <w:rsid w:val="003B5B36"/>
    <w:rsid w:val="003B64BB"/>
    <w:rsid w:val="003B7382"/>
    <w:rsid w:val="003C1CDD"/>
    <w:rsid w:val="003C2200"/>
    <w:rsid w:val="003C2969"/>
    <w:rsid w:val="003C41D1"/>
    <w:rsid w:val="003C6298"/>
    <w:rsid w:val="003C64D4"/>
    <w:rsid w:val="003C671A"/>
    <w:rsid w:val="003C765E"/>
    <w:rsid w:val="003D3F56"/>
    <w:rsid w:val="003D4C96"/>
    <w:rsid w:val="003D52DA"/>
    <w:rsid w:val="003E0D2F"/>
    <w:rsid w:val="003E3B8D"/>
    <w:rsid w:val="003F0165"/>
    <w:rsid w:val="003F2128"/>
    <w:rsid w:val="003F24D3"/>
    <w:rsid w:val="003F46D0"/>
    <w:rsid w:val="003F4ED6"/>
    <w:rsid w:val="003F79F0"/>
    <w:rsid w:val="0040010E"/>
    <w:rsid w:val="00402111"/>
    <w:rsid w:val="00403260"/>
    <w:rsid w:val="00403A14"/>
    <w:rsid w:val="00403BBA"/>
    <w:rsid w:val="00403FF8"/>
    <w:rsid w:val="00404725"/>
    <w:rsid w:val="00406192"/>
    <w:rsid w:val="00406BB5"/>
    <w:rsid w:val="00411232"/>
    <w:rsid w:val="0041153E"/>
    <w:rsid w:val="0041210F"/>
    <w:rsid w:val="004146D2"/>
    <w:rsid w:val="00415150"/>
    <w:rsid w:val="00415266"/>
    <w:rsid w:val="00416C12"/>
    <w:rsid w:val="00421742"/>
    <w:rsid w:val="00421AAA"/>
    <w:rsid w:val="0042250A"/>
    <w:rsid w:val="00431200"/>
    <w:rsid w:val="00431E05"/>
    <w:rsid w:val="00431F3B"/>
    <w:rsid w:val="00432D7E"/>
    <w:rsid w:val="00433A9B"/>
    <w:rsid w:val="004351A1"/>
    <w:rsid w:val="004370DE"/>
    <w:rsid w:val="00437B93"/>
    <w:rsid w:val="00443A13"/>
    <w:rsid w:val="00445C82"/>
    <w:rsid w:val="00446C3D"/>
    <w:rsid w:val="00446D0C"/>
    <w:rsid w:val="0045353F"/>
    <w:rsid w:val="0045489D"/>
    <w:rsid w:val="004566D9"/>
    <w:rsid w:val="0045712B"/>
    <w:rsid w:val="00460CEA"/>
    <w:rsid w:val="00461052"/>
    <w:rsid w:val="00463801"/>
    <w:rsid w:val="00464809"/>
    <w:rsid w:val="00465C0A"/>
    <w:rsid w:val="004661BE"/>
    <w:rsid w:val="00466857"/>
    <w:rsid w:val="00471A25"/>
    <w:rsid w:val="00472487"/>
    <w:rsid w:val="0047288C"/>
    <w:rsid w:val="00472F07"/>
    <w:rsid w:val="004731B4"/>
    <w:rsid w:val="004738A2"/>
    <w:rsid w:val="00473BE9"/>
    <w:rsid w:val="00474ACF"/>
    <w:rsid w:val="00475423"/>
    <w:rsid w:val="0047595D"/>
    <w:rsid w:val="0047654C"/>
    <w:rsid w:val="00477BDC"/>
    <w:rsid w:val="00477CB2"/>
    <w:rsid w:val="004802F4"/>
    <w:rsid w:val="004803E6"/>
    <w:rsid w:val="00482DAD"/>
    <w:rsid w:val="00483BB6"/>
    <w:rsid w:val="00484711"/>
    <w:rsid w:val="0048537E"/>
    <w:rsid w:val="00490E58"/>
    <w:rsid w:val="004919A6"/>
    <w:rsid w:val="00491B7D"/>
    <w:rsid w:val="004959C0"/>
    <w:rsid w:val="00496005"/>
    <w:rsid w:val="00496F5C"/>
    <w:rsid w:val="004976F2"/>
    <w:rsid w:val="004A1A22"/>
    <w:rsid w:val="004A28A1"/>
    <w:rsid w:val="004A3A61"/>
    <w:rsid w:val="004A50FF"/>
    <w:rsid w:val="004A5612"/>
    <w:rsid w:val="004A6132"/>
    <w:rsid w:val="004B0284"/>
    <w:rsid w:val="004B04E5"/>
    <w:rsid w:val="004B29EC"/>
    <w:rsid w:val="004B4194"/>
    <w:rsid w:val="004B692F"/>
    <w:rsid w:val="004B713A"/>
    <w:rsid w:val="004B7CFB"/>
    <w:rsid w:val="004C0D14"/>
    <w:rsid w:val="004C1760"/>
    <w:rsid w:val="004C4247"/>
    <w:rsid w:val="004D35D3"/>
    <w:rsid w:val="004D4927"/>
    <w:rsid w:val="004D5797"/>
    <w:rsid w:val="004D79C2"/>
    <w:rsid w:val="004E0D42"/>
    <w:rsid w:val="004E1D8A"/>
    <w:rsid w:val="004E28C2"/>
    <w:rsid w:val="004E414C"/>
    <w:rsid w:val="004E4D35"/>
    <w:rsid w:val="004E4DA4"/>
    <w:rsid w:val="004E4ED2"/>
    <w:rsid w:val="004E5A12"/>
    <w:rsid w:val="004E5CD2"/>
    <w:rsid w:val="004E6372"/>
    <w:rsid w:val="004F0110"/>
    <w:rsid w:val="004F04BB"/>
    <w:rsid w:val="004F0A6F"/>
    <w:rsid w:val="004F2557"/>
    <w:rsid w:val="004F2E73"/>
    <w:rsid w:val="004F3767"/>
    <w:rsid w:val="004F3961"/>
    <w:rsid w:val="004F413A"/>
    <w:rsid w:val="004F4C2F"/>
    <w:rsid w:val="004F5142"/>
    <w:rsid w:val="004F5629"/>
    <w:rsid w:val="004F7235"/>
    <w:rsid w:val="004F7F8D"/>
    <w:rsid w:val="0050005D"/>
    <w:rsid w:val="00506BD1"/>
    <w:rsid w:val="0050712E"/>
    <w:rsid w:val="00510401"/>
    <w:rsid w:val="005118A9"/>
    <w:rsid w:val="00512F4D"/>
    <w:rsid w:val="0051343C"/>
    <w:rsid w:val="00516883"/>
    <w:rsid w:val="00517922"/>
    <w:rsid w:val="00520E05"/>
    <w:rsid w:val="00523D0F"/>
    <w:rsid w:val="00524DEA"/>
    <w:rsid w:val="00531B4D"/>
    <w:rsid w:val="00532556"/>
    <w:rsid w:val="005329AF"/>
    <w:rsid w:val="00533029"/>
    <w:rsid w:val="00533752"/>
    <w:rsid w:val="00533E50"/>
    <w:rsid w:val="005348E0"/>
    <w:rsid w:val="00534A98"/>
    <w:rsid w:val="00536560"/>
    <w:rsid w:val="00537588"/>
    <w:rsid w:val="0054328B"/>
    <w:rsid w:val="005445BF"/>
    <w:rsid w:val="00546ADF"/>
    <w:rsid w:val="005511A8"/>
    <w:rsid w:val="0055229E"/>
    <w:rsid w:val="005558F6"/>
    <w:rsid w:val="00556EEC"/>
    <w:rsid w:val="005573B6"/>
    <w:rsid w:val="0056039E"/>
    <w:rsid w:val="00560723"/>
    <w:rsid w:val="00561349"/>
    <w:rsid w:val="00565378"/>
    <w:rsid w:val="00566052"/>
    <w:rsid w:val="00566D50"/>
    <w:rsid w:val="00566EFC"/>
    <w:rsid w:val="005809D1"/>
    <w:rsid w:val="00580E8F"/>
    <w:rsid w:val="00585B57"/>
    <w:rsid w:val="005905B3"/>
    <w:rsid w:val="0059083F"/>
    <w:rsid w:val="005909B0"/>
    <w:rsid w:val="00591B1A"/>
    <w:rsid w:val="005928AB"/>
    <w:rsid w:val="005945F2"/>
    <w:rsid w:val="005960D8"/>
    <w:rsid w:val="00597929"/>
    <w:rsid w:val="005A0462"/>
    <w:rsid w:val="005A3999"/>
    <w:rsid w:val="005A62F2"/>
    <w:rsid w:val="005A65C2"/>
    <w:rsid w:val="005A6BFE"/>
    <w:rsid w:val="005B291B"/>
    <w:rsid w:val="005B3493"/>
    <w:rsid w:val="005B3A78"/>
    <w:rsid w:val="005B41A1"/>
    <w:rsid w:val="005B4A92"/>
    <w:rsid w:val="005B665E"/>
    <w:rsid w:val="005C1D3A"/>
    <w:rsid w:val="005C28D0"/>
    <w:rsid w:val="005C2CEA"/>
    <w:rsid w:val="005C577C"/>
    <w:rsid w:val="005C798D"/>
    <w:rsid w:val="005C7FC1"/>
    <w:rsid w:val="005D02C5"/>
    <w:rsid w:val="005D0639"/>
    <w:rsid w:val="005D3B9D"/>
    <w:rsid w:val="005D55EC"/>
    <w:rsid w:val="005D58DA"/>
    <w:rsid w:val="005D7C9A"/>
    <w:rsid w:val="005E12DE"/>
    <w:rsid w:val="005E2566"/>
    <w:rsid w:val="005E4B00"/>
    <w:rsid w:val="005E4B78"/>
    <w:rsid w:val="005E51A7"/>
    <w:rsid w:val="005E5945"/>
    <w:rsid w:val="005E649C"/>
    <w:rsid w:val="005E6BD6"/>
    <w:rsid w:val="005F6AD3"/>
    <w:rsid w:val="00600360"/>
    <w:rsid w:val="006009B5"/>
    <w:rsid w:val="00604044"/>
    <w:rsid w:val="006054E7"/>
    <w:rsid w:val="0060610C"/>
    <w:rsid w:val="00606948"/>
    <w:rsid w:val="00611C08"/>
    <w:rsid w:val="00612182"/>
    <w:rsid w:val="00613982"/>
    <w:rsid w:val="00613DC1"/>
    <w:rsid w:val="006143C2"/>
    <w:rsid w:val="00614B4D"/>
    <w:rsid w:val="00622354"/>
    <w:rsid w:val="00623176"/>
    <w:rsid w:val="00623BE1"/>
    <w:rsid w:val="00625B5F"/>
    <w:rsid w:val="00631841"/>
    <w:rsid w:val="00631A19"/>
    <w:rsid w:val="00633D79"/>
    <w:rsid w:val="00634FDD"/>
    <w:rsid w:val="00635738"/>
    <w:rsid w:val="00637D47"/>
    <w:rsid w:val="006405EB"/>
    <w:rsid w:val="00643775"/>
    <w:rsid w:val="006471B0"/>
    <w:rsid w:val="00647EDA"/>
    <w:rsid w:val="006542D1"/>
    <w:rsid w:val="00654B8C"/>
    <w:rsid w:val="00655734"/>
    <w:rsid w:val="0066235D"/>
    <w:rsid w:val="0066269F"/>
    <w:rsid w:val="00663BA2"/>
    <w:rsid w:val="0066457E"/>
    <w:rsid w:val="00671369"/>
    <w:rsid w:val="00671EBF"/>
    <w:rsid w:val="00672E1D"/>
    <w:rsid w:val="006733D9"/>
    <w:rsid w:val="00673458"/>
    <w:rsid w:val="0067424F"/>
    <w:rsid w:val="00677B3D"/>
    <w:rsid w:val="00680CD9"/>
    <w:rsid w:val="00681D3E"/>
    <w:rsid w:val="0068215C"/>
    <w:rsid w:val="006865A0"/>
    <w:rsid w:val="00687187"/>
    <w:rsid w:val="00687494"/>
    <w:rsid w:val="00692BF8"/>
    <w:rsid w:val="006940C5"/>
    <w:rsid w:val="006950EC"/>
    <w:rsid w:val="006956AC"/>
    <w:rsid w:val="006A03CA"/>
    <w:rsid w:val="006A24AF"/>
    <w:rsid w:val="006A2B14"/>
    <w:rsid w:val="006A3548"/>
    <w:rsid w:val="006A7868"/>
    <w:rsid w:val="006B039D"/>
    <w:rsid w:val="006B0BB9"/>
    <w:rsid w:val="006B2471"/>
    <w:rsid w:val="006B2AD6"/>
    <w:rsid w:val="006B3D36"/>
    <w:rsid w:val="006B59F6"/>
    <w:rsid w:val="006B7E1C"/>
    <w:rsid w:val="006C1678"/>
    <w:rsid w:val="006C1BFF"/>
    <w:rsid w:val="006C463D"/>
    <w:rsid w:val="006C57E5"/>
    <w:rsid w:val="006D1695"/>
    <w:rsid w:val="006D40C7"/>
    <w:rsid w:val="006D7449"/>
    <w:rsid w:val="006E1FEF"/>
    <w:rsid w:val="006E2510"/>
    <w:rsid w:val="006E4D66"/>
    <w:rsid w:val="006E6227"/>
    <w:rsid w:val="006E7969"/>
    <w:rsid w:val="006F4EEE"/>
    <w:rsid w:val="006F655C"/>
    <w:rsid w:val="006F7B87"/>
    <w:rsid w:val="006F7C51"/>
    <w:rsid w:val="00703030"/>
    <w:rsid w:val="007049CF"/>
    <w:rsid w:val="00705E2D"/>
    <w:rsid w:val="0070611E"/>
    <w:rsid w:val="00706947"/>
    <w:rsid w:val="00706BE4"/>
    <w:rsid w:val="00707750"/>
    <w:rsid w:val="00710577"/>
    <w:rsid w:val="0072128C"/>
    <w:rsid w:val="00721DDF"/>
    <w:rsid w:val="007227F8"/>
    <w:rsid w:val="00724950"/>
    <w:rsid w:val="00726B9C"/>
    <w:rsid w:val="0073076D"/>
    <w:rsid w:val="00734454"/>
    <w:rsid w:val="0073551B"/>
    <w:rsid w:val="007358A3"/>
    <w:rsid w:val="007358DB"/>
    <w:rsid w:val="00737534"/>
    <w:rsid w:val="00741B5E"/>
    <w:rsid w:val="007422B0"/>
    <w:rsid w:val="007437A2"/>
    <w:rsid w:val="007454A2"/>
    <w:rsid w:val="00746EE8"/>
    <w:rsid w:val="007524BA"/>
    <w:rsid w:val="00752CFE"/>
    <w:rsid w:val="00753FD7"/>
    <w:rsid w:val="007576D8"/>
    <w:rsid w:val="00761485"/>
    <w:rsid w:val="007644BB"/>
    <w:rsid w:val="007646AD"/>
    <w:rsid w:val="00764CEC"/>
    <w:rsid w:val="007652B5"/>
    <w:rsid w:val="007664DF"/>
    <w:rsid w:val="007673FE"/>
    <w:rsid w:val="007715D7"/>
    <w:rsid w:val="007734A7"/>
    <w:rsid w:val="00773EB0"/>
    <w:rsid w:val="00782859"/>
    <w:rsid w:val="00783F62"/>
    <w:rsid w:val="007848FF"/>
    <w:rsid w:val="0078683F"/>
    <w:rsid w:val="0079013A"/>
    <w:rsid w:val="007921CA"/>
    <w:rsid w:val="0079372C"/>
    <w:rsid w:val="00793F30"/>
    <w:rsid w:val="007943AF"/>
    <w:rsid w:val="007957AF"/>
    <w:rsid w:val="00796991"/>
    <w:rsid w:val="007A20AB"/>
    <w:rsid w:val="007A3215"/>
    <w:rsid w:val="007A3D6C"/>
    <w:rsid w:val="007A55B3"/>
    <w:rsid w:val="007A7504"/>
    <w:rsid w:val="007A79FC"/>
    <w:rsid w:val="007B05A1"/>
    <w:rsid w:val="007B143E"/>
    <w:rsid w:val="007B1B69"/>
    <w:rsid w:val="007B4044"/>
    <w:rsid w:val="007B4821"/>
    <w:rsid w:val="007B536E"/>
    <w:rsid w:val="007B5BB7"/>
    <w:rsid w:val="007C0B31"/>
    <w:rsid w:val="007C2902"/>
    <w:rsid w:val="007C38E6"/>
    <w:rsid w:val="007C485C"/>
    <w:rsid w:val="007C4AE1"/>
    <w:rsid w:val="007C4B5A"/>
    <w:rsid w:val="007C60DF"/>
    <w:rsid w:val="007D2B25"/>
    <w:rsid w:val="007D3AE5"/>
    <w:rsid w:val="007D4574"/>
    <w:rsid w:val="007E32AB"/>
    <w:rsid w:val="007E349F"/>
    <w:rsid w:val="007E6610"/>
    <w:rsid w:val="007E6D13"/>
    <w:rsid w:val="007E7BE3"/>
    <w:rsid w:val="007F23FB"/>
    <w:rsid w:val="007F2D33"/>
    <w:rsid w:val="007F30D9"/>
    <w:rsid w:val="007F4530"/>
    <w:rsid w:val="007F520F"/>
    <w:rsid w:val="008017C1"/>
    <w:rsid w:val="00807FFB"/>
    <w:rsid w:val="00810A51"/>
    <w:rsid w:val="00810FDC"/>
    <w:rsid w:val="008124A9"/>
    <w:rsid w:val="00812721"/>
    <w:rsid w:val="00812E01"/>
    <w:rsid w:val="008166C2"/>
    <w:rsid w:val="0082163C"/>
    <w:rsid w:val="00823F72"/>
    <w:rsid w:val="00826B08"/>
    <w:rsid w:val="0083187E"/>
    <w:rsid w:val="00831C28"/>
    <w:rsid w:val="00834409"/>
    <w:rsid w:val="00835773"/>
    <w:rsid w:val="008357F6"/>
    <w:rsid w:val="00836FE2"/>
    <w:rsid w:val="00844205"/>
    <w:rsid w:val="008442F9"/>
    <w:rsid w:val="008446F3"/>
    <w:rsid w:val="00844AF1"/>
    <w:rsid w:val="00844ECF"/>
    <w:rsid w:val="00845D52"/>
    <w:rsid w:val="0084625D"/>
    <w:rsid w:val="008506AE"/>
    <w:rsid w:val="00852D97"/>
    <w:rsid w:val="008535B8"/>
    <w:rsid w:val="0085680F"/>
    <w:rsid w:val="00857A2A"/>
    <w:rsid w:val="00861673"/>
    <w:rsid w:val="00862F95"/>
    <w:rsid w:val="00863D07"/>
    <w:rsid w:val="00864C74"/>
    <w:rsid w:val="00864EB5"/>
    <w:rsid w:val="00866343"/>
    <w:rsid w:val="00867400"/>
    <w:rsid w:val="00867CA5"/>
    <w:rsid w:val="008701CD"/>
    <w:rsid w:val="00870758"/>
    <w:rsid w:val="00870C07"/>
    <w:rsid w:val="008716D6"/>
    <w:rsid w:val="00872D43"/>
    <w:rsid w:val="00873E15"/>
    <w:rsid w:val="008742DA"/>
    <w:rsid w:val="008759FD"/>
    <w:rsid w:val="00875FD2"/>
    <w:rsid w:val="008802E9"/>
    <w:rsid w:val="008811B2"/>
    <w:rsid w:val="00882DD1"/>
    <w:rsid w:val="00886EE2"/>
    <w:rsid w:val="008919B3"/>
    <w:rsid w:val="00891E33"/>
    <w:rsid w:val="008921E4"/>
    <w:rsid w:val="00892753"/>
    <w:rsid w:val="00895C61"/>
    <w:rsid w:val="008A00D8"/>
    <w:rsid w:val="008A1D09"/>
    <w:rsid w:val="008A1F5E"/>
    <w:rsid w:val="008A2013"/>
    <w:rsid w:val="008A2974"/>
    <w:rsid w:val="008A317E"/>
    <w:rsid w:val="008A3701"/>
    <w:rsid w:val="008A4D75"/>
    <w:rsid w:val="008B24A8"/>
    <w:rsid w:val="008B24D9"/>
    <w:rsid w:val="008B3C03"/>
    <w:rsid w:val="008B4408"/>
    <w:rsid w:val="008B4A74"/>
    <w:rsid w:val="008C1B80"/>
    <w:rsid w:val="008C1C2F"/>
    <w:rsid w:val="008C2AA3"/>
    <w:rsid w:val="008C3C4E"/>
    <w:rsid w:val="008C44A7"/>
    <w:rsid w:val="008C4913"/>
    <w:rsid w:val="008C680B"/>
    <w:rsid w:val="008C7B6A"/>
    <w:rsid w:val="008D0542"/>
    <w:rsid w:val="008D17ED"/>
    <w:rsid w:val="008D1992"/>
    <w:rsid w:val="008D2488"/>
    <w:rsid w:val="008D3BB5"/>
    <w:rsid w:val="008E375D"/>
    <w:rsid w:val="008E3D75"/>
    <w:rsid w:val="008E5120"/>
    <w:rsid w:val="008E5D76"/>
    <w:rsid w:val="008F1528"/>
    <w:rsid w:val="008F1645"/>
    <w:rsid w:val="008F2173"/>
    <w:rsid w:val="008F3097"/>
    <w:rsid w:val="008F30EF"/>
    <w:rsid w:val="008F3A75"/>
    <w:rsid w:val="008F48E9"/>
    <w:rsid w:val="008F5A14"/>
    <w:rsid w:val="009011D4"/>
    <w:rsid w:val="009017A4"/>
    <w:rsid w:val="00901AC5"/>
    <w:rsid w:val="00903154"/>
    <w:rsid w:val="00904AF1"/>
    <w:rsid w:val="00905C95"/>
    <w:rsid w:val="00905CF7"/>
    <w:rsid w:val="0090691F"/>
    <w:rsid w:val="009129F6"/>
    <w:rsid w:val="00912FE6"/>
    <w:rsid w:val="00914337"/>
    <w:rsid w:val="0091474F"/>
    <w:rsid w:val="0091792A"/>
    <w:rsid w:val="0092120D"/>
    <w:rsid w:val="00921357"/>
    <w:rsid w:val="00923146"/>
    <w:rsid w:val="00923AB1"/>
    <w:rsid w:val="009251D6"/>
    <w:rsid w:val="009327C6"/>
    <w:rsid w:val="009346F1"/>
    <w:rsid w:val="009347DF"/>
    <w:rsid w:val="00936706"/>
    <w:rsid w:val="00937348"/>
    <w:rsid w:val="0094028C"/>
    <w:rsid w:val="00941A74"/>
    <w:rsid w:val="0094396A"/>
    <w:rsid w:val="00943ABB"/>
    <w:rsid w:val="00945DBD"/>
    <w:rsid w:val="00950AA6"/>
    <w:rsid w:val="00950ED1"/>
    <w:rsid w:val="0095185D"/>
    <w:rsid w:val="00951A53"/>
    <w:rsid w:val="00952D2C"/>
    <w:rsid w:val="00955A1D"/>
    <w:rsid w:val="0095753E"/>
    <w:rsid w:val="0096017C"/>
    <w:rsid w:val="00960B08"/>
    <w:rsid w:val="00961C2D"/>
    <w:rsid w:val="009623C5"/>
    <w:rsid w:val="0096309D"/>
    <w:rsid w:val="00966CD4"/>
    <w:rsid w:val="009671F1"/>
    <w:rsid w:val="00967320"/>
    <w:rsid w:val="009714DC"/>
    <w:rsid w:val="00971C03"/>
    <w:rsid w:val="00974103"/>
    <w:rsid w:val="00974DEF"/>
    <w:rsid w:val="009771CD"/>
    <w:rsid w:val="00977CD1"/>
    <w:rsid w:val="00982ADB"/>
    <w:rsid w:val="009859EB"/>
    <w:rsid w:val="009863D3"/>
    <w:rsid w:val="00986C69"/>
    <w:rsid w:val="009872E1"/>
    <w:rsid w:val="009911B3"/>
    <w:rsid w:val="00991BBE"/>
    <w:rsid w:val="00992204"/>
    <w:rsid w:val="009936DA"/>
    <w:rsid w:val="00995972"/>
    <w:rsid w:val="00995F69"/>
    <w:rsid w:val="00997276"/>
    <w:rsid w:val="009A0278"/>
    <w:rsid w:val="009A0756"/>
    <w:rsid w:val="009A0922"/>
    <w:rsid w:val="009A4DC3"/>
    <w:rsid w:val="009A5794"/>
    <w:rsid w:val="009A728A"/>
    <w:rsid w:val="009A7291"/>
    <w:rsid w:val="009B3CE7"/>
    <w:rsid w:val="009B484A"/>
    <w:rsid w:val="009B610B"/>
    <w:rsid w:val="009B6D33"/>
    <w:rsid w:val="009C0227"/>
    <w:rsid w:val="009C1E90"/>
    <w:rsid w:val="009C2AAD"/>
    <w:rsid w:val="009C2B66"/>
    <w:rsid w:val="009C2D52"/>
    <w:rsid w:val="009C4729"/>
    <w:rsid w:val="009C56B6"/>
    <w:rsid w:val="009C624C"/>
    <w:rsid w:val="009C6A4A"/>
    <w:rsid w:val="009D104F"/>
    <w:rsid w:val="009D108E"/>
    <w:rsid w:val="009D280B"/>
    <w:rsid w:val="009D5901"/>
    <w:rsid w:val="009D600D"/>
    <w:rsid w:val="009D6C44"/>
    <w:rsid w:val="009D6D6C"/>
    <w:rsid w:val="009D6E36"/>
    <w:rsid w:val="009D7573"/>
    <w:rsid w:val="009D7AD2"/>
    <w:rsid w:val="009E0574"/>
    <w:rsid w:val="009E07B1"/>
    <w:rsid w:val="009E1595"/>
    <w:rsid w:val="009E1FA2"/>
    <w:rsid w:val="009E274F"/>
    <w:rsid w:val="009E337A"/>
    <w:rsid w:val="009E3644"/>
    <w:rsid w:val="009E39E3"/>
    <w:rsid w:val="009E3FAF"/>
    <w:rsid w:val="009E4D70"/>
    <w:rsid w:val="009E512E"/>
    <w:rsid w:val="009E5B2D"/>
    <w:rsid w:val="009F2498"/>
    <w:rsid w:val="009F366F"/>
    <w:rsid w:val="009F3E61"/>
    <w:rsid w:val="009F68EF"/>
    <w:rsid w:val="009F77FF"/>
    <w:rsid w:val="009F7E4F"/>
    <w:rsid w:val="00A01958"/>
    <w:rsid w:val="00A0254A"/>
    <w:rsid w:val="00A0515B"/>
    <w:rsid w:val="00A076E7"/>
    <w:rsid w:val="00A104C1"/>
    <w:rsid w:val="00A10F5C"/>
    <w:rsid w:val="00A14911"/>
    <w:rsid w:val="00A155D2"/>
    <w:rsid w:val="00A16D54"/>
    <w:rsid w:val="00A17B49"/>
    <w:rsid w:val="00A20A44"/>
    <w:rsid w:val="00A216F5"/>
    <w:rsid w:val="00A22C36"/>
    <w:rsid w:val="00A22DE8"/>
    <w:rsid w:val="00A23414"/>
    <w:rsid w:val="00A2343D"/>
    <w:rsid w:val="00A25EE5"/>
    <w:rsid w:val="00A260A8"/>
    <w:rsid w:val="00A27550"/>
    <w:rsid w:val="00A2785E"/>
    <w:rsid w:val="00A32726"/>
    <w:rsid w:val="00A33EE2"/>
    <w:rsid w:val="00A35108"/>
    <w:rsid w:val="00A3685C"/>
    <w:rsid w:val="00A43B1B"/>
    <w:rsid w:val="00A443A2"/>
    <w:rsid w:val="00A44B8C"/>
    <w:rsid w:val="00A4512C"/>
    <w:rsid w:val="00A536CE"/>
    <w:rsid w:val="00A54365"/>
    <w:rsid w:val="00A54391"/>
    <w:rsid w:val="00A609A7"/>
    <w:rsid w:val="00A62D21"/>
    <w:rsid w:val="00A660AD"/>
    <w:rsid w:val="00A676D8"/>
    <w:rsid w:val="00A677B1"/>
    <w:rsid w:val="00A7148A"/>
    <w:rsid w:val="00A7309B"/>
    <w:rsid w:val="00A73352"/>
    <w:rsid w:val="00A7564A"/>
    <w:rsid w:val="00A771B1"/>
    <w:rsid w:val="00A77C63"/>
    <w:rsid w:val="00A82DE9"/>
    <w:rsid w:val="00A90299"/>
    <w:rsid w:val="00A90CAE"/>
    <w:rsid w:val="00A934AD"/>
    <w:rsid w:val="00A950FB"/>
    <w:rsid w:val="00A9540E"/>
    <w:rsid w:val="00A97673"/>
    <w:rsid w:val="00AA1A71"/>
    <w:rsid w:val="00AA2885"/>
    <w:rsid w:val="00AA56FD"/>
    <w:rsid w:val="00AB1591"/>
    <w:rsid w:val="00AB2440"/>
    <w:rsid w:val="00AB4525"/>
    <w:rsid w:val="00AB4CEC"/>
    <w:rsid w:val="00AB6DB3"/>
    <w:rsid w:val="00AC0EDF"/>
    <w:rsid w:val="00AC16F7"/>
    <w:rsid w:val="00AC2104"/>
    <w:rsid w:val="00AC261D"/>
    <w:rsid w:val="00AC2ECE"/>
    <w:rsid w:val="00AC2FC1"/>
    <w:rsid w:val="00AC364F"/>
    <w:rsid w:val="00AC4B27"/>
    <w:rsid w:val="00AC7A8D"/>
    <w:rsid w:val="00AC7E07"/>
    <w:rsid w:val="00AD0624"/>
    <w:rsid w:val="00AD0E55"/>
    <w:rsid w:val="00AD2930"/>
    <w:rsid w:val="00AD4BDA"/>
    <w:rsid w:val="00AD53A1"/>
    <w:rsid w:val="00AD7629"/>
    <w:rsid w:val="00AD7D6A"/>
    <w:rsid w:val="00AE0672"/>
    <w:rsid w:val="00AE0A0E"/>
    <w:rsid w:val="00AE11B4"/>
    <w:rsid w:val="00AE279D"/>
    <w:rsid w:val="00AE4328"/>
    <w:rsid w:val="00AE439E"/>
    <w:rsid w:val="00AF135D"/>
    <w:rsid w:val="00AF1788"/>
    <w:rsid w:val="00AF28E4"/>
    <w:rsid w:val="00AF2D7B"/>
    <w:rsid w:val="00AF6964"/>
    <w:rsid w:val="00AF6C87"/>
    <w:rsid w:val="00B017BA"/>
    <w:rsid w:val="00B022ED"/>
    <w:rsid w:val="00B02E0B"/>
    <w:rsid w:val="00B06B1B"/>
    <w:rsid w:val="00B10256"/>
    <w:rsid w:val="00B10508"/>
    <w:rsid w:val="00B1092F"/>
    <w:rsid w:val="00B14DA2"/>
    <w:rsid w:val="00B164E7"/>
    <w:rsid w:val="00B167D7"/>
    <w:rsid w:val="00B17D35"/>
    <w:rsid w:val="00B21675"/>
    <w:rsid w:val="00B23439"/>
    <w:rsid w:val="00B23BF6"/>
    <w:rsid w:val="00B24F51"/>
    <w:rsid w:val="00B26BBB"/>
    <w:rsid w:val="00B27281"/>
    <w:rsid w:val="00B278AF"/>
    <w:rsid w:val="00B315ED"/>
    <w:rsid w:val="00B32A8E"/>
    <w:rsid w:val="00B33C39"/>
    <w:rsid w:val="00B37347"/>
    <w:rsid w:val="00B419EA"/>
    <w:rsid w:val="00B4206A"/>
    <w:rsid w:val="00B44A55"/>
    <w:rsid w:val="00B45806"/>
    <w:rsid w:val="00B52615"/>
    <w:rsid w:val="00B548C3"/>
    <w:rsid w:val="00B54C6D"/>
    <w:rsid w:val="00B54D8E"/>
    <w:rsid w:val="00B55D48"/>
    <w:rsid w:val="00B606DE"/>
    <w:rsid w:val="00B613CC"/>
    <w:rsid w:val="00B6189A"/>
    <w:rsid w:val="00B641DB"/>
    <w:rsid w:val="00B66D34"/>
    <w:rsid w:val="00B67309"/>
    <w:rsid w:val="00B70261"/>
    <w:rsid w:val="00B70635"/>
    <w:rsid w:val="00B70F8A"/>
    <w:rsid w:val="00B7381D"/>
    <w:rsid w:val="00B75E67"/>
    <w:rsid w:val="00B75FA3"/>
    <w:rsid w:val="00B767EE"/>
    <w:rsid w:val="00B76AA8"/>
    <w:rsid w:val="00B77AD7"/>
    <w:rsid w:val="00B81D22"/>
    <w:rsid w:val="00B82584"/>
    <w:rsid w:val="00B854A3"/>
    <w:rsid w:val="00B85751"/>
    <w:rsid w:val="00B8661B"/>
    <w:rsid w:val="00B86EB9"/>
    <w:rsid w:val="00B87076"/>
    <w:rsid w:val="00B87D79"/>
    <w:rsid w:val="00B87FEC"/>
    <w:rsid w:val="00B906AA"/>
    <w:rsid w:val="00B9409A"/>
    <w:rsid w:val="00BA335B"/>
    <w:rsid w:val="00BA45D3"/>
    <w:rsid w:val="00BA4C30"/>
    <w:rsid w:val="00BB0EE5"/>
    <w:rsid w:val="00BB5A06"/>
    <w:rsid w:val="00BB5BA2"/>
    <w:rsid w:val="00BC14A3"/>
    <w:rsid w:val="00BC4001"/>
    <w:rsid w:val="00BC5210"/>
    <w:rsid w:val="00BC61E6"/>
    <w:rsid w:val="00BD09BD"/>
    <w:rsid w:val="00BD1DF3"/>
    <w:rsid w:val="00BD24FF"/>
    <w:rsid w:val="00BD37CB"/>
    <w:rsid w:val="00BD42C7"/>
    <w:rsid w:val="00BD467D"/>
    <w:rsid w:val="00BD6634"/>
    <w:rsid w:val="00BD7010"/>
    <w:rsid w:val="00BD739E"/>
    <w:rsid w:val="00BD7B8A"/>
    <w:rsid w:val="00BD7BC4"/>
    <w:rsid w:val="00BE015F"/>
    <w:rsid w:val="00BE16F3"/>
    <w:rsid w:val="00BE639A"/>
    <w:rsid w:val="00BE6521"/>
    <w:rsid w:val="00BE6F62"/>
    <w:rsid w:val="00BF0BB8"/>
    <w:rsid w:val="00BF524A"/>
    <w:rsid w:val="00BF5FDD"/>
    <w:rsid w:val="00BF6CA7"/>
    <w:rsid w:val="00BF7224"/>
    <w:rsid w:val="00BF7273"/>
    <w:rsid w:val="00C00306"/>
    <w:rsid w:val="00C00541"/>
    <w:rsid w:val="00C020AA"/>
    <w:rsid w:val="00C02711"/>
    <w:rsid w:val="00C027D1"/>
    <w:rsid w:val="00C05C00"/>
    <w:rsid w:val="00C06B21"/>
    <w:rsid w:val="00C07DDA"/>
    <w:rsid w:val="00C110E6"/>
    <w:rsid w:val="00C12285"/>
    <w:rsid w:val="00C1303A"/>
    <w:rsid w:val="00C1331C"/>
    <w:rsid w:val="00C14576"/>
    <w:rsid w:val="00C160E1"/>
    <w:rsid w:val="00C16289"/>
    <w:rsid w:val="00C16BE9"/>
    <w:rsid w:val="00C16C6D"/>
    <w:rsid w:val="00C26836"/>
    <w:rsid w:val="00C27729"/>
    <w:rsid w:val="00C27B8D"/>
    <w:rsid w:val="00C27C4C"/>
    <w:rsid w:val="00C32128"/>
    <w:rsid w:val="00C32BD8"/>
    <w:rsid w:val="00C33674"/>
    <w:rsid w:val="00C340AA"/>
    <w:rsid w:val="00C34934"/>
    <w:rsid w:val="00C35EAD"/>
    <w:rsid w:val="00C40C9C"/>
    <w:rsid w:val="00C412A9"/>
    <w:rsid w:val="00C4152A"/>
    <w:rsid w:val="00C449C2"/>
    <w:rsid w:val="00C5061C"/>
    <w:rsid w:val="00C5177B"/>
    <w:rsid w:val="00C517EE"/>
    <w:rsid w:val="00C51FAF"/>
    <w:rsid w:val="00C54050"/>
    <w:rsid w:val="00C55817"/>
    <w:rsid w:val="00C57B67"/>
    <w:rsid w:val="00C71A74"/>
    <w:rsid w:val="00C71F3F"/>
    <w:rsid w:val="00C72367"/>
    <w:rsid w:val="00C75951"/>
    <w:rsid w:val="00C76027"/>
    <w:rsid w:val="00C76579"/>
    <w:rsid w:val="00C77F97"/>
    <w:rsid w:val="00C85AC2"/>
    <w:rsid w:val="00C900F7"/>
    <w:rsid w:val="00C92753"/>
    <w:rsid w:val="00C9479B"/>
    <w:rsid w:val="00C96EEF"/>
    <w:rsid w:val="00CA273A"/>
    <w:rsid w:val="00CA2B91"/>
    <w:rsid w:val="00CA5F4F"/>
    <w:rsid w:val="00CA6087"/>
    <w:rsid w:val="00CB0E99"/>
    <w:rsid w:val="00CB11ED"/>
    <w:rsid w:val="00CB1289"/>
    <w:rsid w:val="00CB1455"/>
    <w:rsid w:val="00CB1A30"/>
    <w:rsid w:val="00CB4030"/>
    <w:rsid w:val="00CB5EFA"/>
    <w:rsid w:val="00CB77EF"/>
    <w:rsid w:val="00CC69A9"/>
    <w:rsid w:val="00CC6C0A"/>
    <w:rsid w:val="00CC6D6A"/>
    <w:rsid w:val="00CD0DFB"/>
    <w:rsid w:val="00CD1D84"/>
    <w:rsid w:val="00CD2B30"/>
    <w:rsid w:val="00CD370B"/>
    <w:rsid w:val="00CD5AD9"/>
    <w:rsid w:val="00CD5CEE"/>
    <w:rsid w:val="00CD6405"/>
    <w:rsid w:val="00CF1B6D"/>
    <w:rsid w:val="00CF3DAD"/>
    <w:rsid w:val="00CF3ED1"/>
    <w:rsid w:val="00CF5941"/>
    <w:rsid w:val="00CF7065"/>
    <w:rsid w:val="00CF72AE"/>
    <w:rsid w:val="00D00007"/>
    <w:rsid w:val="00D0582A"/>
    <w:rsid w:val="00D05C44"/>
    <w:rsid w:val="00D07E3E"/>
    <w:rsid w:val="00D07F74"/>
    <w:rsid w:val="00D11874"/>
    <w:rsid w:val="00D12050"/>
    <w:rsid w:val="00D14196"/>
    <w:rsid w:val="00D145CC"/>
    <w:rsid w:val="00D159DC"/>
    <w:rsid w:val="00D164C9"/>
    <w:rsid w:val="00D1707F"/>
    <w:rsid w:val="00D17EC9"/>
    <w:rsid w:val="00D20060"/>
    <w:rsid w:val="00D20BBE"/>
    <w:rsid w:val="00D23824"/>
    <w:rsid w:val="00D261C7"/>
    <w:rsid w:val="00D26521"/>
    <w:rsid w:val="00D26E80"/>
    <w:rsid w:val="00D3034C"/>
    <w:rsid w:val="00D304C7"/>
    <w:rsid w:val="00D35683"/>
    <w:rsid w:val="00D403FD"/>
    <w:rsid w:val="00D4108E"/>
    <w:rsid w:val="00D41422"/>
    <w:rsid w:val="00D42DB9"/>
    <w:rsid w:val="00D44698"/>
    <w:rsid w:val="00D46143"/>
    <w:rsid w:val="00D46EFB"/>
    <w:rsid w:val="00D5091B"/>
    <w:rsid w:val="00D51507"/>
    <w:rsid w:val="00D5179E"/>
    <w:rsid w:val="00D51C58"/>
    <w:rsid w:val="00D531C8"/>
    <w:rsid w:val="00D5447F"/>
    <w:rsid w:val="00D5639E"/>
    <w:rsid w:val="00D57296"/>
    <w:rsid w:val="00D62578"/>
    <w:rsid w:val="00D629A7"/>
    <w:rsid w:val="00D63280"/>
    <w:rsid w:val="00D63294"/>
    <w:rsid w:val="00D65207"/>
    <w:rsid w:val="00D664A6"/>
    <w:rsid w:val="00D666EE"/>
    <w:rsid w:val="00D70037"/>
    <w:rsid w:val="00D718D9"/>
    <w:rsid w:val="00D731E2"/>
    <w:rsid w:val="00D735D1"/>
    <w:rsid w:val="00D773A6"/>
    <w:rsid w:val="00D81704"/>
    <w:rsid w:val="00D829B2"/>
    <w:rsid w:val="00D908A0"/>
    <w:rsid w:val="00D90DF3"/>
    <w:rsid w:val="00D92D55"/>
    <w:rsid w:val="00D93BB8"/>
    <w:rsid w:val="00D95543"/>
    <w:rsid w:val="00D961D8"/>
    <w:rsid w:val="00DA1324"/>
    <w:rsid w:val="00DA1C9E"/>
    <w:rsid w:val="00DA1E9B"/>
    <w:rsid w:val="00DA3077"/>
    <w:rsid w:val="00DA30C2"/>
    <w:rsid w:val="00DA4109"/>
    <w:rsid w:val="00DA62B6"/>
    <w:rsid w:val="00DA7157"/>
    <w:rsid w:val="00DB04C6"/>
    <w:rsid w:val="00DB3F74"/>
    <w:rsid w:val="00DB58F2"/>
    <w:rsid w:val="00DC073D"/>
    <w:rsid w:val="00DC1194"/>
    <w:rsid w:val="00DC1C17"/>
    <w:rsid w:val="00DC3784"/>
    <w:rsid w:val="00DC4973"/>
    <w:rsid w:val="00DC4BFC"/>
    <w:rsid w:val="00DC5548"/>
    <w:rsid w:val="00DD1674"/>
    <w:rsid w:val="00DD2DAA"/>
    <w:rsid w:val="00DD3587"/>
    <w:rsid w:val="00DD39BA"/>
    <w:rsid w:val="00DD43A9"/>
    <w:rsid w:val="00DE1903"/>
    <w:rsid w:val="00DE1F97"/>
    <w:rsid w:val="00DE7540"/>
    <w:rsid w:val="00DE77A8"/>
    <w:rsid w:val="00DF12A6"/>
    <w:rsid w:val="00DF22CE"/>
    <w:rsid w:val="00DF298C"/>
    <w:rsid w:val="00DF37CE"/>
    <w:rsid w:val="00DF4669"/>
    <w:rsid w:val="00DF4E8E"/>
    <w:rsid w:val="00DF50AB"/>
    <w:rsid w:val="00DF5DD2"/>
    <w:rsid w:val="00DF7D12"/>
    <w:rsid w:val="00DF7FED"/>
    <w:rsid w:val="00E000A8"/>
    <w:rsid w:val="00E0158E"/>
    <w:rsid w:val="00E01C7F"/>
    <w:rsid w:val="00E05294"/>
    <w:rsid w:val="00E06913"/>
    <w:rsid w:val="00E06D8B"/>
    <w:rsid w:val="00E077FD"/>
    <w:rsid w:val="00E07FBD"/>
    <w:rsid w:val="00E109BE"/>
    <w:rsid w:val="00E2036A"/>
    <w:rsid w:val="00E26125"/>
    <w:rsid w:val="00E303CD"/>
    <w:rsid w:val="00E31386"/>
    <w:rsid w:val="00E321DF"/>
    <w:rsid w:val="00E32B96"/>
    <w:rsid w:val="00E34E4B"/>
    <w:rsid w:val="00E36158"/>
    <w:rsid w:val="00E3690B"/>
    <w:rsid w:val="00E36FAD"/>
    <w:rsid w:val="00E36FD2"/>
    <w:rsid w:val="00E4038D"/>
    <w:rsid w:val="00E406A2"/>
    <w:rsid w:val="00E416BF"/>
    <w:rsid w:val="00E46651"/>
    <w:rsid w:val="00E467C8"/>
    <w:rsid w:val="00E47D58"/>
    <w:rsid w:val="00E503AD"/>
    <w:rsid w:val="00E50910"/>
    <w:rsid w:val="00E527BE"/>
    <w:rsid w:val="00E530FD"/>
    <w:rsid w:val="00E53E31"/>
    <w:rsid w:val="00E568A7"/>
    <w:rsid w:val="00E570EE"/>
    <w:rsid w:val="00E62317"/>
    <w:rsid w:val="00E67F92"/>
    <w:rsid w:val="00E730FA"/>
    <w:rsid w:val="00E73D66"/>
    <w:rsid w:val="00E7547C"/>
    <w:rsid w:val="00E80740"/>
    <w:rsid w:val="00E80D10"/>
    <w:rsid w:val="00E81FDA"/>
    <w:rsid w:val="00E86140"/>
    <w:rsid w:val="00E86955"/>
    <w:rsid w:val="00E90E38"/>
    <w:rsid w:val="00E91781"/>
    <w:rsid w:val="00E927FB"/>
    <w:rsid w:val="00E948F0"/>
    <w:rsid w:val="00E95207"/>
    <w:rsid w:val="00E96996"/>
    <w:rsid w:val="00E96F04"/>
    <w:rsid w:val="00E976DF"/>
    <w:rsid w:val="00E97DBB"/>
    <w:rsid w:val="00EA0797"/>
    <w:rsid w:val="00EA09B0"/>
    <w:rsid w:val="00EA215A"/>
    <w:rsid w:val="00EA25E1"/>
    <w:rsid w:val="00EA3CB3"/>
    <w:rsid w:val="00EA564A"/>
    <w:rsid w:val="00EA6491"/>
    <w:rsid w:val="00EA7319"/>
    <w:rsid w:val="00EA7D46"/>
    <w:rsid w:val="00EA7EB9"/>
    <w:rsid w:val="00EB065E"/>
    <w:rsid w:val="00EB1A1B"/>
    <w:rsid w:val="00EB223C"/>
    <w:rsid w:val="00EB3639"/>
    <w:rsid w:val="00EB3987"/>
    <w:rsid w:val="00EB6C7A"/>
    <w:rsid w:val="00EB6FB0"/>
    <w:rsid w:val="00EC0098"/>
    <w:rsid w:val="00EC0CCD"/>
    <w:rsid w:val="00EC6E7C"/>
    <w:rsid w:val="00EC79C7"/>
    <w:rsid w:val="00ED1838"/>
    <w:rsid w:val="00ED31AA"/>
    <w:rsid w:val="00ED320F"/>
    <w:rsid w:val="00ED408D"/>
    <w:rsid w:val="00ED4EA2"/>
    <w:rsid w:val="00ED7525"/>
    <w:rsid w:val="00ED7A6E"/>
    <w:rsid w:val="00EE2414"/>
    <w:rsid w:val="00EE2F48"/>
    <w:rsid w:val="00EE4066"/>
    <w:rsid w:val="00EE43A6"/>
    <w:rsid w:val="00EE5BD1"/>
    <w:rsid w:val="00EE623A"/>
    <w:rsid w:val="00EE7006"/>
    <w:rsid w:val="00EE741E"/>
    <w:rsid w:val="00EF0C5E"/>
    <w:rsid w:val="00EF0E59"/>
    <w:rsid w:val="00EF2435"/>
    <w:rsid w:val="00EF7B71"/>
    <w:rsid w:val="00F00953"/>
    <w:rsid w:val="00F01B97"/>
    <w:rsid w:val="00F01BF9"/>
    <w:rsid w:val="00F05572"/>
    <w:rsid w:val="00F062D1"/>
    <w:rsid w:val="00F0633C"/>
    <w:rsid w:val="00F07EE5"/>
    <w:rsid w:val="00F1028C"/>
    <w:rsid w:val="00F12F43"/>
    <w:rsid w:val="00F14829"/>
    <w:rsid w:val="00F241A7"/>
    <w:rsid w:val="00F27180"/>
    <w:rsid w:val="00F34F25"/>
    <w:rsid w:val="00F3503F"/>
    <w:rsid w:val="00F40F3E"/>
    <w:rsid w:val="00F415B9"/>
    <w:rsid w:val="00F428E5"/>
    <w:rsid w:val="00F43320"/>
    <w:rsid w:val="00F437F7"/>
    <w:rsid w:val="00F438A7"/>
    <w:rsid w:val="00F43CED"/>
    <w:rsid w:val="00F43DAE"/>
    <w:rsid w:val="00F44E6B"/>
    <w:rsid w:val="00F45D16"/>
    <w:rsid w:val="00F5156E"/>
    <w:rsid w:val="00F51C08"/>
    <w:rsid w:val="00F51EA6"/>
    <w:rsid w:val="00F528A8"/>
    <w:rsid w:val="00F5395E"/>
    <w:rsid w:val="00F5484A"/>
    <w:rsid w:val="00F55C0E"/>
    <w:rsid w:val="00F56CA1"/>
    <w:rsid w:val="00F574D0"/>
    <w:rsid w:val="00F6007E"/>
    <w:rsid w:val="00F613F4"/>
    <w:rsid w:val="00F653AD"/>
    <w:rsid w:val="00F66174"/>
    <w:rsid w:val="00F7116C"/>
    <w:rsid w:val="00F7228D"/>
    <w:rsid w:val="00F72731"/>
    <w:rsid w:val="00F739CD"/>
    <w:rsid w:val="00F74A21"/>
    <w:rsid w:val="00F7758B"/>
    <w:rsid w:val="00F80668"/>
    <w:rsid w:val="00F81F21"/>
    <w:rsid w:val="00F82F76"/>
    <w:rsid w:val="00F83DF4"/>
    <w:rsid w:val="00F85CC1"/>
    <w:rsid w:val="00F9209A"/>
    <w:rsid w:val="00F92141"/>
    <w:rsid w:val="00F92516"/>
    <w:rsid w:val="00F94622"/>
    <w:rsid w:val="00F96624"/>
    <w:rsid w:val="00FA0169"/>
    <w:rsid w:val="00FA0A5B"/>
    <w:rsid w:val="00FA1179"/>
    <w:rsid w:val="00FA1547"/>
    <w:rsid w:val="00FA37BE"/>
    <w:rsid w:val="00FA59DA"/>
    <w:rsid w:val="00FA6D66"/>
    <w:rsid w:val="00FA711D"/>
    <w:rsid w:val="00FB1561"/>
    <w:rsid w:val="00FB29C7"/>
    <w:rsid w:val="00FB736C"/>
    <w:rsid w:val="00FB74FD"/>
    <w:rsid w:val="00FC12C3"/>
    <w:rsid w:val="00FC1E48"/>
    <w:rsid w:val="00FC24D2"/>
    <w:rsid w:val="00FC2FAD"/>
    <w:rsid w:val="00FC7BDE"/>
    <w:rsid w:val="00FD1CB3"/>
    <w:rsid w:val="00FD1DD8"/>
    <w:rsid w:val="00FD2C98"/>
    <w:rsid w:val="00FD3D6D"/>
    <w:rsid w:val="00FD3DFE"/>
    <w:rsid w:val="00FD603A"/>
    <w:rsid w:val="00FD7F30"/>
    <w:rsid w:val="00FE031C"/>
    <w:rsid w:val="00FE6D2A"/>
    <w:rsid w:val="00FF0260"/>
    <w:rsid w:val="00FF16B1"/>
    <w:rsid w:val="00FF239F"/>
    <w:rsid w:val="00FF24AA"/>
    <w:rsid w:val="00FF46D4"/>
    <w:rsid w:val="00FF51F3"/>
    <w:rsid w:val="00FF57F4"/>
    <w:rsid w:val="00FF68A9"/>
    <w:rsid w:val="00FF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979B66D"/>
  <w15:docId w15:val="{F89BFA8F-C2D6-4591-A957-9C7519D0A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347"/>
  </w:style>
  <w:style w:type="paragraph" w:styleId="Ttulo1">
    <w:name w:val="heading 1"/>
    <w:basedOn w:val="Normal"/>
    <w:next w:val="Normal"/>
    <w:qFormat/>
    <w:rsid w:val="00CB5EFA"/>
    <w:pPr>
      <w:keepNext/>
      <w:jc w:val="center"/>
      <w:outlineLvl w:val="0"/>
    </w:pPr>
    <w:rPr>
      <w:b/>
      <w:i/>
      <w:sz w:val="32"/>
    </w:rPr>
  </w:style>
  <w:style w:type="paragraph" w:styleId="Ttulo2">
    <w:name w:val="heading 2"/>
    <w:basedOn w:val="Normal"/>
    <w:next w:val="Normal"/>
    <w:qFormat/>
    <w:rsid w:val="00CB5EFA"/>
    <w:pPr>
      <w:keepNext/>
      <w:outlineLvl w:val="1"/>
    </w:pPr>
    <w:rPr>
      <w:sz w:val="24"/>
    </w:rPr>
  </w:style>
  <w:style w:type="paragraph" w:styleId="Ttulo3">
    <w:name w:val="heading 3"/>
    <w:basedOn w:val="Normal"/>
    <w:next w:val="Normal"/>
    <w:qFormat/>
    <w:rsid w:val="00CB5EFA"/>
    <w:pPr>
      <w:keepNext/>
      <w:jc w:val="right"/>
      <w:outlineLvl w:val="2"/>
    </w:pPr>
    <w:rPr>
      <w:i/>
    </w:rPr>
  </w:style>
  <w:style w:type="paragraph" w:styleId="Ttulo4">
    <w:name w:val="heading 4"/>
    <w:basedOn w:val="Normal"/>
    <w:next w:val="Normal"/>
    <w:qFormat/>
    <w:rsid w:val="00CB5EFA"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qFormat/>
    <w:rsid w:val="00CB5EFA"/>
    <w:pPr>
      <w:keepNext/>
      <w:jc w:val="center"/>
      <w:outlineLvl w:val="4"/>
    </w:pPr>
    <w:rPr>
      <w:b/>
      <w:sz w:val="24"/>
    </w:rPr>
  </w:style>
  <w:style w:type="paragraph" w:styleId="Ttulo6">
    <w:name w:val="heading 6"/>
    <w:basedOn w:val="Normal"/>
    <w:next w:val="Normal"/>
    <w:qFormat/>
    <w:rsid w:val="00CB5EFA"/>
    <w:pPr>
      <w:keepNext/>
      <w:jc w:val="center"/>
      <w:outlineLvl w:val="5"/>
    </w:pPr>
    <w:rPr>
      <w:b/>
      <w:bCs/>
    </w:rPr>
  </w:style>
  <w:style w:type="paragraph" w:styleId="Ttulo7">
    <w:name w:val="heading 7"/>
    <w:basedOn w:val="Normal"/>
    <w:next w:val="Normal"/>
    <w:qFormat/>
    <w:rsid w:val="00CB5EFA"/>
    <w:pPr>
      <w:keepNext/>
      <w:jc w:val="center"/>
      <w:outlineLvl w:val="6"/>
    </w:pPr>
    <w:rPr>
      <w:b/>
      <w:i/>
    </w:rPr>
  </w:style>
  <w:style w:type="paragraph" w:styleId="Ttulo8">
    <w:name w:val="heading 8"/>
    <w:basedOn w:val="Normal"/>
    <w:next w:val="Normal"/>
    <w:qFormat/>
    <w:rsid w:val="00CB5EFA"/>
    <w:pPr>
      <w:keepNext/>
      <w:ind w:left="342" w:hanging="342"/>
      <w:outlineLvl w:val="7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CB5EF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CB5EF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CB5EFA"/>
    <w:rPr>
      <w:sz w:val="20"/>
    </w:rPr>
  </w:style>
  <w:style w:type="paragraph" w:styleId="Textoindependiente">
    <w:name w:val="Body Text"/>
    <w:aliases w:val="RFQ Text,RFQ"/>
    <w:basedOn w:val="Normal"/>
    <w:rsid w:val="00CB5EFA"/>
    <w:pPr>
      <w:spacing w:after="120"/>
    </w:pPr>
    <w:rPr>
      <w:sz w:val="24"/>
    </w:rPr>
  </w:style>
  <w:style w:type="paragraph" w:styleId="Ttulo">
    <w:name w:val="Title"/>
    <w:basedOn w:val="Normal"/>
    <w:qFormat/>
    <w:rsid w:val="00CB5EFA"/>
    <w:pPr>
      <w:shd w:val="pct25" w:color="auto" w:fill="FFFFFF"/>
      <w:tabs>
        <w:tab w:val="left" w:pos="9540"/>
        <w:tab w:val="left" w:pos="9630"/>
      </w:tabs>
      <w:spacing w:before="120" w:after="120" w:line="480" w:lineRule="auto"/>
      <w:jc w:val="center"/>
    </w:pPr>
    <w:rPr>
      <w:b/>
      <w:sz w:val="32"/>
    </w:rPr>
  </w:style>
  <w:style w:type="paragraph" w:styleId="Textonotapie">
    <w:name w:val="footnote text"/>
    <w:basedOn w:val="Normal"/>
    <w:semiHidden/>
    <w:rsid w:val="00CB5EFA"/>
  </w:style>
  <w:style w:type="paragraph" w:styleId="Listaconvietas2">
    <w:name w:val="List Bullet 2"/>
    <w:basedOn w:val="Normal"/>
    <w:autoRedefine/>
    <w:rsid w:val="00CB5EFA"/>
    <w:pPr>
      <w:numPr>
        <w:numId w:val="1"/>
      </w:numPr>
    </w:pPr>
  </w:style>
  <w:style w:type="table" w:styleId="Tablaconcuadrcula">
    <w:name w:val="Table Grid"/>
    <w:basedOn w:val="Tablanormal"/>
    <w:rsid w:val="000A2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rsid w:val="000A20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Hipervnculo">
    <w:name w:val="Hyperlink"/>
    <w:basedOn w:val="Fuentedeprrafopredeter"/>
    <w:rsid w:val="00AE0A0E"/>
    <w:rPr>
      <w:color w:val="0000FF"/>
      <w:u w:val="single"/>
    </w:rPr>
  </w:style>
  <w:style w:type="character" w:styleId="Hipervnculovisitado">
    <w:name w:val="FollowedHyperlink"/>
    <w:basedOn w:val="Fuentedeprrafopredeter"/>
    <w:rsid w:val="00CB77EF"/>
    <w:rPr>
      <w:color w:val="800080"/>
      <w:u w:val="single"/>
    </w:rPr>
  </w:style>
  <w:style w:type="paragraph" w:styleId="Textodeglobo">
    <w:name w:val="Balloon Text"/>
    <w:basedOn w:val="Normal"/>
    <w:semiHidden/>
    <w:rsid w:val="00EA6491"/>
    <w:rPr>
      <w:rFonts w:ascii="Tahoma" w:hAnsi="Tahoma" w:cs="Tahoma"/>
      <w:sz w:val="16"/>
      <w:szCs w:val="16"/>
    </w:rPr>
  </w:style>
  <w:style w:type="paragraph" w:customStyle="1" w:styleId="ITCWPHeader">
    <w:name w:val="ITC WP Header"/>
    <w:basedOn w:val="Normal"/>
    <w:link w:val="ITCWPHeaderChar"/>
    <w:rsid w:val="00D51507"/>
    <w:rPr>
      <w:rFonts w:ascii="Arial" w:eastAsia="SimSun" w:hAnsi="Arial" w:cs="Arial"/>
      <w:caps/>
      <w:color w:val="808080"/>
      <w:spacing w:val="-2"/>
      <w:sz w:val="17"/>
      <w:szCs w:val="17"/>
    </w:rPr>
  </w:style>
  <w:style w:type="character" w:customStyle="1" w:styleId="ITCWPHeaderChar">
    <w:name w:val="ITC WP Header Char"/>
    <w:basedOn w:val="Fuentedeprrafopredeter"/>
    <w:link w:val="ITCWPHeader"/>
    <w:rsid w:val="00D51507"/>
    <w:rPr>
      <w:rFonts w:ascii="Arial" w:eastAsia="SimSun" w:hAnsi="Arial" w:cs="Arial"/>
      <w:caps/>
      <w:color w:val="808080"/>
      <w:spacing w:val="-2"/>
      <w:sz w:val="17"/>
      <w:szCs w:val="17"/>
      <w:lang w:val="en-US" w:eastAsia="en-US" w:bidi="ar-SA"/>
    </w:rPr>
  </w:style>
  <w:style w:type="paragraph" w:customStyle="1" w:styleId="ITCWPFooter1">
    <w:name w:val="ITC WP Footer 1"/>
    <w:basedOn w:val="Normal"/>
    <w:link w:val="ITCWPFooter1Char"/>
    <w:rsid w:val="00D51507"/>
    <w:pPr>
      <w:tabs>
        <w:tab w:val="center" w:pos="4320"/>
        <w:tab w:val="right" w:pos="8640"/>
      </w:tabs>
      <w:ind w:right="-6"/>
      <w:jc w:val="right"/>
    </w:pPr>
    <w:rPr>
      <w:rFonts w:ascii="Arial" w:eastAsia="SimSun" w:hAnsi="Arial" w:cs="Arial"/>
      <w:b/>
      <w:color w:val="808080"/>
      <w:sz w:val="16"/>
      <w:szCs w:val="16"/>
    </w:rPr>
  </w:style>
  <w:style w:type="character" w:customStyle="1" w:styleId="ITCWPFooter1Char">
    <w:name w:val="ITC WP Footer 1 Char"/>
    <w:basedOn w:val="Fuentedeprrafopredeter"/>
    <w:link w:val="ITCWPFooter1"/>
    <w:rsid w:val="00D51507"/>
    <w:rPr>
      <w:rFonts w:ascii="Arial" w:eastAsia="SimSun" w:hAnsi="Arial" w:cs="Arial"/>
      <w:b/>
      <w:color w:val="808080"/>
      <w:sz w:val="16"/>
      <w:szCs w:val="16"/>
      <w:lang w:val="en-US" w:eastAsia="en-US" w:bidi="ar-SA"/>
    </w:rPr>
  </w:style>
  <w:style w:type="paragraph" w:customStyle="1" w:styleId="ITCWPFooter2">
    <w:name w:val="ITC WP Footer 2"/>
    <w:basedOn w:val="Normal"/>
    <w:link w:val="ITCWPFooter2Char"/>
    <w:rsid w:val="00D51507"/>
    <w:pPr>
      <w:tabs>
        <w:tab w:val="center" w:pos="4320"/>
        <w:tab w:val="right" w:pos="8640"/>
      </w:tabs>
      <w:ind w:right="-6"/>
      <w:jc w:val="right"/>
    </w:pPr>
    <w:rPr>
      <w:rFonts w:ascii="Arial" w:eastAsia="SimSun" w:hAnsi="Arial" w:cs="Arial"/>
      <w:color w:val="808080"/>
      <w:sz w:val="16"/>
      <w:szCs w:val="16"/>
    </w:rPr>
  </w:style>
  <w:style w:type="character" w:customStyle="1" w:styleId="ITCWPFooter2Char">
    <w:name w:val="ITC WP Footer 2 Char"/>
    <w:basedOn w:val="Fuentedeprrafopredeter"/>
    <w:link w:val="ITCWPFooter2"/>
    <w:rsid w:val="00D51507"/>
    <w:rPr>
      <w:rFonts w:ascii="Arial" w:eastAsia="SimSun" w:hAnsi="Arial" w:cs="Arial"/>
      <w:color w:val="808080"/>
      <w:sz w:val="16"/>
      <w:szCs w:val="16"/>
      <w:lang w:val="en-US" w:eastAsia="en-US" w:bidi="ar-SA"/>
    </w:rPr>
  </w:style>
  <w:style w:type="character" w:customStyle="1" w:styleId="EmailStyle33">
    <w:name w:val="EmailStyle33"/>
    <w:basedOn w:val="Fuentedeprrafopredeter"/>
    <w:semiHidden/>
    <w:rsid w:val="00DA1E9B"/>
    <w:rPr>
      <w:rFonts w:ascii="Verdana" w:hAnsi="Verdana" w:hint="default"/>
      <w:b w:val="0"/>
      <w:bCs w:val="0"/>
      <w:i w:val="0"/>
      <w:iCs w:val="0"/>
      <w:strike w:val="0"/>
      <w:dstrike w:val="0"/>
      <w:color w:val="auto"/>
      <w:sz w:val="20"/>
      <w:szCs w:val="20"/>
      <w:u w:val="none"/>
      <w:effect w:val="none"/>
    </w:rPr>
  </w:style>
  <w:style w:type="paragraph" w:styleId="Textosinformato">
    <w:name w:val="Plain Text"/>
    <w:basedOn w:val="Normal"/>
    <w:link w:val="TextosinformatoCar"/>
    <w:uiPriority w:val="99"/>
    <w:rsid w:val="00062ACF"/>
    <w:rPr>
      <w:rFonts w:ascii="Courier New" w:hAnsi="Courier New" w:cs="Courier New"/>
    </w:rPr>
  </w:style>
  <w:style w:type="paragraph" w:styleId="Descripcin">
    <w:name w:val="caption"/>
    <w:basedOn w:val="Normal"/>
    <w:next w:val="Normal"/>
    <w:qFormat/>
    <w:rsid w:val="00062ACF"/>
    <w:rPr>
      <w:b/>
      <w:bCs/>
    </w:rPr>
  </w:style>
  <w:style w:type="paragraph" w:styleId="Lista">
    <w:name w:val="List"/>
    <w:basedOn w:val="Normal"/>
    <w:uiPriority w:val="99"/>
    <w:unhideWhenUsed/>
    <w:rsid w:val="0033065A"/>
    <w:pPr>
      <w:ind w:left="360" w:hanging="360"/>
    </w:pPr>
    <w:rPr>
      <w:rFonts w:ascii="Calibri" w:eastAsia="Calibri" w:hAnsi="Calibri"/>
      <w:sz w:val="22"/>
      <w:szCs w:val="22"/>
    </w:rPr>
  </w:style>
  <w:style w:type="character" w:styleId="Textoennegrita">
    <w:name w:val="Strong"/>
    <w:qFormat/>
    <w:rsid w:val="00087832"/>
    <w:rPr>
      <w:b/>
      <w:bCs/>
    </w:rPr>
  </w:style>
  <w:style w:type="paragraph" w:customStyle="1" w:styleId="Default">
    <w:name w:val="Default"/>
    <w:rsid w:val="0008783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06BE4"/>
    <w:pPr>
      <w:ind w:left="720"/>
      <w:contextualSpacing/>
    </w:p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62F95"/>
    <w:rPr>
      <w:rFonts w:ascii="Courier New" w:hAnsi="Courier New" w:cs="Courier New"/>
    </w:rPr>
  </w:style>
  <w:style w:type="paragraph" w:styleId="NormalWeb">
    <w:name w:val="Normal (Web)"/>
    <w:basedOn w:val="Normal"/>
    <w:uiPriority w:val="99"/>
    <w:unhideWhenUsed/>
    <w:rsid w:val="00023347"/>
    <w:pPr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3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9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9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2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5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2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3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50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9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hyperlink" Target="mailto:lpaats@adecoagro.com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docs.google.com/document/d/185XCEacGRcmIOKHyhqJdx0M-8DAWFTzfVhSBjYMiBRI/edit" TargetMode="Externa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hyperlink" Target="mailto:lpaats@adecoagro.com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mailto:pgallucci@adecoagro.com" TargetMode="External"/><Relationship Id="rId20" Type="http://schemas.openxmlformats.org/officeDocument/2006/relationships/hyperlink" Target="mailto:pgallucci@adecoagro.com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mailto:pgallucci@adecoagro.com" TargetMode="External"/><Relationship Id="rId23" Type="http://schemas.openxmlformats.org/officeDocument/2006/relationships/hyperlink" Target="https://docs.google.com/document/d/1Q3AaCVL1dgKYEBR5R2LFaTf-DR6f3cpdCYBwmgUz_ss/edit" TargetMode="External"/><Relationship Id="rId10" Type="http://schemas.openxmlformats.org/officeDocument/2006/relationships/endnotes" Target="endnotes.xml"/><Relationship Id="rId19" Type="http://schemas.openxmlformats.org/officeDocument/2006/relationships/hyperlink" Target="mailto:pgallucci@adecoagro.co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hyperlink" Target="https://docs.google.com/document/d/1MNZrDdByv4A3lSbSX9JKDBq3vzD97UtgxVApWfZPhhg/edit%22%20%22heading=h.gjdgxs" TargetMode="External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grant\My%20Documents\template-docs\final-templates\meetin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0538220f-796c-4544-9011-6b3376075532">
      <UserInfo>
        <DisplayName>Narendra Sahoo</DisplayName>
        <AccountId>18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7A38E1C0FBFB4FB77E64114A1C5A3C" ma:contentTypeVersion="1" ma:contentTypeDescription="Create a new document." ma:contentTypeScope="" ma:versionID="c7024ff354ba753d15db69ea58682639">
  <xsd:schema xmlns:xsd="http://www.w3.org/2001/XMLSchema" xmlns:xs="http://www.w3.org/2001/XMLSchema" xmlns:p="http://schemas.microsoft.com/office/2006/metadata/properties" xmlns:ns2="0538220f-796c-4544-9011-6b3376075532" targetNamespace="http://schemas.microsoft.com/office/2006/metadata/properties" ma:root="true" ma:fieldsID="abc0f6490b44d5049754094a91b0c171" ns2:_="">
    <xsd:import namespace="0538220f-796c-4544-9011-6b3376075532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38220f-796c-4544-9011-6b337607553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EBD06-76A7-4B2C-AF2D-2DC504090ED3}">
  <ds:schemaRefs>
    <ds:schemaRef ds:uri="http://schemas.microsoft.com/office/2006/metadata/properties"/>
    <ds:schemaRef ds:uri="http://schemas.microsoft.com/office/infopath/2007/PartnerControls"/>
    <ds:schemaRef ds:uri="0538220f-796c-4544-9011-6b3376075532"/>
  </ds:schemaRefs>
</ds:datastoreItem>
</file>

<file path=customXml/itemProps2.xml><?xml version="1.0" encoding="utf-8"?>
<ds:datastoreItem xmlns:ds="http://schemas.openxmlformats.org/officeDocument/2006/customXml" ds:itemID="{16C0094F-A528-4E7A-A2A7-3704791407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38220f-796c-4544-9011-6b33760755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45F90E-42EC-4D0A-94AE-AFCA78ED4E2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0A794E-1927-47B3-A0C4-6F8BD41CC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</Template>
  <TotalTime>67</TotalTime>
  <Pages>4</Pages>
  <Words>549</Words>
  <Characters>3025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ISS CMR</dc:subject>
  <dc:creator>Rocio V. Ortiz</dc:creator>
  <cp:lastModifiedBy>Viviana Naveira</cp:lastModifiedBy>
  <cp:revision>13</cp:revision>
  <cp:lastPrinted>2011-09-07T19:00:00Z</cp:lastPrinted>
  <dcterms:created xsi:type="dcterms:W3CDTF">2019-05-24T20:04:00Z</dcterms:created>
  <dcterms:modified xsi:type="dcterms:W3CDTF">2020-02-18T17:48:00Z</dcterms:modified>
  <cp:category>Mitsui Foods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0x010100AD7A38E1C0FBFB4FB77E64114A1C5A3C</vt:lpwstr>
  </property>
</Properties>
</file>