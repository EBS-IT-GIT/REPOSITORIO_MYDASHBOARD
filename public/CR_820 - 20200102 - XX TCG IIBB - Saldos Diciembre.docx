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79B66D" w14:textId="0AF0A62F" w:rsidR="00D718D9" w:rsidRPr="007D4574" w:rsidRDefault="00671EBF" w:rsidP="00AA1A71">
      <w:pPr>
        <w:pStyle w:val="Ttulo1"/>
        <w:ind w:left="432"/>
        <w:jc w:val="left"/>
        <w:rPr>
          <w:rFonts w:ascii="Arial" w:hAnsi="Arial" w:cs="Arial"/>
          <w:b w:val="0"/>
          <w:i w:val="0"/>
        </w:rPr>
      </w:pPr>
      <w:r>
        <w:rPr>
          <w:rFonts w:ascii="Arial" w:hAnsi="Arial" w:cs="Arial"/>
          <w:b w:val="0"/>
          <w:i w:val="0"/>
        </w:rPr>
        <w:tab/>
      </w:r>
      <w:r w:rsidR="007D4574">
        <w:rPr>
          <w:rFonts w:ascii="Arial" w:hAnsi="Arial" w:cs="Arial"/>
          <w:b w:val="0"/>
          <w:i w:val="0"/>
        </w:rPr>
        <w:t>CMS</w:t>
      </w:r>
      <w:r w:rsidR="00087832" w:rsidRPr="007D4574">
        <w:rPr>
          <w:rFonts w:ascii="Arial" w:hAnsi="Arial" w:cs="Arial"/>
          <w:b w:val="0"/>
          <w:i w:val="0"/>
        </w:rPr>
        <w:t xml:space="preserve"> CHANGE MANAGEMENT REQUEST TEMPLATE</w:t>
      </w:r>
      <w:r w:rsidR="00087832" w:rsidRPr="007D4574">
        <w:rPr>
          <w:rFonts w:ascii="Arial" w:hAnsi="Arial" w:cs="Arial"/>
          <w:b w:val="0"/>
          <w:i w:val="0"/>
        </w:rPr>
        <w:br/>
      </w:r>
    </w:p>
    <w:p w14:paraId="0979B671" w14:textId="77777777" w:rsidR="00087832" w:rsidRPr="007D4574" w:rsidRDefault="00087832" w:rsidP="00087832">
      <w:pPr>
        <w:jc w:val="center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8"/>
        <w:gridCol w:w="1890"/>
        <w:gridCol w:w="2577"/>
        <w:gridCol w:w="1743"/>
      </w:tblGrid>
      <w:tr w:rsidR="000079F5" w:rsidRPr="007D4574" w14:paraId="352BAF96" w14:textId="77777777" w:rsidTr="00242346">
        <w:tc>
          <w:tcPr>
            <w:tcW w:w="9648" w:type="dxa"/>
            <w:gridSpan w:val="4"/>
            <w:tcBorders>
              <w:bottom w:val="single" w:sz="4" w:space="0" w:color="000000"/>
            </w:tcBorders>
            <w:shd w:val="clear" w:color="auto" w:fill="BFBFBF" w:themeFill="background1" w:themeFillShade="BF"/>
          </w:tcPr>
          <w:p w14:paraId="000AB0C2" w14:textId="6C2659AC" w:rsidR="000079F5" w:rsidRPr="007D4574" w:rsidRDefault="000079F5" w:rsidP="000079F5">
            <w:pPr>
              <w:spacing w:before="120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7D4574">
              <w:rPr>
                <w:rFonts w:ascii="Arial" w:hAnsi="Arial" w:cs="Arial"/>
                <w:sz w:val="24"/>
                <w:szCs w:val="22"/>
              </w:rPr>
              <w:t>Change Management Information</w:t>
            </w:r>
          </w:p>
        </w:tc>
      </w:tr>
      <w:tr w:rsidR="002F3F2C" w:rsidRPr="007D4574" w14:paraId="4B7853BE" w14:textId="77777777" w:rsidTr="001F4143">
        <w:tc>
          <w:tcPr>
            <w:tcW w:w="3438" w:type="dxa"/>
            <w:tcBorders>
              <w:bottom w:val="single" w:sz="4" w:space="0" w:color="000000"/>
            </w:tcBorders>
            <w:shd w:val="clear" w:color="auto" w:fill="F3F3F3"/>
          </w:tcPr>
          <w:p w14:paraId="301098CB" w14:textId="1E0051C3" w:rsidR="002F3F2C" w:rsidRPr="007D4574" w:rsidRDefault="002F3F2C" w:rsidP="0068215C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Client Name: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tcBorders>
              <w:bottom w:val="single" w:sz="4" w:space="0" w:color="000000"/>
            </w:tcBorders>
            <w:vAlign w:val="center"/>
          </w:tcPr>
          <w:p w14:paraId="07C27E6A" w14:textId="688786DE" w:rsidR="002F3F2C" w:rsidRPr="007D4574" w:rsidRDefault="000101F6" w:rsidP="004D79C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ADECO</w:t>
            </w:r>
          </w:p>
        </w:tc>
      </w:tr>
      <w:tr w:rsidR="0068215C" w:rsidRPr="000C09CC" w14:paraId="0979B674" w14:textId="77777777" w:rsidTr="001F4143">
        <w:tc>
          <w:tcPr>
            <w:tcW w:w="3438" w:type="dxa"/>
            <w:tcBorders>
              <w:bottom w:val="single" w:sz="4" w:space="0" w:color="000000"/>
            </w:tcBorders>
            <w:shd w:val="clear" w:color="auto" w:fill="F3F3F3"/>
          </w:tcPr>
          <w:p w14:paraId="0979B672" w14:textId="542F6BF3" w:rsidR="0068215C" w:rsidRPr="007D4574" w:rsidRDefault="0068215C" w:rsidP="0068215C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Change Request Title:</w:t>
            </w:r>
            <w:bookmarkStart w:id="0" w:name="OLE_LINK1"/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  <w:bookmarkEnd w:id="0"/>
          </w:p>
        </w:tc>
        <w:tc>
          <w:tcPr>
            <w:tcW w:w="6210" w:type="dxa"/>
            <w:gridSpan w:val="3"/>
            <w:tcBorders>
              <w:bottom w:val="single" w:sz="4" w:space="0" w:color="000000"/>
            </w:tcBorders>
            <w:vAlign w:val="center"/>
          </w:tcPr>
          <w:p w14:paraId="0979B673" w14:textId="25CEEB70" w:rsidR="0068215C" w:rsidRPr="008F48E9" w:rsidRDefault="0076114E" w:rsidP="00DD2DAA">
            <w:pPr>
              <w:spacing w:before="120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76114E">
              <w:rPr>
                <w:rFonts w:ascii="Arial" w:hAnsi="Arial" w:cs="Arial"/>
                <w:sz w:val="22"/>
                <w:szCs w:val="22"/>
                <w:lang w:val="es-AR"/>
              </w:rPr>
              <w:t>CR_820 - 20200102  - XX TCG IIBB - Saldos Diciembre</w:t>
            </w:r>
          </w:p>
        </w:tc>
      </w:tr>
      <w:tr w:rsidR="0068215C" w:rsidRPr="007D4574" w14:paraId="0979B677" w14:textId="77777777" w:rsidTr="001F4143">
        <w:tc>
          <w:tcPr>
            <w:tcW w:w="3438" w:type="dxa"/>
            <w:tcBorders>
              <w:bottom w:val="single" w:sz="4" w:space="0" w:color="000000"/>
            </w:tcBorders>
            <w:shd w:val="clear" w:color="auto" w:fill="F3F3F3"/>
          </w:tcPr>
          <w:p w14:paraId="0979B675" w14:textId="2B30F5AB" w:rsidR="0068215C" w:rsidRPr="007D4574" w:rsidRDefault="0068215C" w:rsidP="002F3F2C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Service Request No</w:t>
            </w:r>
            <w:r w:rsidR="002F3F2C" w:rsidRPr="007D4574">
              <w:rPr>
                <w:rFonts w:ascii="Arial" w:hAnsi="Arial" w:cs="Arial"/>
                <w:sz w:val="22"/>
                <w:szCs w:val="22"/>
              </w:rPr>
              <w:t>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tcBorders>
              <w:bottom w:val="single" w:sz="4" w:space="0" w:color="000000"/>
            </w:tcBorders>
            <w:vAlign w:val="center"/>
          </w:tcPr>
          <w:p w14:paraId="0979B676" w14:textId="7F92638E" w:rsidR="0068215C" w:rsidRPr="007D4574" w:rsidRDefault="00A835EB" w:rsidP="007213F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CR_820 </w:t>
            </w:r>
            <w:r w:rsidR="00454F53">
              <w:rPr>
                <w:rFonts w:ascii="Arial" w:hAnsi="Arial" w:cs="Arial"/>
                <w:sz w:val="22"/>
                <w:szCs w:val="22"/>
                <w:lang w:val="es-AR"/>
              </w:rPr>
              <w:t>–</w:t>
            </w:r>
            <w:r w:rsidR="0076114E">
              <w:rPr>
                <w:rFonts w:ascii="Arial" w:hAnsi="Arial" w:cs="Arial"/>
                <w:sz w:val="22"/>
                <w:szCs w:val="22"/>
                <w:lang w:val="es-AR"/>
              </w:rPr>
              <w:t xml:space="preserve"> 20200102</w:t>
            </w:r>
          </w:p>
        </w:tc>
      </w:tr>
      <w:tr w:rsidR="00087832" w:rsidRPr="007D4574" w14:paraId="0979B67C" w14:textId="77777777" w:rsidTr="000079F5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979B678" w14:textId="2993EF21" w:rsidR="00087832" w:rsidRPr="007D4574" w:rsidRDefault="00087832" w:rsidP="002F3F2C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Submitted by:</w:t>
            </w:r>
            <w:r w:rsidR="00687187"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  <w:r w:rsidR="00687187" w:rsidRPr="007D4574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9B679" w14:textId="6F258BDE" w:rsidR="00162688" w:rsidRPr="007D4574" w:rsidRDefault="004738A2" w:rsidP="004738A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Baracca, Alejandro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979B67A" w14:textId="02DDF009" w:rsidR="00087832" w:rsidRPr="007D4574" w:rsidRDefault="00076C9B" w:rsidP="000079F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Submission Dat</w:t>
            </w:r>
            <w:r w:rsidR="003A4C80" w:rsidRPr="007D4574">
              <w:rPr>
                <w:rFonts w:ascii="Arial" w:hAnsi="Arial" w:cs="Arial"/>
                <w:sz w:val="22"/>
                <w:szCs w:val="22"/>
              </w:rPr>
              <w:t>e</w:t>
            </w:r>
            <w:r w:rsidRPr="007D4574">
              <w:rPr>
                <w:rFonts w:ascii="Arial" w:hAnsi="Arial" w:cs="Arial"/>
                <w:sz w:val="22"/>
                <w:szCs w:val="22"/>
              </w:rPr>
              <w:t>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  <w:r w:rsidRPr="007D4574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9B67B" w14:textId="1D1D3E29" w:rsidR="00087832" w:rsidRPr="007D4574" w:rsidRDefault="00BF5FDD" w:rsidP="0076114E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0</w:t>
            </w:r>
            <w:r w:rsidR="0076114E">
              <w:rPr>
                <w:rFonts w:ascii="Arial" w:hAnsi="Arial" w:cs="Arial"/>
                <w:sz w:val="22"/>
                <w:szCs w:val="22"/>
                <w:lang w:val="es-AR"/>
              </w:rPr>
              <w:t>2</w:t>
            </w:r>
            <w:r w:rsidR="006E2510" w:rsidRPr="006E251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76114E">
              <w:rPr>
                <w:rFonts w:ascii="Arial" w:hAnsi="Arial" w:cs="Arial"/>
                <w:sz w:val="22"/>
                <w:szCs w:val="22"/>
                <w:lang w:val="es-AR"/>
              </w:rPr>
              <w:t>0</w:t>
            </w:r>
            <w:r w:rsidR="006F3C0C">
              <w:rPr>
                <w:rFonts w:ascii="Arial" w:hAnsi="Arial" w:cs="Arial"/>
                <w:sz w:val="22"/>
                <w:szCs w:val="22"/>
                <w:lang w:val="es-AR"/>
              </w:rPr>
              <w:t>1</w:t>
            </w:r>
            <w:r w:rsidR="006E2510" w:rsidRPr="006E2510">
              <w:rPr>
                <w:rFonts w:ascii="Arial" w:hAnsi="Arial" w:cs="Arial"/>
                <w:sz w:val="22"/>
                <w:szCs w:val="22"/>
                <w:lang w:val="es-AR"/>
              </w:rPr>
              <w:t>.20</w:t>
            </w:r>
            <w:r w:rsidR="0076114E">
              <w:rPr>
                <w:rFonts w:ascii="Arial" w:hAnsi="Arial" w:cs="Arial"/>
                <w:sz w:val="22"/>
                <w:szCs w:val="22"/>
                <w:lang w:val="es-AR"/>
              </w:rPr>
              <w:t>20</w:t>
            </w:r>
          </w:p>
        </w:tc>
      </w:tr>
      <w:tr w:rsidR="00671369" w:rsidRPr="007D4574" w14:paraId="0979B67E" w14:textId="77777777" w:rsidTr="000F7D98">
        <w:trPr>
          <w:trHeight w:val="413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14:paraId="0979B67D" w14:textId="4CBE1366" w:rsidR="002F3F2C" w:rsidRPr="007D4574" w:rsidRDefault="002F3F2C" w:rsidP="000F7D98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1369" w:rsidRPr="007D4574" w14:paraId="0979B680" w14:textId="77777777" w:rsidTr="000F7D98">
        <w:trPr>
          <w:trHeight w:val="413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979B67F" w14:textId="77777777" w:rsidR="00671369" w:rsidRPr="007D4574" w:rsidRDefault="00671369" w:rsidP="00DE1F97">
            <w:pPr>
              <w:spacing w:before="120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7D4574">
              <w:rPr>
                <w:rFonts w:ascii="Arial" w:hAnsi="Arial" w:cs="Arial"/>
                <w:sz w:val="24"/>
                <w:szCs w:val="22"/>
              </w:rPr>
              <w:t>Change Description and Impact Analysis</w:t>
            </w:r>
          </w:p>
        </w:tc>
      </w:tr>
      <w:tr w:rsidR="00671369" w:rsidRPr="007D4574" w14:paraId="0979B683" w14:textId="77777777" w:rsidTr="000079F5">
        <w:trPr>
          <w:trHeight w:val="683"/>
        </w:trPr>
        <w:tc>
          <w:tcPr>
            <w:tcW w:w="3438" w:type="dxa"/>
            <w:tcBorders>
              <w:top w:val="single" w:sz="4" w:space="0" w:color="000000"/>
            </w:tcBorders>
            <w:shd w:val="clear" w:color="auto" w:fill="F3F3F3"/>
            <w:vAlign w:val="center"/>
          </w:tcPr>
          <w:p w14:paraId="0979B681" w14:textId="5212C215" w:rsidR="00671369" w:rsidRPr="007D4574" w:rsidRDefault="00671369" w:rsidP="000079F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Proposed Change: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</w:tcBorders>
            <w:vAlign w:val="center"/>
          </w:tcPr>
          <w:p w14:paraId="0979B682" w14:textId="5B7A6C09" w:rsidR="00671369" w:rsidRPr="007D4574" w:rsidRDefault="0076114E" w:rsidP="007213F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6114E">
              <w:rPr>
                <w:rFonts w:ascii="Arial" w:hAnsi="Arial" w:cs="Arial"/>
                <w:sz w:val="22"/>
                <w:szCs w:val="22"/>
                <w:lang w:val="es-AR"/>
              </w:rPr>
              <w:t>CR_820 - 20200102  - XX TCG IIBB - Saldos Diciembre</w:t>
            </w:r>
          </w:p>
        </w:tc>
      </w:tr>
      <w:tr w:rsidR="00671369" w:rsidRPr="007D4574" w14:paraId="0979B686" w14:textId="77777777" w:rsidTr="000079F5">
        <w:trPr>
          <w:trHeight w:val="512"/>
        </w:trPr>
        <w:tc>
          <w:tcPr>
            <w:tcW w:w="3438" w:type="dxa"/>
            <w:shd w:val="clear" w:color="auto" w:fill="F3F3F3"/>
            <w:vAlign w:val="center"/>
          </w:tcPr>
          <w:p w14:paraId="0979B684" w14:textId="0EA7773F" w:rsidR="00671369" w:rsidRPr="007D4574" w:rsidRDefault="00671369" w:rsidP="000079F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References for Change: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vAlign w:val="center"/>
          </w:tcPr>
          <w:p w14:paraId="0979B685" w14:textId="33DADAB6" w:rsidR="00671369" w:rsidRPr="007D4574" w:rsidRDefault="0076114E" w:rsidP="00DE1F9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6114E">
              <w:rPr>
                <w:rFonts w:ascii="Arial" w:hAnsi="Arial" w:cs="Arial"/>
                <w:sz w:val="22"/>
                <w:szCs w:val="22"/>
                <w:lang w:val="es-AR"/>
              </w:rPr>
              <w:t>CR_820 - 20200102  - XX TCG IIBB - Saldos Diciembre</w:t>
            </w:r>
          </w:p>
        </w:tc>
      </w:tr>
      <w:tr w:rsidR="00671369" w:rsidRPr="007D4574" w14:paraId="0979B689" w14:textId="77777777" w:rsidTr="000079F5">
        <w:trPr>
          <w:trHeight w:val="512"/>
        </w:trPr>
        <w:tc>
          <w:tcPr>
            <w:tcW w:w="3438" w:type="dxa"/>
            <w:shd w:val="clear" w:color="auto" w:fill="F3F3F3"/>
            <w:vAlign w:val="center"/>
          </w:tcPr>
          <w:p w14:paraId="0979B687" w14:textId="34346CF2" w:rsidR="00671369" w:rsidRPr="007D4574" w:rsidRDefault="00671369" w:rsidP="000079F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Change Type: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  <w:r w:rsidRPr="007D4574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</w:tc>
        <w:tc>
          <w:tcPr>
            <w:tcW w:w="6210" w:type="dxa"/>
            <w:gridSpan w:val="3"/>
            <w:vAlign w:val="center"/>
          </w:tcPr>
          <w:p w14:paraId="0979B688" w14:textId="48CAE03A" w:rsidR="00671369" w:rsidRPr="007D4574" w:rsidRDefault="000C09CC" w:rsidP="00B7381D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0C09CC">
              <w:rPr>
                <w:rFonts w:ascii="Arial" w:hAnsi="Arial" w:cs="Arial"/>
                <w:sz w:val="24"/>
                <w:szCs w:val="24"/>
              </w:rPr>
              <w:t xml:space="preserve">Scheduled </w:t>
            </w:r>
          </w:p>
        </w:tc>
      </w:tr>
      <w:tr w:rsidR="00671369" w:rsidRPr="007D4574" w14:paraId="0979B68C" w14:textId="77777777" w:rsidTr="000079F5">
        <w:trPr>
          <w:trHeight w:val="548"/>
        </w:trPr>
        <w:tc>
          <w:tcPr>
            <w:tcW w:w="3438" w:type="dxa"/>
            <w:shd w:val="clear" w:color="auto" w:fill="F3F3F3"/>
            <w:vAlign w:val="center"/>
          </w:tcPr>
          <w:p w14:paraId="0979B68A" w14:textId="068D78D8" w:rsidR="00671369" w:rsidRPr="007D4574" w:rsidRDefault="00671369" w:rsidP="000079F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Justification Description: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vAlign w:val="center"/>
          </w:tcPr>
          <w:p w14:paraId="6365F701" w14:textId="77777777" w:rsidR="007213F6" w:rsidRDefault="000C09CC" w:rsidP="0002254F">
            <w:pPr>
              <w:spacing w:before="120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DE375B">
              <w:rPr>
                <w:rFonts w:ascii="Arial" w:hAnsi="Arial" w:cs="Arial"/>
                <w:sz w:val="24"/>
                <w:szCs w:val="24"/>
              </w:rPr>
              <w:t xml:space="preserve">Solving issue applying  </w:t>
            </w:r>
            <w:r w:rsidR="00E976DF" w:rsidRPr="00E976D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DD2DAA" w:rsidRPr="00DD2DA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0229">
              <w:t xml:space="preserve"> </w:t>
            </w:r>
            <w:r w:rsidR="00013D8D" w:rsidRPr="00013D8D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013E10">
              <w:t xml:space="preserve"> </w:t>
            </w:r>
            <w:r w:rsidR="006F3C0C">
              <w:t xml:space="preserve"> </w:t>
            </w:r>
            <w:r w:rsidR="00454F53">
              <w:t xml:space="preserve"> </w:t>
            </w:r>
            <w:r w:rsidR="007213F6" w:rsidRPr="007213F6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76114E">
              <w:t xml:space="preserve"> </w:t>
            </w:r>
            <w:r w:rsidR="0076114E" w:rsidRPr="0076114E">
              <w:rPr>
                <w:rFonts w:ascii="Arial" w:hAnsi="Arial" w:cs="Arial"/>
                <w:sz w:val="22"/>
                <w:szCs w:val="22"/>
                <w:lang w:val="es-AR"/>
              </w:rPr>
              <w:t>CR_820 - 20200102  - XX TCG IIBB - Saldos Diciembre</w:t>
            </w:r>
          </w:p>
          <w:p w14:paraId="0979B68B" w14:textId="37200B80" w:rsidR="0076114E" w:rsidRPr="00DD2DAA" w:rsidRDefault="0076114E" w:rsidP="0002254F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1369" w:rsidRPr="007D4574" w14:paraId="0979B690" w14:textId="77777777" w:rsidTr="000079F5">
        <w:trPr>
          <w:trHeight w:val="2105"/>
        </w:trPr>
        <w:tc>
          <w:tcPr>
            <w:tcW w:w="343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979B68D" w14:textId="7049D210" w:rsidR="00671369" w:rsidRPr="007D4574" w:rsidRDefault="00671369" w:rsidP="000079F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Impact Statement: (Identify Services and applications that will be impacted)</w:t>
            </w:r>
            <w:r w:rsidR="002F3F2C" w:rsidRPr="007D4574">
              <w:rPr>
                <w:rFonts w:ascii="Arial" w:hAnsi="Arial" w:cs="Arial"/>
                <w:sz w:val="22"/>
                <w:szCs w:val="22"/>
              </w:rPr>
              <w:t>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tcBorders>
              <w:bottom w:val="single" w:sz="4" w:space="0" w:color="auto"/>
            </w:tcBorders>
            <w:vAlign w:val="center"/>
          </w:tcPr>
          <w:p w14:paraId="0979B68F" w14:textId="569BD5EE" w:rsidR="009B610B" w:rsidRPr="007D4574" w:rsidRDefault="000C09CC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PADAGI</w:t>
            </w:r>
          </w:p>
        </w:tc>
      </w:tr>
      <w:tr w:rsidR="00671369" w:rsidRPr="007D4574" w14:paraId="0979B693" w14:textId="77777777" w:rsidTr="000079F5">
        <w:trPr>
          <w:trHeight w:val="602"/>
        </w:trPr>
        <w:tc>
          <w:tcPr>
            <w:tcW w:w="343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B0CB4F5" w14:textId="122EE2F4" w:rsidR="002F3F2C" w:rsidRPr="007D4574" w:rsidRDefault="00671369" w:rsidP="000079F5">
            <w:pPr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Outage Required: </w:t>
            </w:r>
          </w:p>
          <w:p w14:paraId="0979B691" w14:textId="05E3E0AC" w:rsidR="00671369" w:rsidRPr="007D4574" w:rsidRDefault="00671369" w:rsidP="000079F5">
            <w:pPr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(Yes/No)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  <w:r w:rsidRPr="007D4574">
              <w:rPr>
                <w:rFonts w:ascii="Arial" w:hAnsi="Arial" w:cs="Arial"/>
                <w:sz w:val="22"/>
                <w:szCs w:val="22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bottom w:val="single" w:sz="4" w:space="0" w:color="auto"/>
            </w:tcBorders>
            <w:vAlign w:val="center"/>
          </w:tcPr>
          <w:p w14:paraId="0979B692" w14:textId="336AE168" w:rsidR="00671369" w:rsidRPr="007D4574" w:rsidRDefault="000C09CC" w:rsidP="002F3F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3A4C80" w:rsidRPr="007D4574" w14:paraId="0979B696" w14:textId="77777777" w:rsidTr="000079F5">
        <w:trPr>
          <w:trHeight w:val="602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79B694" w14:textId="7EC0818C" w:rsidR="003A4C80" w:rsidRPr="007D4574" w:rsidRDefault="002F3F2C" w:rsidP="000079F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Duration, (If yes)</w:t>
            </w:r>
            <w:r w:rsidR="00023347"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9B695" w14:textId="30CFDFB1" w:rsidR="003A4C80" w:rsidRPr="007D4574" w:rsidRDefault="003A4C80" w:rsidP="00DE1F9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79B6A0" w14:textId="77777777" w:rsidR="00087832" w:rsidRPr="007D4574" w:rsidRDefault="00087832" w:rsidP="00087832">
      <w:pPr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8"/>
        <w:gridCol w:w="6210"/>
      </w:tblGrid>
      <w:tr w:rsidR="00023347" w:rsidRPr="007D4574" w14:paraId="0979B6A3" w14:textId="77777777" w:rsidTr="002F3F2C">
        <w:trPr>
          <w:trHeight w:val="602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79B6A1" w14:textId="77777777" w:rsidR="00023347" w:rsidRPr="007D4574" w:rsidRDefault="00023347" w:rsidP="00A7335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Assigned Resource           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9B6A2" w14:textId="72A7F787" w:rsidR="00023347" w:rsidRPr="007D4574" w:rsidRDefault="00023347" w:rsidP="00A7335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79B6A4" w14:textId="77777777" w:rsidR="00087832" w:rsidRPr="007D4574" w:rsidRDefault="00087832" w:rsidP="00087832">
      <w:pPr>
        <w:rPr>
          <w:rFonts w:ascii="Arial" w:hAnsi="Arial" w:cs="Arial"/>
          <w:sz w:val="22"/>
          <w:szCs w:val="22"/>
        </w:rPr>
      </w:pPr>
    </w:p>
    <w:p w14:paraId="0979B6A5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79B6A6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79B6A7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79B6A8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79B6AF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79B6B0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A6A3BF" w14:textId="77777777" w:rsidR="002F3F2C" w:rsidRPr="007D4574" w:rsidRDefault="002F3F2C" w:rsidP="00087832">
      <w:pPr>
        <w:rPr>
          <w:rFonts w:ascii="Arial" w:hAnsi="Arial" w:cs="Arial"/>
          <w:sz w:val="22"/>
          <w:szCs w:val="22"/>
        </w:rPr>
      </w:pPr>
    </w:p>
    <w:p w14:paraId="58E48D3C" w14:textId="77777777" w:rsidR="002F3F2C" w:rsidRPr="007D4574" w:rsidRDefault="002F3F2C" w:rsidP="00087832">
      <w:pPr>
        <w:rPr>
          <w:rFonts w:ascii="Arial" w:hAnsi="Arial" w:cs="Arial"/>
          <w:sz w:val="22"/>
          <w:szCs w:val="22"/>
        </w:rPr>
      </w:pPr>
    </w:p>
    <w:p w14:paraId="530B0F23" w14:textId="77777777" w:rsidR="002F3F2C" w:rsidRPr="007D4574" w:rsidRDefault="002F3F2C" w:rsidP="00087832">
      <w:pPr>
        <w:rPr>
          <w:rFonts w:ascii="Arial" w:hAnsi="Arial" w:cs="Arial"/>
          <w:sz w:val="22"/>
          <w:szCs w:val="22"/>
        </w:rPr>
      </w:pPr>
    </w:p>
    <w:p w14:paraId="1C4FE46C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7E861963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7988F940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6CF0A0F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FC19407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0589B52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424B7D45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51189CB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CE026C1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E3BBD89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04E321B1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8902C97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E0B538D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439138FD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354429FD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30B8DDA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3D4DADDA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8134CE0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47790E8F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0A304DFB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7A2C5B57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2B90B8C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5FFCC5E9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7F41637E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0A92CF8A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3D3090DD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0B323CD0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2153B8D4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23E65883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56DE559B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2A87081B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94EC3C3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7DB8BC0B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0979B6D7" w14:textId="77777777" w:rsidR="00087832" w:rsidRPr="007D4574" w:rsidRDefault="00087832" w:rsidP="00087832">
      <w:pPr>
        <w:rPr>
          <w:rFonts w:ascii="Arial" w:hAnsi="Arial" w:cs="Arial"/>
          <w:sz w:val="22"/>
          <w:szCs w:val="22"/>
        </w:rPr>
      </w:pP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9"/>
        <w:gridCol w:w="1579"/>
        <w:gridCol w:w="1748"/>
        <w:gridCol w:w="1440"/>
        <w:gridCol w:w="1497"/>
      </w:tblGrid>
      <w:tr w:rsidR="00087832" w:rsidRPr="007D4574" w14:paraId="0979B6D9" w14:textId="77777777" w:rsidTr="000F0E4B">
        <w:trPr>
          <w:trHeight w:val="377"/>
          <w:jc w:val="center"/>
        </w:trPr>
        <w:tc>
          <w:tcPr>
            <w:tcW w:w="9923" w:type="dxa"/>
            <w:gridSpan w:val="5"/>
            <w:tcBorders>
              <w:top w:val="single" w:sz="4" w:space="0" w:color="auto"/>
            </w:tcBorders>
            <w:shd w:val="clear" w:color="auto" w:fill="C0C0C0"/>
          </w:tcPr>
          <w:p w14:paraId="0979B6D8" w14:textId="1587F638" w:rsidR="00087832" w:rsidRPr="007D4574" w:rsidRDefault="00087832" w:rsidP="002F3F2C">
            <w:pPr>
              <w:spacing w:before="120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7D4574">
              <w:rPr>
                <w:rFonts w:ascii="Arial" w:hAnsi="Arial" w:cs="Arial"/>
                <w:sz w:val="24"/>
                <w:szCs w:val="22"/>
              </w:rPr>
              <w:br w:type="page"/>
              <w:t>Testing Strategy</w:t>
            </w:r>
            <w:r w:rsidR="00687187" w:rsidRPr="007D4574">
              <w:rPr>
                <w:rFonts w:ascii="Arial" w:hAnsi="Arial" w:cs="Arial"/>
                <w:color w:val="FF0000"/>
                <w:sz w:val="24"/>
                <w:szCs w:val="22"/>
                <w:vertAlign w:val="superscript"/>
              </w:rPr>
              <w:t>*</w:t>
            </w:r>
          </w:p>
        </w:tc>
      </w:tr>
      <w:tr w:rsidR="00087832" w:rsidRPr="007D4574" w14:paraId="0979B6DB" w14:textId="77777777" w:rsidTr="000F0E4B">
        <w:trPr>
          <w:trHeight w:val="710"/>
          <w:jc w:val="center"/>
        </w:trPr>
        <w:tc>
          <w:tcPr>
            <w:tcW w:w="9923" w:type="dxa"/>
            <w:gridSpan w:val="5"/>
            <w:tcBorders>
              <w:top w:val="single" w:sz="18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6DA" w14:textId="77777777" w:rsidR="00087832" w:rsidRPr="007D4574" w:rsidRDefault="00087832" w:rsidP="002F3F2C">
            <w:pPr>
              <w:spacing w:before="120"/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</w:pPr>
            <w:r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87832" w:rsidRPr="007D4574" w14:paraId="0979B6E0" w14:textId="77777777" w:rsidTr="000F0E4B">
        <w:trPr>
          <w:trHeight w:val="1907"/>
          <w:jc w:val="center"/>
        </w:trPr>
        <w:tc>
          <w:tcPr>
            <w:tcW w:w="992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D480B9F" w14:textId="1BFD864E" w:rsidR="007E6610" w:rsidRPr="007D4574" w:rsidRDefault="007E6610" w:rsidP="00687187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6B1A44DF" w14:textId="2D0142CD" w:rsidR="000C09CC" w:rsidRPr="000C09CC" w:rsidRDefault="000C09CC" w:rsidP="000C09CC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0C09CC">
              <w:rPr>
                <w:rFonts w:ascii="Arial" w:hAnsi="Arial" w:cs="Arial"/>
                <w:sz w:val="22"/>
                <w:szCs w:val="22"/>
              </w:rPr>
              <w:t>Tested in CRP</w:t>
            </w:r>
            <w:r w:rsidR="00DD2DAA">
              <w:rPr>
                <w:rFonts w:ascii="Arial" w:hAnsi="Arial" w:cs="Arial"/>
                <w:sz w:val="22"/>
                <w:szCs w:val="22"/>
              </w:rPr>
              <w:t>3</w:t>
            </w:r>
            <w:r w:rsidRPr="000C09CC">
              <w:rPr>
                <w:rFonts w:ascii="Arial" w:hAnsi="Arial" w:cs="Arial"/>
                <w:sz w:val="22"/>
                <w:szCs w:val="22"/>
              </w:rPr>
              <w:t xml:space="preserve"> instance (testing) </w:t>
            </w:r>
          </w:p>
          <w:p w14:paraId="0979B6DF" w14:textId="68162E82" w:rsidR="00687187" w:rsidRPr="007D4574" w:rsidRDefault="00687187" w:rsidP="00687187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7832" w:rsidRPr="007D4574" w14:paraId="0979B6E7" w14:textId="77777777" w:rsidTr="000F0E4B">
        <w:trPr>
          <w:trHeight w:val="215"/>
          <w:jc w:val="center"/>
        </w:trPr>
        <w:tc>
          <w:tcPr>
            <w:tcW w:w="3659" w:type="dxa"/>
            <w:shd w:val="clear" w:color="auto" w:fill="C0C0C0"/>
            <w:vAlign w:val="center"/>
          </w:tcPr>
          <w:p w14:paraId="0979B6E1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Action or Task</w:t>
            </w:r>
          </w:p>
        </w:tc>
        <w:tc>
          <w:tcPr>
            <w:tcW w:w="1579" w:type="dxa"/>
            <w:shd w:val="clear" w:color="auto" w:fill="C0C0C0"/>
            <w:vAlign w:val="center"/>
          </w:tcPr>
          <w:p w14:paraId="0979B6E2" w14:textId="77777777" w:rsidR="00087832" w:rsidRPr="007D4574" w:rsidRDefault="00087832" w:rsidP="002F3F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Staff Name</w:t>
            </w:r>
          </w:p>
          <w:p w14:paraId="0979B6E3" w14:textId="31A2B6EE" w:rsidR="00DF50AB" w:rsidRPr="003771D2" w:rsidRDefault="00DF50AB" w:rsidP="003771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71D2">
              <w:rPr>
                <w:rFonts w:ascii="Arial" w:hAnsi="Arial" w:cs="Arial"/>
                <w:sz w:val="22"/>
                <w:szCs w:val="22"/>
              </w:rPr>
              <w:t>(</w:t>
            </w:r>
            <w:r w:rsidR="003771D2" w:rsidRPr="003771D2">
              <w:rPr>
                <w:rFonts w:ascii="Arial" w:hAnsi="Arial" w:cs="Arial"/>
                <w:sz w:val="22"/>
                <w:szCs w:val="22"/>
              </w:rPr>
              <w:t>CMS</w:t>
            </w:r>
            <w:r w:rsidRPr="003771D2">
              <w:rPr>
                <w:rFonts w:ascii="Arial" w:hAnsi="Arial" w:cs="Arial"/>
                <w:sz w:val="22"/>
                <w:szCs w:val="22"/>
              </w:rPr>
              <w:t>/Other)</w:t>
            </w:r>
          </w:p>
        </w:tc>
        <w:tc>
          <w:tcPr>
            <w:tcW w:w="1748" w:type="dxa"/>
            <w:shd w:val="clear" w:color="auto" w:fill="C0C0C0"/>
            <w:vAlign w:val="center"/>
          </w:tcPr>
          <w:p w14:paraId="0979B6E4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Date and</w:t>
            </w:r>
            <w:r w:rsidRPr="007D4574">
              <w:rPr>
                <w:rFonts w:ascii="Arial" w:hAnsi="Arial" w:cs="Arial"/>
                <w:sz w:val="22"/>
                <w:szCs w:val="22"/>
              </w:rPr>
              <w:br/>
              <w:t>Time of Task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0979B6E5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Duration of Task</w:t>
            </w:r>
          </w:p>
        </w:tc>
        <w:tc>
          <w:tcPr>
            <w:tcW w:w="1497" w:type="dxa"/>
            <w:shd w:val="clear" w:color="auto" w:fill="C0C0C0"/>
            <w:vAlign w:val="center"/>
          </w:tcPr>
          <w:p w14:paraId="0979B6E6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Expected Results</w:t>
            </w:r>
          </w:p>
        </w:tc>
      </w:tr>
      <w:tr w:rsidR="00087832" w:rsidRPr="007D4574" w14:paraId="0979B6ED" w14:textId="77777777" w:rsidTr="000F0E4B">
        <w:trPr>
          <w:jc w:val="center"/>
        </w:trPr>
        <w:tc>
          <w:tcPr>
            <w:tcW w:w="3659" w:type="dxa"/>
            <w:vAlign w:val="center"/>
          </w:tcPr>
          <w:p w14:paraId="0979B6E8" w14:textId="360318B4" w:rsidR="00087832" w:rsidRPr="007D4574" w:rsidRDefault="00087832" w:rsidP="00862F9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vAlign w:val="center"/>
          </w:tcPr>
          <w:p w14:paraId="0979B6E9" w14:textId="69950074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8" w:type="dxa"/>
            <w:vAlign w:val="center"/>
          </w:tcPr>
          <w:p w14:paraId="0979B6EA" w14:textId="2B3D4BE3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0979B6EB" w14:textId="0825BFD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7" w:type="dxa"/>
            <w:vAlign w:val="center"/>
          </w:tcPr>
          <w:p w14:paraId="0979B6EC" w14:textId="7A221252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7832" w:rsidRPr="007D4574" w14:paraId="0979B6F3" w14:textId="77777777" w:rsidTr="000F0E4B">
        <w:trPr>
          <w:jc w:val="center"/>
        </w:trPr>
        <w:tc>
          <w:tcPr>
            <w:tcW w:w="3659" w:type="dxa"/>
            <w:vAlign w:val="center"/>
          </w:tcPr>
          <w:p w14:paraId="0979B6EE" w14:textId="2FD78550" w:rsidR="00087832" w:rsidRPr="007D4574" w:rsidRDefault="00087832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vAlign w:val="center"/>
          </w:tcPr>
          <w:p w14:paraId="0979B6EF" w14:textId="7AB7B850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8" w:type="dxa"/>
            <w:vAlign w:val="center"/>
          </w:tcPr>
          <w:p w14:paraId="0979B6F0" w14:textId="3E81200F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0979B6F1" w14:textId="5DD7E536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7" w:type="dxa"/>
            <w:vAlign w:val="center"/>
          </w:tcPr>
          <w:p w14:paraId="0979B6F2" w14:textId="143F5CCD" w:rsidR="00087832" w:rsidRPr="007D4574" w:rsidRDefault="00087832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7832" w:rsidRPr="007D4574" w14:paraId="0979B6F9" w14:textId="77777777" w:rsidTr="000F0E4B">
        <w:trPr>
          <w:jc w:val="center"/>
        </w:trPr>
        <w:tc>
          <w:tcPr>
            <w:tcW w:w="3659" w:type="dxa"/>
            <w:tcBorders>
              <w:bottom w:val="single" w:sz="18" w:space="0" w:color="auto"/>
            </w:tcBorders>
            <w:vAlign w:val="center"/>
          </w:tcPr>
          <w:p w14:paraId="0979B6F4" w14:textId="77777777" w:rsidR="00087832" w:rsidRPr="007D4574" w:rsidRDefault="00087832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bottom w:val="single" w:sz="18" w:space="0" w:color="auto"/>
            </w:tcBorders>
            <w:vAlign w:val="center"/>
          </w:tcPr>
          <w:p w14:paraId="0979B6F5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8" w:type="dxa"/>
            <w:tcBorders>
              <w:bottom w:val="single" w:sz="18" w:space="0" w:color="auto"/>
            </w:tcBorders>
            <w:vAlign w:val="center"/>
          </w:tcPr>
          <w:p w14:paraId="0979B6F6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bottom w:val="single" w:sz="18" w:space="0" w:color="auto"/>
            </w:tcBorders>
            <w:vAlign w:val="center"/>
          </w:tcPr>
          <w:p w14:paraId="0979B6F7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7" w:type="dxa"/>
            <w:tcBorders>
              <w:bottom w:val="single" w:sz="18" w:space="0" w:color="auto"/>
            </w:tcBorders>
            <w:vAlign w:val="center"/>
          </w:tcPr>
          <w:p w14:paraId="0979B6F8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7832" w:rsidRPr="007D4574" w14:paraId="0979B6FF" w14:textId="77777777" w:rsidTr="000F0E4B">
        <w:trPr>
          <w:jc w:val="center"/>
        </w:trPr>
        <w:tc>
          <w:tcPr>
            <w:tcW w:w="3659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979B6FA" w14:textId="77777777" w:rsidR="00087832" w:rsidRPr="007D4574" w:rsidRDefault="008D17ED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Non-PROD </w:t>
            </w:r>
            <w:r w:rsidR="00087832" w:rsidRPr="007D4574">
              <w:rPr>
                <w:rFonts w:ascii="Arial" w:hAnsi="Arial" w:cs="Arial"/>
                <w:sz w:val="22"/>
                <w:szCs w:val="22"/>
              </w:rPr>
              <w:t>Environment / Server: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vAlign w:val="center"/>
          </w:tcPr>
          <w:p w14:paraId="0979B6FC" w14:textId="2D2689DB" w:rsidR="00087832" w:rsidRPr="007D4574" w:rsidRDefault="00512F4D" w:rsidP="00242346">
            <w:pPr>
              <w:spacing w:before="12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C09CC">
              <w:rPr>
                <w:rFonts w:ascii="Arial" w:hAnsi="Arial" w:cs="Arial"/>
                <w:sz w:val="22"/>
                <w:szCs w:val="22"/>
              </w:rPr>
              <w:t>CRP</w:t>
            </w:r>
            <w:r w:rsidR="00AB6B90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979B6FD" w14:textId="77777777" w:rsidR="00087832" w:rsidRPr="007D4574" w:rsidRDefault="00087832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Approved by:</w:t>
            </w:r>
          </w:p>
        </w:tc>
        <w:tc>
          <w:tcPr>
            <w:tcW w:w="2937" w:type="dxa"/>
            <w:gridSpan w:val="2"/>
            <w:tcBorders>
              <w:bottom w:val="single" w:sz="4" w:space="0" w:color="auto"/>
            </w:tcBorders>
            <w:vAlign w:val="center"/>
          </w:tcPr>
          <w:p w14:paraId="0979B6FE" w14:textId="48CBC864" w:rsidR="00087832" w:rsidRPr="007D4574" w:rsidRDefault="000214ED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Lucrecia Paats</w:t>
            </w:r>
          </w:p>
        </w:tc>
      </w:tr>
      <w:tr w:rsidR="00087832" w:rsidRPr="007D4574" w14:paraId="0979B702" w14:textId="77777777" w:rsidTr="000F0E4B">
        <w:trPr>
          <w:trHeight w:val="710"/>
          <w:jc w:val="center"/>
        </w:trPr>
        <w:tc>
          <w:tcPr>
            <w:tcW w:w="3659" w:type="dxa"/>
            <w:shd w:val="clear" w:color="auto" w:fill="F3F3F3"/>
            <w:vAlign w:val="center"/>
          </w:tcPr>
          <w:p w14:paraId="0979B700" w14:textId="77777777" w:rsidR="00087832" w:rsidRPr="007D4574" w:rsidRDefault="00087832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Was testing perform by </w:t>
            </w:r>
            <w:r w:rsidRPr="007D4574">
              <w:rPr>
                <w:rFonts w:ascii="Arial" w:hAnsi="Arial" w:cs="Arial"/>
                <w:sz w:val="22"/>
                <w:szCs w:val="22"/>
              </w:rPr>
              <w:br/>
              <w:t>ISS Staff (if not, provided information):</w:t>
            </w:r>
          </w:p>
        </w:tc>
        <w:tc>
          <w:tcPr>
            <w:tcW w:w="6264" w:type="dxa"/>
            <w:gridSpan w:val="4"/>
            <w:vAlign w:val="center"/>
          </w:tcPr>
          <w:p w14:paraId="0979B701" w14:textId="54E7C667" w:rsidR="008D17ED" w:rsidRPr="007D4574" w:rsidRDefault="000214ED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Lucrecia Paats</w:t>
            </w:r>
          </w:p>
        </w:tc>
      </w:tr>
      <w:tr w:rsidR="00087832" w:rsidRPr="007D4574" w14:paraId="0979B706" w14:textId="77777777" w:rsidTr="000F0E4B">
        <w:trPr>
          <w:trHeight w:val="710"/>
          <w:jc w:val="center"/>
        </w:trPr>
        <w:tc>
          <w:tcPr>
            <w:tcW w:w="3659" w:type="dxa"/>
            <w:shd w:val="clear" w:color="auto" w:fill="F3F3F3"/>
            <w:vAlign w:val="center"/>
          </w:tcPr>
          <w:p w14:paraId="0979B704" w14:textId="0DFD6A77" w:rsidR="008D17ED" w:rsidRPr="007D4574" w:rsidRDefault="0040010E" w:rsidP="00242346">
            <w:pPr>
              <w:spacing w:before="12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Back out</w:t>
            </w:r>
            <w:r w:rsidR="00087832"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 xml:space="preserve"> plan and duration time to execute the plan</w:t>
            </w:r>
            <w:r w:rsidR="002F3F2C"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:</w:t>
            </w:r>
            <w:r w:rsidR="002F3F2C" w:rsidRPr="007D4574">
              <w:rPr>
                <w:rStyle w:val="Textoennegrita"/>
                <w:rFonts w:ascii="Arial" w:hAnsi="Arial" w:cs="Arial"/>
                <w:b w:val="0"/>
                <w:color w:val="FF0000"/>
                <w:sz w:val="22"/>
                <w:szCs w:val="22"/>
              </w:rPr>
              <w:t>*</w:t>
            </w:r>
            <w:r w:rsidRPr="007D4574">
              <w:rPr>
                <w:rStyle w:val="Textoennegrita"/>
                <w:rFonts w:ascii="Arial" w:hAnsi="Arial" w:cs="Arial"/>
                <w:b w:val="0"/>
                <w:color w:val="FF0000"/>
                <w:sz w:val="22"/>
                <w:szCs w:val="22"/>
              </w:rPr>
              <w:t xml:space="preserve">             </w:t>
            </w:r>
          </w:p>
        </w:tc>
        <w:tc>
          <w:tcPr>
            <w:tcW w:w="6264" w:type="dxa"/>
            <w:gridSpan w:val="4"/>
            <w:vAlign w:val="center"/>
          </w:tcPr>
          <w:p w14:paraId="2A473228" w14:textId="77777777" w:rsidR="000C09CC" w:rsidRDefault="000C09CC" w:rsidP="000C09CC">
            <w:pPr>
              <w:widowControl w:val="0"/>
              <w:autoSpaceDE w:val="0"/>
              <w:autoSpaceDN w:val="0"/>
              <w:adjustRightInd w:val="0"/>
              <w:spacing w:before="120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 w:rsidRPr="000C09CC">
              <w:rPr>
                <w:rFonts w:ascii="Arial" w:hAnsi="Arial" w:cs="Arial"/>
                <w:sz w:val="24"/>
                <w:szCs w:val="24"/>
              </w:rPr>
              <w:t>Already done backup in text file</w:t>
            </w:r>
          </w:p>
          <w:p w14:paraId="25552A73" w14:textId="77777777" w:rsidR="00013D8D" w:rsidRDefault="000C09CC" w:rsidP="001948C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0C09CC">
              <w:rPr>
                <w:rFonts w:ascii="Arial" w:hAnsi="Arial" w:cs="Arial"/>
                <w:sz w:val="22"/>
                <w:szCs w:val="22"/>
              </w:rPr>
              <w:t>C:\Users\abaracca\Documents\Req_DataFix\R12\</w:t>
            </w:r>
            <w:r w:rsidR="00400229">
              <w:t xml:space="preserve"> </w:t>
            </w:r>
            <w:r w:rsidR="007213F6" w:rsidRPr="007213F6">
              <w:rPr>
                <w:rFonts w:ascii="Arial" w:hAnsi="Arial" w:cs="Arial"/>
                <w:sz w:val="22"/>
                <w:szCs w:val="22"/>
                <w:lang w:val="es-AR"/>
              </w:rPr>
              <w:t>CR_820 - 20191203  - XX TCG IIBB - Saldos Noviembre</w:t>
            </w:r>
            <w:r w:rsidR="007213F6" w:rsidRPr="00DD2DA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979B705" w14:textId="0ADB97A4" w:rsidR="007213F6" w:rsidRPr="00DD2DAA" w:rsidRDefault="007213F6" w:rsidP="001948C7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7832" w:rsidRPr="007D4574" w14:paraId="0979B709" w14:textId="77777777" w:rsidTr="000F0E4B">
        <w:trPr>
          <w:trHeight w:val="710"/>
          <w:jc w:val="center"/>
        </w:trPr>
        <w:tc>
          <w:tcPr>
            <w:tcW w:w="3659" w:type="dxa"/>
            <w:shd w:val="clear" w:color="auto" w:fill="F3F3F3"/>
            <w:vAlign w:val="center"/>
          </w:tcPr>
          <w:p w14:paraId="0979B707" w14:textId="77777777" w:rsidR="00087832" w:rsidRPr="007D4574" w:rsidRDefault="00087832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Back out plan tested </w:t>
            </w:r>
            <w:r w:rsidRPr="007D4574">
              <w:rPr>
                <w:rFonts w:ascii="Arial" w:hAnsi="Arial" w:cs="Arial"/>
                <w:sz w:val="22"/>
                <w:szCs w:val="22"/>
              </w:rPr>
              <w:br/>
              <w:t>(if needed)?</w:t>
            </w:r>
          </w:p>
        </w:tc>
        <w:tc>
          <w:tcPr>
            <w:tcW w:w="6264" w:type="dxa"/>
            <w:gridSpan w:val="4"/>
            <w:vAlign w:val="center"/>
          </w:tcPr>
          <w:p w14:paraId="0979B708" w14:textId="7B393CA9" w:rsidR="00087832" w:rsidRPr="007D4574" w:rsidRDefault="000214ED" w:rsidP="00242346">
            <w:pPr>
              <w:rPr>
                <w:rFonts w:ascii="Arial" w:hAnsi="Arial" w:cs="Arial"/>
                <w:sz w:val="22"/>
                <w:szCs w:val="22"/>
              </w:rPr>
            </w:pPr>
            <w:r w:rsidRPr="000214ED">
              <w:rPr>
                <w:rFonts w:ascii="Arial" w:hAnsi="Arial" w:cs="Arial"/>
                <w:sz w:val="22"/>
                <w:szCs w:val="22"/>
              </w:rPr>
              <w:t>Already tested in CRP</w:t>
            </w:r>
            <w:r w:rsidR="00AB6B90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0F0E4B" w:rsidRPr="007D4574" w14:paraId="3618FA43" w14:textId="77777777" w:rsidTr="000F0E4B">
        <w:trPr>
          <w:jc w:val="center"/>
        </w:trPr>
        <w:tc>
          <w:tcPr>
            <w:tcW w:w="3659" w:type="dxa"/>
            <w:shd w:val="clear" w:color="auto" w:fill="F3F3F3"/>
            <w:vAlign w:val="center"/>
          </w:tcPr>
          <w:p w14:paraId="082F443C" w14:textId="11FD91C6" w:rsidR="000F0E4B" w:rsidRPr="007D4574" w:rsidRDefault="000F0E4B" w:rsidP="00A7335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Security Review Needed: (yes/no)</w:t>
            </w:r>
          </w:p>
        </w:tc>
        <w:tc>
          <w:tcPr>
            <w:tcW w:w="1579" w:type="dxa"/>
            <w:vAlign w:val="center"/>
          </w:tcPr>
          <w:p w14:paraId="185972B0" w14:textId="77777777" w:rsidR="000F0E4B" w:rsidRPr="007D4574" w:rsidRDefault="000F0E4B" w:rsidP="00A73352">
            <w:pPr>
              <w:spacing w:before="12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48" w:type="dxa"/>
            <w:shd w:val="clear" w:color="auto" w:fill="F3F3F3"/>
            <w:vAlign w:val="center"/>
          </w:tcPr>
          <w:p w14:paraId="3A9188F4" w14:textId="77777777" w:rsidR="000F0E4B" w:rsidRPr="007D4574" w:rsidRDefault="000F0E4B" w:rsidP="00A7335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Approved by:</w:t>
            </w:r>
          </w:p>
        </w:tc>
        <w:tc>
          <w:tcPr>
            <w:tcW w:w="2937" w:type="dxa"/>
            <w:gridSpan w:val="2"/>
            <w:vAlign w:val="center"/>
          </w:tcPr>
          <w:p w14:paraId="7C3FC943" w14:textId="77777777" w:rsidR="000F0E4B" w:rsidRPr="007D4574" w:rsidRDefault="000F0E4B" w:rsidP="00A7335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0E4B" w:rsidRPr="007D4574" w14:paraId="1588146E" w14:textId="77777777" w:rsidTr="00A73352">
        <w:trPr>
          <w:jc w:val="center"/>
        </w:trPr>
        <w:tc>
          <w:tcPr>
            <w:tcW w:w="9923" w:type="dxa"/>
            <w:gridSpan w:val="5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205D9F9" w14:textId="17250EF5" w:rsidR="000F0E4B" w:rsidRPr="007D4574" w:rsidRDefault="000F0E4B" w:rsidP="00A73352">
            <w:pPr>
              <w:spacing w:before="120"/>
              <w:rPr>
                <w:rFonts w:ascii="Arial" w:hAnsi="Arial" w:cs="Arial"/>
                <w:i/>
                <w:sz w:val="22"/>
                <w:szCs w:val="22"/>
              </w:rPr>
            </w:pPr>
            <w:r w:rsidRPr="007D4574">
              <w:rPr>
                <w:rFonts w:ascii="Arial" w:hAnsi="Arial" w:cs="Arial"/>
                <w:i/>
                <w:sz w:val="22"/>
                <w:szCs w:val="22"/>
              </w:rPr>
              <w:t xml:space="preserve">If yes, forward to Security Lead for review.  </w:t>
            </w:r>
          </w:p>
        </w:tc>
      </w:tr>
    </w:tbl>
    <w:p w14:paraId="0979B70A" w14:textId="2C6940EF" w:rsidR="002F3F2C" w:rsidRPr="007D4574" w:rsidRDefault="002F3F2C" w:rsidP="00087832">
      <w:pPr>
        <w:rPr>
          <w:rFonts w:ascii="Arial" w:hAnsi="Arial" w:cs="Arial"/>
          <w:sz w:val="22"/>
          <w:szCs w:val="22"/>
        </w:rPr>
      </w:pPr>
    </w:p>
    <w:tbl>
      <w:tblPr>
        <w:tblW w:w="10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33"/>
        <w:gridCol w:w="1917"/>
        <w:gridCol w:w="1724"/>
        <w:gridCol w:w="1633"/>
        <w:gridCol w:w="1850"/>
      </w:tblGrid>
      <w:tr w:rsidR="00087832" w:rsidRPr="007D4574" w14:paraId="0979B70D" w14:textId="77777777" w:rsidTr="000F0E4B">
        <w:trPr>
          <w:jc w:val="center"/>
        </w:trPr>
        <w:tc>
          <w:tcPr>
            <w:tcW w:w="10057" w:type="dxa"/>
            <w:gridSpan w:val="5"/>
            <w:shd w:val="clear" w:color="auto" w:fill="C0C0C0"/>
          </w:tcPr>
          <w:p w14:paraId="0979B70C" w14:textId="0632E19C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7D4574">
              <w:rPr>
                <w:rFonts w:ascii="Arial" w:hAnsi="Arial" w:cs="Arial"/>
                <w:sz w:val="24"/>
                <w:szCs w:val="22"/>
              </w:rPr>
              <w:t>Production Implementation</w:t>
            </w:r>
            <w:r w:rsidR="00687187" w:rsidRPr="007D4574">
              <w:rPr>
                <w:rFonts w:ascii="Arial" w:hAnsi="Arial" w:cs="Arial"/>
                <w:color w:val="FF0000"/>
                <w:sz w:val="24"/>
                <w:szCs w:val="22"/>
                <w:vertAlign w:val="superscript"/>
              </w:rPr>
              <w:t>*</w:t>
            </w:r>
          </w:p>
        </w:tc>
      </w:tr>
      <w:tr w:rsidR="00087832" w:rsidRPr="007D4574" w14:paraId="0979B70F" w14:textId="77777777" w:rsidTr="000F0E4B">
        <w:trPr>
          <w:trHeight w:val="710"/>
          <w:jc w:val="center"/>
        </w:trPr>
        <w:tc>
          <w:tcPr>
            <w:tcW w:w="10057" w:type="dxa"/>
            <w:gridSpan w:val="5"/>
            <w:tcBorders>
              <w:top w:val="single" w:sz="18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70E" w14:textId="77777777" w:rsidR="00087832" w:rsidRPr="007D4574" w:rsidRDefault="00087832" w:rsidP="00E32B96">
            <w:pPr>
              <w:spacing w:before="120"/>
              <w:jc w:val="center"/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</w:pPr>
            <w:r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Please give full details of the required system change. Include as much detail as possible (</w:t>
            </w:r>
            <w:r w:rsidR="00512F4D"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 xml:space="preserve">hostname, </w:t>
            </w:r>
            <w:r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server/service names, network addresses, hardware/software details, reason for the change, etc.)</w:t>
            </w:r>
          </w:p>
        </w:tc>
      </w:tr>
      <w:tr w:rsidR="00087832" w:rsidRPr="0009386D" w14:paraId="0979B713" w14:textId="77777777" w:rsidTr="00EC0098">
        <w:trPr>
          <w:trHeight w:val="1732"/>
          <w:jc w:val="center"/>
        </w:trPr>
        <w:tc>
          <w:tcPr>
            <w:tcW w:w="1005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B61613F" w14:textId="74175C9D" w:rsidR="002D00EB" w:rsidRDefault="002D00EB" w:rsidP="000339B7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  <w:highlight w:val="white"/>
              </w:rPr>
            </w:pPr>
          </w:p>
          <w:p w14:paraId="6A25DA17" w14:textId="0396383E" w:rsidR="00255059" w:rsidRDefault="00FC717F" w:rsidP="00D5639E">
            <w:pPr>
              <w:pStyle w:val="Prrafodelista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  <w:highlight w:val="white"/>
              </w:rPr>
            </w:pPr>
            <w:r>
              <w:rPr>
                <w:rFonts w:ascii="MS Shell Dlg 2" w:hAnsi="MS Shell Dlg 2" w:cs="MS Shell Dlg 2"/>
                <w:color w:val="0000FF"/>
                <w:highlight w:val="white"/>
              </w:rPr>
              <w:t xml:space="preserve">Execute </w:t>
            </w:r>
            <w:r w:rsidR="009F3674">
              <w:rPr>
                <w:rFonts w:ascii="MS Shell Dlg 2" w:hAnsi="MS Shell Dlg 2" w:cs="MS Shell Dlg 2"/>
                <w:color w:val="0000FF"/>
                <w:highlight w:val="white"/>
              </w:rPr>
              <w:t>this script</w:t>
            </w:r>
          </w:p>
          <w:p w14:paraId="34F85088" w14:textId="780EF381" w:rsidR="00030458" w:rsidRDefault="00030458" w:rsidP="00030458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ascii="MS Shell Dlg 2" w:hAnsi="MS Shell Dlg 2" w:cs="MS Shell Dlg 2"/>
                <w:color w:val="0000FF"/>
                <w:highlight w:val="white"/>
              </w:rPr>
            </w:pPr>
          </w:p>
          <w:p w14:paraId="307F207A" w14:textId="223C89C7" w:rsidR="00255059" w:rsidRPr="00255059" w:rsidRDefault="00255059" w:rsidP="0025505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</w:rPr>
            </w:pPr>
            <w:r w:rsidRPr="00255059">
              <w:rPr>
                <w:rFonts w:ascii="MS Shell Dlg 2" w:hAnsi="MS Shell Dlg 2" w:cs="MS Shell Dlg 2"/>
                <w:color w:val="0000FF"/>
              </w:rPr>
              <w:t>CREATE</w:t>
            </w:r>
            <w:r w:rsidR="00454F53">
              <w:rPr>
                <w:rFonts w:ascii="MS Shell Dlg 2" w:hAnsi="MS Shell Dlg 2" w:cs="MS Shell Dlg 2"/>
                <w:color w:val="0000FF"/>
              </w:rPr>
              <w:t xml:space="preserve"> TABLE xx_tcg_iibb_saldo_ini_</w:t>
            </w:r>
            <w:r w:rsidR="0076114E">
              <w:rPr>
                <w:rFonts w:ascii="MS Shell Dlg 2" w:hAnsi="MS Shell Dlg 2" w:cs="MS Shell Dlg 2"/>
                <w:color w:val="0000FF"/>
              </w:rPr>
              <w:t>DIC</w:t>
            </w:r>
            <w:r w:rsidR="00030458">
              <w:rPr>
                <w:rFonts w:ascii="MS Shell Dlg 2" w:hAnsi="MS Shell Dlg 2" w:cs="MS Shell Dlg 2"/>
                <w:color w:val="0000FF"/>
              </w:rPr>
              <w:t>19</w:t>
            </w:r>
          </w:p>
          <w:p w14:paraId="180DB93F" w14:textId="7603B718" w:rsidR="00255059" w:rsidRPr="00255059" w:rsidRDefault="00255059" w:rsidP="0025505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</w:rPr>
            </w:pPr>
            <w:r w:rsidRPr="00255059">
              <w:rPr>
                <w:rFonts w:ascii="MS Shell Dlg 2" w:hAnsi="MS Shell Dlg 2" w:cs="MS Shell Dlg 2"/>
                <w:color w:val="0000FF"/>
              </w:rPr>
              <w:t xml:space="preserve">    AS SELECT * FROM xx_tcg_iibb_saldo_ini</w:t>
            </w:r>
            <w:r>
              <w:rPr>
                <w:rFonts w:ascii="MS Shell Dlg 2" w:hAnsi="MS Shell Dlg 2" w:cs="MS Shell Dlg 2"/>
                <w:color w:val="0000FF"/>
              </w:rPr>
              <w:t>;</w:t>
            </w:r>
          </w:p>
          <w:p w14:paraId="61885FF4" w14:textId="77777777" w:rsidR="00255059" w:rsidRPr="00255059" w:rsidRDefault="00255059" w:rsidP="0025505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</w:rPr>
            </w:pPr>
            <w:r w:rsidRPr="00255059">
              <w:rPr>
                <w:rFonts w:ascii="MS Shell Dlg 2" w:hAnsi="MS Shell Dlg 2" w:cs="MS Shell Dlg 2"/>
                <w:color w:val="0000FF"/>
              </w:rPr>
              <w:t xml:space="preserve">    </w:t>
            </w:r>
          </w:p>
          <w:p w14:paraId="47D60B13" w14:textId="77777777" w:rsidR="00255059" w:rsidRPr="00255059" w:rsidRDefault="00255059" w:rsidP="0025505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</w:rPr>
            </w:pPr>
            <w:r w:rsidRPr="00255059">
              <w:rPr>
                <w:rFonts w:ascii="MS Shell Dlg 2" w:hAnsi="MS Shell Dlg 2" w:cs="MS Shell Dlg 2"/>
                <w:color w:val="0000FF"/>
              </w:rPr>
              <w:t xml:space="preserve">    </w:t>
            </w:r>
          </w:p>
          <w:p w14:paraId="7973C645" w14:textId="6EBA77FA" w:rsidR="00255059" w:rsidRPr="00255059" w:rsidRDefault="00255059" w:rsidP="0025505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</w:rPr>
            </w:pPr>
            <w:r w:rsidRPr="00255059">
              <w:rPr>
                <w:rFonts w:ascii="MS Shell Dlg 2" w:hAnsi="MS Shell Dlg 2" w:cs="MS Shell Dlg 2"/>
                <w:color w:val="0000FF"/>
              </w:rPr>
              <w:t>CREAT</w:t>
            </w:r>
            <w:r w:rsidR="00013E10">
              <w:rPr>
                <w:rFonts w:ascii="MS Shell Dlg 2" w:hAnsi="MS Shell Dlg 2" w:cs="MS Shell Dlg 2"/>
                <w:color w:val="0000FF"/>
              </w:rPr>
              <w:t>E TABLE xx_tcg_iibb_origen_</w:t>
            </w:r>
            <w:r w:rsidR="0076114E">
              <w:rPr>
                <w:rFonts w:ascii="MS Shell Dlg 2" w:hAnsi="MS Shell Dlg 2" w:cs="MS Shell Dlg 2"/>
                <w:color w:val="0000FF"/>
              </w:rPr>
              <w:t>DIC</w:t>
            </w:r>
            <w:r w:rsidR="00013E10">
              <w:rPr>
                <w:rFonts w:ascii="MS Shell Dlg 2" w:hAnsi="MS Shell Dlg 2" w:cs="MS Shell Dlg 2"/>
                <w:color w:val="0000FF"/>
              </w:rPr>
              <w:t>19</w:t>
            </w:r>
          </w:p>
          <w:p w14:paraId="68051F27" w14:textId="0793FBDF" w:rsidR="00255059" w:rsidRPr="00255059" w:rsidRDefault="00255059" w:rsidP="0025505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  <w:highlight w:val="white"/>
              </w:rPr>
            </w:pPr>
            <w:r w:rsidRPr="00255059">
              <w:rPr>
                <w:rFonts w:ascii="MS Shell Dlg 2" w:hAnsi="MS Shell Dlg 2" w:cs="MS Shell Dlg 2"/>
                <w:color w:val="0000FF"/>
              </w:rPr>
              <w:t xml:space="preserve">    AS SELECT * FROM xx_tcg_iibb_origen</w:t>
            </w:r>
            <w:r>
              <w:rPr>
                <w:rFonts w:ascii="MS Shell Dlg 2" w:hAnsi="MS Shell Dlg 2" w:cs="MS Shell Dlg 2"/>
                <w:color w:val="0000FF"/>
              </w:rPr>
              <w:t>;</w:t>
            </w:r>
          </w:p>
          <w:p w14:paraId="492CA036" w14:textId="77777777" w:rsidR="00255059" w:rsidRDefault="00255059" w:rsidP="0025505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  <w:highlight w:val="white"/>
              </w:rPr>
            </w:pPr>
          </w:p>
          <w:p w14:paraId="1FA1DA16" w14:textId="77777777" w:rsidR="00255059" w:rsidRPr="00255059" w:rsidRDefault="00255059" w:rsidP="00255059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  <w:highlight w:val="white"/>
              </w:rPr>
            </w:pPr>
          </w:p>
          <w:p w14:paraId="688B9473" w14:textId="1895BBD9" w:rsidR="00D5639E" w:rsidRDefault="009F3674" w:rsidP="00A13EFC">
            <w:pPr>
              <w:pStyle w:val="Prrafodelista"/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  <w:highlight w:val="white"/>
                <w:lang w:val="es-AR"/>
              </w:rPr>
            </w:pPr>
            <w:r w:rsidRPr="009F3674">
              <w:rPr>
                <w:rFonts w:ascii="MS Shell Dlg 2" w:hAnsi="MS Shell Dlg 2" w:cs="MS Shell Dlg 2"/>
                <w:color w:val="0000FF"/>
                <w:highlight w:val="white"/>
                <w:lang w:val="es-AR"/>
              </w:rPr>
              <w:t>Execute this s</w:t>
            </w:r>
            <w:r w:rsidR="00D5639E" w:rsidRPr="009F3674">
              <w:rPr>
                <w:rFonts w:ascii="MS Shell Dlg 2" w:hAnsi="MS Shell Dlg 2" w:cs="MS Shell Dlg 2"/>
                <w:color w:val="0000FF"/>
                <w:highlight w:val="white"/>
                <w:lang w:val="es-AR"/>
              </w:rPr>
              <w:t>cript</w:t>
            </w:r>
            <w:r w:rsidRPr="009F3674">
              <w:rPr>
                <w:rFonts w:ascii="MS Shell Dlg 2" w:hAnsi="MS Shell Dlg 2" w:cs="MS Shell Dlg 2"/>
                <w:color w:val="0000FF"/>
                <w:highlight w:val="white"/>
                <w:lang w:val="es-AR"/>
              </w:rPr>
              <w:t>, if backups run ok</w:t>
            </w:r>
          </w:p>
          <w:p w14:paraId="4354340C" w14:textId="77777777" w:rsidR="009F3674" w:rsidRPr="009F3674" w:rsidRDefault="009F3674" w:rsidP="009F3674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ascii="MS Shell Dlg 2" w:hAnsi="MS Shell Dlg 2" w:cs="MS Shell Dlg 2"/>
                <w:color w:val="0000FF"/>
                <w:highlight w:val="white"/>
                <w:lang w:val="es-AR"/>
              </w:rPr>
            </w:pPr>
          </w:p>
          <w:p w14:paraId="2DA9A097" w14:textId="0D251209" w:rsidR="00255059" w:rsidRPr="009C56B6" w:rsidRDefault="00255059" w:rsidP="000339B7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  <w:highlight w:val="white"/>
                <w:lang w:val="es-AR"/>
              </w:rPr>
            </w:pPr>
          </w:p>
          <w:p w14:paraId="658E893B" w14:textId="17A4E661" w:rsidR="00023420" w:rsidRPr="00403A14" w:rsidRDefault="0053734A" w:rsidP="000339B7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  <w:lang w:val="es-AR"/>
              </w:rPr>
            </w:pPr>
            <w:r>
              <w:rPr>
                <w:rFonts w:ascii="MS Shell Dlg 2" w:hAnsi="MS Shell Dlg 2" w:cs="MS Shell Dlg 2"/>
                <w:color w:val="0000FF"/>
                <w:lang w:val="es-AR"/>
              </w:rPr>
              <w:object w:dxaOrig="1541" w:dyaOrig="1000" w14:anchorId="7A7F66F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77.25pt;height:50.25pt" o:ole="">
                  <v:imagedata r:id="rId11" o:title=""/>
                </v:shape>
                <o:OLEObject Type="Embed" ProgID="Package" ShapeID="_x0000_i1037" DrawAspect="Icon" ObjectID="_1639498932" r:id="rId12"/>
              </w:object>
            </w:r>
          </w:p>
          <w:p w14:paraId="5D57FE8B" w14:textId="307FB9F1" w:rsidR="00023420" w:rsidRDefault="00023420" w:rsidP="000339B7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</w:rPr>
            </w:pPr>
          </w:p>
          <w:p w14:paraId="5533BA22" w14:textId="1F73EAB4" w:rsidR="00403A14" w:rsidRDefault="00C57CA3" w:rsidP="000339B7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</w:rPr>
            </w:pPr>
            <w:r>
              <w:rPr>
                <w:rFonts w:ascii="MS Shell Dlg 2" w:hAnsi="MS Shell Dlg 2" w:cs="MS Shell Dlg 2"/>
                <w:color w:val="0000FF"/>
              </w:rPr>
              <w:object w:dxaOrig="1541" w:dyaOrig="1000" w14:anchorId="7B8812BA">
                <v:shape id="_x0000_i1026" type="#_x0000_t75" style="width:77.25pt;height:50.25pt" o:ole="">
                  <v:imagedata r:id="rId13" o:title=""/>
                </v:shape>
                <o:OLEObject Type="Embed" ProgID="Package" ShapeID="_x0000_i1026" DrawAspect="Icon" ObjectID="_1639498933" r:id="rId14"/>
              </w:object>
            </w:r>
            <w:r>
              <w:rPr>
                <w:rFonts w:ascii="MS Shell Dlg 2" w:hAnsi="MS Shell Dlg 2" w:cs="MS Shell Dlg 2"/>
                <w:color w:val="0000FF"/>
              </w:rPr>
              <w:object w:dxaOrig="1541" w:dyaOrig="1000" w14:anchorId="22A4890A">
                <v:shape id="_x0000_i1027" type="#_x0000_t75" style="width:77.25pt;height:50.25pt" o:ole="">
                  <v:imagedata r:id="rId15" o:title=""/>
                </v:shape>
                <o:OLEObject Type="Embed" ProgID="Package" ShapeID="_x0000_i1027" DrawAspect="Icon" ObjectID="_1639498934" r:id="rId16"/>
              </w:object>
            </w:r>
          </w:p>
          <w:p w14:paraId="13CD007A" w14:textId="0BB7017C" w:rsidR="00023420" w:rsidRDefault="00023420" w:rsidP="000339B7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</w:rPr>
            </w:pPr>
          </w:p>
          <w:p w14:paraId="3A9803F7" w14:textId="77777777" w:rsidR="00023420" w:rsidRDefault="00023420" w:rsidP="000339B7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</w:rPr>
            </w:pPr>
          </w:p>
          <w:p w14:paraId="0979B712" w14:textId="4E9C6602" w:rsidR="00E976DF" w:rsidRPr="000C09CC" w:rsidRDefault="00E976DF" w:rsidP="000339B7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  <w:highlight w:val="white"/>
              </w:rPr>
            </w:pPr>
          </w:p>
        </w:tc>
      </w:tr>
      <w:tr w:rsidR="00087832" w:rsidRPr="007D4574" w14:paraId="0979B719" w14:textId="77777777" w:rsidTr="000F0E4B">
        <w:trPr>
          <w:trHeight w:val="413"/>
          <w:jc w:val="center"/>
        </w:trPr>
        <w:tc>
          <w:tcPr>
            <w:tcW w:w="2933" w:type="dxa"/>
            <w:shd w:val="clear" w:color="auto" w:fill="C0C0C0"/>
            <w:vAlign w:val="center"/>
          </w:tcPr>
          <w:p w14:paraId="0979B714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Action or Task</w:t>
            </w:r>
          </w:p>
        </w:tc>
        <w:tc>
          <w:tcPr>
            <w:tcW w:w="1917" w:type="dxa"/>
            <w:shd w:val="clear" w:color="auto" w:fill="C0C0C0"/>
            <w:vAlign w:val="center"/>
          </w:tcPr>
          <w:p w14:paraId="0979B715" w14:textId="65F93A7C" w:rsidR="00087832" w:rsidRPr="003771D2" w:rsidRDefault="003771D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71D2">
              <w:rPr>
                <w:rFonts w:ascii="Arial" w:hAnsi="Arial" w:cs="Arial"/>
                <w:sz w:val="22"/>
                <w:szCs w:val="22"/>
              </w:rPr>
              <w:t xml:space="preserve">CMS </w:t>
            </w:r>
            <w:r w:rsidR="00087832" w:rsidRPr="003771D2">
              <w:rPr>
                <w:rFonts w:ascii="Arial" w:hAnsi="Arial" w:cs="Arial"/>
                <w:sz w:val="22"/>
                <w:szCs w:val="22"/>
              </w:rPr>
              <w:t>Staff Name</w:t>
            </w:r>
          </w:p>
        </w:tc>
        <w:tc>
          <w:tcPr>
            <w:tcW w:w="1724" w:type="dxa"/>
            <w:shd w:val="clear" w:color="auto" w:fill="C0C0C0"/>
            <w:vAlign w:val="center"/>
          </w:tcPr>
          <w:p w14:paraId="0979B716" w14:textId="77777777" w:rsidR="00087832" w:rsidRPr="007D4574" w:rsidRDefault="00BC5210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Scheduled </w:t>
            </w:r>
            <w:r w:rsidR="00087832" w:rsidRPr="007D4574">
              <w:rPr>
                <w:rFonts w:ascii="Arial" w:hAnsi="Arial" w:cs="Arial"/>
                <w:sz w:val="22"/>
                <w:szCs w:val="22"/>
              </w:rPr>
              <w:t>Date and</w:t>
            </w:r>
            <w:r w:rsidR="00087832" w:rsidRPr="007D4574">
              <w:rPr>
                <w:rFonts w:ascii="Arial" w:hAnsi="Arial" w:cs="Arial"/>
                <w:sz w:val="22"/>
                <w:szCs w:val="22"/>
              </w:rPr>
              <w:br/>
              <w:t>Time of Task</w:t>
            </w:r>
          </w:p>
        </w:tc>
        <w:tc>
          <w:tcPr>
            <w:tcW w:w="1633" w:type="dxa"/>
            <w:shd w:val="clear" w:color="auto" w:fill="C0C0C0"/>
            <w:vAlign w:val="center"/>
          </w:tcPr>
          <w:p w14:paraId="0979B717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Duration of Task</w:t>
            </w:r>
          </w:p>
        </w:tc>
        <w:tc>
          <w:tcPr>
            <w:tcW w:w="1850" w:type="dxa"/>
            <w:shd w:val="clear" w:color="auto" w:fill="C0C0C0"/>
            <w:vAlign w:val="center"/>
          </w:tcPr>
          <w:p w14:paraId="0979B718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Expected Results</w:t>
            </w:r>
          </w:p>
        </w:tc>
      </w:tr>
      <w:tr w:rsidR="008D17ED" w:rsidRPr="007D4574" w14:paraId="0979B71F" w14:textId="77777777" w:rsidTr="000F0E4B">
        <w:trPr>
          <w:jc w:val="center"/>
        </w:trPr>
        <w:tc>
          <w:tcPr>
            <w:tcW w:w="2933" w:type="dxa"/>
            <w:vAlign w:val="center"/>
          </w:tcPr>
          <w:p w14:paraId="0979B71A" w14:textId="1F4CFAC1" w:rsidR="008D17ED" w:rsidRPr="007D4574" w:rsidRDefault="008D17ED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17" w:type="dxa"/>
          </w:tcPr>
          <w:p w14:paraId="0979B71B" w14:textId="6C4146FB" w:rsidR="008D17ED" w:rsidRPr="007D4574" w:rsidRDefault="008D17ED" w:rsidP="00E32B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4" w:type="dxa"/>
            <w:vAlign w:val="center"/>
          </w:tcPr>
          <w:p w14:paraId="0979B71C" w14:textId="60670BEC" w:rsidR="008D17ED" w:rsidRPr="007D4574" w:rsidRDefault="008D17ED" w:rsidP="00FB74FD">
            <w:pPr>
              <w:spacing w:before="12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633" w:type="dxa"/>
            <w:vAlign w:val="center"/>
          </w:tcPr>
          <w:p w14:paraId="0979B71D" w14:textId="1DBFC14B" w:rsidR="008D17ED" w:rsidRPr="007D4574" w:rsidRDefault="008D17ED" w:rsidP="00862F95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0" w:type="dxa"/>
            <w:vAlign w:val="center"/>
          </w:tcPr>
          <w:p w14:paraId="0979B71E" w14:textId="6905C768" w:rsidR="008D17ED" w:rsidRPr="007D4574" w:rsidRDefault="008D17ED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17ED" w:rsidRPr="007D4574" w14:paraId="0979B725" w14:textId="77777777" w:rsidTr="000F0E4B">
        <w:trPr>
          <w:jc w:val="center"/>
        </w:trPr>
        <w:tc>
          <w:tcPr>
            <w:tcW w:w="2933" w:type="dxa"/>
            <w:vAlign w:val="center"/>
          </w:tcPr>
          <w:p w14:paraId="0979B720" w14:textId="0A4905CD" w:rsidR="008D17ED" w:rsidRPr="007D4574" w:rsidRDefault="008D17ED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17" w:type="dxa"/>
          </w:tcPr>
          <w:p w14:paraId="0979B721" w14:textId="5780FBCF" w:rsidR="008D17ED" w:rsidRPr="007D4574" w:rsidRDefault="008D17ED" w:rsidP="00E32B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4" w:type="dxa"/>
            <w:vAlign w:val="center"/>
          </w:tcPr>
          <w:p w14:paraId="0979B722" w14:textId="3C45A969" w:rsidR="008D17ED" w:rsidRPr="007D4574" w:rsidRDefault="008D17ED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33" w:type="dxa"/>
            <w:vAlign w:val="center"/>
          </w:tcPr>
          <w:p w14:paraId="0979B723" w14:textId="178AA0C0" w:rsidR="008D17ED" w:rsidRPr="007D4574" w:rsidRDefault="008D17ED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0" w:type="dxa"/>
            <w:vAlign w:val="center"/>
          </w:tcPr>
          <w:p w14:paraId="0979B724" w14:textId="673C836B" w:rsidR="008D17ED" w:rsidRPr="007D4574" w:rsidRDefault="008D17ED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17ED" w:rsidRPr="007D4574" w14:paraId="0979B72B" w14:textId="77777777" w:rsidTr="000F0E4B">
        <w:trPr>
          <w:jc w:val="center"/>
        </w:trPr>
        <w:tc>
          <w:tcPr>
            <w:tcW w:w="2933" w:type="dxa"/>
            <w:vAlign w:val="center"/>
          </w:tcPr>
          <w:p w14:paraId="0979B726" w14:textId="77777777" w:rsidR="008D17ED" w:rsidRPr="007D4574" w:rsidRDefault="008D17ED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17" w:type="dxa"/>
          </w:tcPr>
          <w:p w14:paraId="0979B727" w14:textId="77777777" w:rsidR="008D17ED" w:rsidRPr="007D4574" w:rsidRDefault="008D17ED" w:rsidP="00E32B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4" w:type="dxa"/>
            <w:vAlign w:val="center"/>
          </w:tcPr>
          <w:p w14:paraId="0979B728" w14:textId="77777777" w:rsidR="008D17ED" w:rsidRPr="007D4574" w:rsidRDefault="008D17ED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33" w:type="dxa"/>
            <w:vAlign w:val="center"/>
          </w:tcPr>
          <w:p w14:paraId="0979B729" w14:textId="77777777" w:rsidR="008D17ED" w:rsidRPr="007D4574" w:rsidRDefault="008D17ED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0" w:type="dxa"/>
            <w:vAlign w:val="center"/>
          </w:tcPr>
          <w:p w14:paraId="0979B72A" w14:textId="77777777" w:rsidR="008D17ED" w:rsidRPr="007D4574" w:rsidRDefault="008D17ED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D17ED" w:rsidRPr="007D4574" w14:paraId="0979B731" w14:textId="77777777" w:rsidTr="000F0E4B">
        <w:trPr>
          <w:jc w:val="center"/>
        </w:trPr>
        <w:tc>
          <w:tcPr>
            <w:tcW w:w="2933" w:type="dxa"/>
            <w:tcBorders>
              <w:bottom w:val="single" w:sz="18" w:space="0" w:color="auto"/>
            </w:tcBorders>
            <w:vAlign w:val="center"/>
          </w:tcPr>
          <w:p w14:paraId="0979B72C" w14:textId="77777777" w:rsidR="008D17ED" w:rsidRPr="007D4574" w:rsidRDefault="008D17ED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17" w:type="dxa"/>
            <w:tcBorders>
              <w:bottom w:val="single" w:sz="18" w:space="0" w:color="auto"/>
            </w:tcBorders>
          </w:tcPr>
          <w:p w14:paraId="0979B72D" w14:textId="77777777" w:rsidR="008D17ED" w:rsidRPr="007D4574" w:rsidRDefault="008D17ED" w:rsidP="00E32B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4" w:type="dxa"/>
            <w:tcBorders>
              <w:bottom w:val="single" w:sz="18" w:space="0" w:color="auto"/>
            </w:tcBorders>
            <w:vAlign w:val="center"/>
          </w:tcPr>
          <w:p w14:paraId="0979B72E" w14:textId="77777777" w:rsidR="008D17ED" w:rsidRPr="007D4574" w:rsidRDefault="008D17ED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33" w:type="dxa"/>
            <w:tcBorders>
              <w:bottom w:val="single" w:sz="18" w:space="0" w:color="auto"/>
            </w:tcBorders>
            <w:vAlign w:val="center"/>
          </w:tcPr>
          <w:p w14:paraId="0979B72F" w14:textId="77777777" w:rsidR="008D17ED" w:rsidRPr="007D4574" w:rsidRDefault="008D17ED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0" w:type="dxa"/>
            <w:tcBorders>
              <w:bottom w:val="single" w:sz="18" w:space="0" w:color="auto"/>
            </w:tcBorders>
            <w:vAlign w:val="center"/>
          </w:tcPr>
          <w:p w14:paraId="0979B730" w14:textId="77777777" w:rsidR="008D17ED" w:rsidRPr="007D4574" w:rsidRDefault="008D17ED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7832" w:rsidRPr="007D4574" w14:paraId="0979B736" w14:textId="77777777" w:rsidTr="000F0E4B">
        <w:trPr>
          <w:jc w:val="center"/>
        </w:trPr>
        <w:tc>
          <w:tcPr>
            <w:tcW w:w="29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732" w14:textId="77777777" w:rsidR="00087832" w:rsidRPr="007D4574" w:rsidRDefault="00D5091B" w:rsidP="00E32B96">
            <w:pPr>
              <w:pStyle w:val="Default"/>
              <w:rPr>
                <w:sz w:val="22"/>
                <w:szCs w:val="22"/>
              </w:rPr>
            </w:pPr>
            <w:r w:rsidRPr="007D4574">
              <w:rPr>
                <w:sz w:val="22"/>
                <w:szCs w:val="22"/>
              </w:rPr>
              <w:t xml:space="preserve">Scheduled </w:t>
            </w:r>
            <w:r w:rsidR="00087832" w:rsidRPr="007D4574">
              <w:rPr>
                <w:sz w:val="22"/>
                <w:szCs w:val="22"/>
              </w:rPr>
              <w:t>Implementation Date &amp; Time</w:t>
            </w:r>
            <w:r w:rsidR="00087832" w:rsidRPr="007D4574">
              <w:rPr>
                <w:rStyle w:val="Textoennegrita"/>
                <w:b w:val="0"/>
                <w:sz w:val="22"/>
                <w:szCs w:val="22"/>
              </w:rPr>
              <w:t>:</w:t>
            </w:r>
          </w:p>
        </w:tc>
        <w:tc>
          <w:tcPr>
            <w:tcW w:w="19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9B733" w14:textId="5D62041D" w:rsidR="00087832" w:rsidRPr="007D4574" w:rsidRDefault="000214ED" w:rsidP="0053734A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DE375B">
              <w:rPr>
                <w:rFonts w:ascii="Arial" w:hAnsi="Arial" w:cs="Arial"/>
                <w:color w:val="000000"/>
              </w:rPr>
              <w:t>20</w:t>
            </w:r>
            <w:r w:rsidR="0053734A">
              <w:rPr>
                <w:rFonts w:ascii="Arial" w:hAnsi="Arial" w:cs="Arial"/>
                <w:color w:val="000000"/>
              </w:rPr>
              <w:t>20</w:t>
            </w:r>
            <w:r w:rsidRPr="00DE375B">
              <w:rPr>
                <w:rFonts w:ascii="Arial" w:hAnsi="Arial" w:cs="Arial"/>
                <w:color w:val="000000"/>
              </w:rPr>
              <w:t>-</w:t>
            </w:r>
            <w:r w:rsidR="0053734A">
              <w:rPr>
                <w:rFonts w:ascii="Arial" w:hAnsi="Arial" w:cs="Arial"/>
                <w:color w:val="000000"/>
              </w:rPr>
              <w:t>0</w:t>
            </w:r>
            <w:r w:rsidR="007D6C96">
              <w:rPr>
                <w:rFonts w:ascii="Arial" w:hAnsi="Arial" w:cs="Arial"/>
                <w:color w:val="000000"/>
              </w:rPr>
              <w:t>1</w:t>
            </w:r>
            <w:r w:rsidRPr="00DE375B">
              <w:rPr>
                <w:rFonts w:ascii="Arial" w:hAnsi="Arial" w:cs="Arial"/>
                <w:color w:val="000000"/>
              </w:rPr>
              <w:t>-0</w:t>
            </w:r>
            <w:r w:rsidR="0053734A">
              <w:rPr>
                <w:rFonts w:ascii="Arial" w:hAnsi="Arial" w:cs="Arial"/>
                <w:color w:val="000000"/>
              </w:rPr>
              <w:t>2</w:t>
            </w:r>
            <w:bookmarkStart w:id="1" w:name="_GoBack"/>
            <w:bookmarkEnd w:id="1"/>
          </w:p>
        </w:tc>
        <w:tc>
          <w:tcPr>
            <w:tcW w:w="335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734" w14:textId="77777777" w:rsidR="00087832" w:rsidRPr="007D4574" w:rsidRDefault="00087832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Duration of activity:</w:t>
            </w: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9B735" w14:textId="5107C8CF" w:rsidR="00087832" w:rsidRPr="007D4574" w:rsidRDefault="000214ED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minutos</w:t>
            </w:r>
          </w:p>
        </w:tc>
      </w:tr>
      <w:tr w:rsidR="00087832" w:rsidRPr="007D4574" w14:paraId="0979B73B" w14:textId="77777777" w:rsidTr="000F0E4B">
        <w:trPr>
          <w:jc w:val="center"/>
        </w:trPr>
        <w:tc>
          <w:tcPr>
            <w:tcW w:w="29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737" w14:textId="77777777" w:rsidR="00087832" w:rsidRPr="007D4574" w:rsidRDefault="008D17ED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PROD </w:t>
            </w:r>
            <w:r w:rsidR="00087832" w:rsidRPr="007D4574">
              <w:rPr>
                <w:rFonts w:ascii="Arial" w:hAnsi="Arial" w:cs="Arial"/>
                <w:sz w:val="22"/>
                <w:szCs w:val="22"/>
              </w:rPr>
              <w:t>Server Outage (Yes/No):</w:t>
            </w:r>
          </w:p>
        </w:tc>
        <w:tc>
          <w:tcPr>
            <w:tcW w:w="19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9B738" w14:textId="32AF8697" w:rsidR="00087832" w:rsidRPr="007D4574" w:rsidRDefault="000214ED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335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739" w14:textId="77777777" w:rsidR="00087832" w:rsidRPr="007D4574" w:rsidRDefault="008D17ED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Restart of </w:t>
            </w:r>
            <w:r w:rsidR="00087832" w:rsidRPr="007D4574">
              <w:rPr>
                <w:rFonts w:ascii="Arial" w:hAnsi="Arial" w:cs="Arial"/>
                <w:sz w:val="22"/>
                <w:szCs w:val="22"/>
              </w:rPr>
              <w:t>Host (Yes/No):</w:t>
            </w: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9B73A" w14:textId="12CB1D15" w:rsidR="00087832" w:rsidRPr="007D4574" w:rsidRDefault="000214ED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087832" w:rsidRPr="007D4574" w14:paraId="0979B73E" w14:textId="77777777" w:rsidTr="000F0E4B">
        <w:trPr>
          <w:trHeight w:val="818"/>
          <w:jc w:val="center"/>
        </w:trPr>
        <w:tc>
          <w:tcPr>
            <w:tcW w:w="293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979B73C" w14:textId="77777777" w:rsidR="00087832" w:rsidRPr="007D4574" w:rsidRDefault="00087832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Change Review Plan</w:t>
            </w:r>
            <w:r w:rsidRPr="007D4574">
              <w:rPr>
                <w:rFonts w:ascii="Arial" w:hAnsi="Arial" w:cs="Arial"/>
                <w:sz w:val="22"/>
                <w:szCs w:val="22"/>
              </w:rPr>
              <w:br/>
              <w:t>(if appropriate):</w:t>
            </w:r>
          </w:p>
        </w:tc>
        <w:tc>
          <w:tcPr>
            <w:tcW w:w="7124" w:type="dxa"/>
            <w:gridSpan w:val="4"/>
            <w:tcBorders>
              <w:bottom w:val="single" w:sz="4" w:space="0" w:color="auto"/>
            </w:tcBorders>
            <w:vAlign w:val="center"/>
          </w:tcPr>
          <w:p w14:paraId="0979B73D" w14:textId="4BADB3C5" w:rsidR="00087832" w:rsidRPr="007D4574" w:rsidRDefault="00087832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7832" w:rsidRPr="007D4574" w14:paraId="0979B741" w14:textId="77777777" w:rsidTr="000F0E4B">
        <w:trPr>
          <w:trHeight w:val="503"/>
          <w:jc w:val="center"/>
        </w:trPr>
        <w:tc>
          <w:tcPr>
            <w:tcW w:w="2933" w:type="dxa"/>
            <w:shd w:val="clear" w:color="auto" w:fill="F3F3F3"/>
            <w:vAlign w:val="center"/>
          </w:tcPr>
          <w:p w14:paraId="0979B73F" w14:textId="77777777" w:rsidR="00087832" w:rsidRPr="007D4574" w:rsidRDefault="00DE77A8" w:rsidP="00DE77A8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ITC Manager / Supervisor Approver:  </w:t>
            </w:r>
          </w:p>
        </w:tc>
        <w:tc>
          <w:tcPr>
            <w:tcW w:w="7124" w:type="dxa"/>
            <w:gridSpan w:val="4"/>
            <w:vAlign w:val="center"/>
          </w:tcPr>
          <w:p w14:paraId="0979B740" w14:textId="61D65B04" w:rsidR="00512F4D" w:rsidRPr="007D4574" w:rsidRDefault="00512F4D" w:rsidP="00DE77A8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79B742" w14:textId="584BD365" w:rsidR="002F3F2C" w:rsidRPr="007D4574" w:rsidRDefault="002F3F2C" w:rsidP="00DE77A8">
      <w:pPr>
        <w:rPr>
          <w:rFonts w:ascii="Arial" w:hAnsi="Arial" w:cs="Arial"/>
          <w:sz w:val="22"/>
          <w:szCs w:val="22"/>
        </w:rPr>
      </w:pPr>
    </w:p>
    <w:p w14:paraId="1514C164" w14:textId="77777777" w:rsidR="00BE16F3" w:rsidRPr="007D4574" w:rsidRDefault="00BE16F3" w:rsidP="00DE77A8">
      <w:pPr>
        <w:rPr>
          <w:rFonts w:ascii="Arial" w:hAnsi="Arial" w:cs="Arial"/>
          <w:sz w:val="22"/>
          <w:szCs w:val="22"/>
        </w:rPr>
      </w:pPr>
    </w:p>
    <w:p w14:paraId="0979B758" w14:textId="77777777" w:rsidR="00D403FD" w:rsidRPr="007D4574" w:rsidRDefault="00D403FD" w:rsidP="00D403FD">
      <w:pPr>
        <w:rPr>
          <w:rFonts w:ascii="Arial" w:hAnsi="Arial" w:cs="Arial"/>
          <w:sz w:val="22"/>
          <w:szCs w:val="22"/>
        </w:rPr>
      </w:pPr>
    </w:p>
    <w:p w14:paraId="0979B759" w14:textId="77777777" w:rsidR="00D403FD" w:rsidRPr="007D4574" w:rsidRDefault="00D403FD" w:rsidP="00D403FD">
      <w:pPr>
        <w:rPr>
          <w:rFonts w:ascii="Arial" w:hAnsi="Arial" w:cs="Arial"/>
          <w:sz w:val="22"/>
          <w:szCs w:val="22"/>
        </w:rPr>
      </w:pPr>
    </w:p>
    <w:p w14:paraId="772C6146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214ED" w:rsidRPr="00DE375B" w14:paraId="692FD2CE" w14:textId="77777777" w:rsidTr="0011298E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C9CB742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  <w:sz w:val="24"/>
                <w:szCs w:val="24"/>
              </w:rPr>
              <w:t>Customer Approval Hierarchies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32F507F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14ED" w:rsidRPr="00DE375B" w14:paraId="31B6784C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AB70B4A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B3909A7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Primary Contact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633F122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Primary Email Address</w:t>
            </w:r>
          </w:p>
        </w:tc>
      </w:tr>
      <w:tr w:rsidR="000214ED" w:rsidRPr="00DE375B" w14:paraId="585176C1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31D85F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468968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122CE7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FF"/>
                <w:u w:val="single"/>
              </w:rPr>
              <w:t>lcarazzo</w:t>
            </w:r>
            <w:hyperlink r:id="rId17" w:history="1">
              <w:r w:rsidRPr="00DE375B">
                <w:rPr>
                  <w:rFonts w:ascii="Arial" w:hAnsi="Arial" w:cs="Arial"/>
                  <w:color w:val="0000FF"/>
                  <w:u w:val="single"/>
                </w:rPr>
                <w:t>@adecoagro.com</w:t>
              </w:r>
            </w:hyperlink>
          </w:p>
        </w:tc>
      </w:tr>
      <w:tr w:rsidR="000214ED" w:rsidRPr="00DE375B" w14:paraId="12C884D8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45A5FA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FD35D2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069680" w14:textId="77777777" w:rsidR="000214ED" w:rsidRPr="00DE375B" w:rsidRDefault="0071545D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8" w:history="1">
              <w:r w:rsidR="000214ED" w:rsidRPr="00DE375B">
                <w:rPr>
                  <w:rFonts w:ascii="Arial" w:hAnsi="Arial" w:cs="Arial"/>
                  <w:color w:val="0000FF"/>
                  <w:u w:val="single"/>
                </w:rPr>
                <w:t>pgallucci@adecoagro.com</w:t>
              </w:r>
            </w:hyperlink>
          </w:p>
        </w:tc>
      </w:tr>
      <w:tr w:rsidR="000214ED" w:rsidRPr="00DE375B" w14:paraId="3DE62958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9D0BDD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DCFC5E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CA8F3E" w14:textId="77777777" w:rsidR="000214ED" w:rsidRPr="00DE375B" w:rsidRDefault="0071545D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9" w:history="1">
              <w:r w:rsidR="000214ED" w:rsidRPr="00DE375B">
                <w:rPr>
                  <w:rFonts w:ascii="Arial" w:hAnsi="Arial" w:cs="Arial"/>
                  <w:color w:val="0000FF"/>
                  <w:u w:val="single"/>
                </w:rPr>
                <w:t>lpaats@adecoagro.com</w:t>
              </w:r>
            </w:hyperlink>
          </w:p>
        </w:tc>
      </w:tr>
      <w:tr w:rsidR="000214ED" w:rsidRPr="00DE375B" w14:paraId="457DB52F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CCFD6B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22D3A6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1E8916" w14:textId="77777777" w:rsidR="000214ED" w:rsidRPr="00DE375B" w:rsidRDefault="0071545D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20" w:history="1">
              <w:r w:rsidR="000214ED" w:rsidRPr="00DE375B">
                <w:rPr>
                  <w:rFonts w:ascii="Arial" w:hAnsi="Arial" w:cs="Arial"/>
                  <w:color w:val="0000FF"/>
                  <w:u w:val="single"/>
                </w:rPr>
                <w:t>lpaats@adecoagro.com</w:t>
              </w:r>
            </w:hyperlink>
          </w:p>
        </w:tc>
      </w:tr>
      <w:tr w:rsidR="000214ED" w:rsidRPr="00DE375B" w14:paraId="775370D3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9C9BA8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0C1C66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AA60E0" w14:textId="77777777" w:rsidR="000214ED" w:rsidRPr="00DE375B" w:rsidRDefault="0071545D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21" w:history="1">
              <w:r w:rsidR="000214ED" w:rsidRPr="00DE375B">
                <w:rPr>
                  <w:rFonts w:ascii="Arial" w:hAnsi="Arial" w:cs="Arial"/>
                  <w:color w:val="0000FF"/>
                  <w:u w:val="single"/>
                </w:rPr>
                <w:t>pgallucci@adecoagro.com</w:t>
              </w:r>
            </w:hyperlink>
          </w:p>
        </w:tc>
      </w:tr>
      <w:tr w:rsidR="000214ED" w:rsidRPr="00DE375B" w14:paraId="385E2AFD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1C4DBB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Network Outages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DEDB2B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8AF177" w14:textId="77777777" w:rsidR="000214ED" w:rsidRPr="00DE375B" w:rsidRDefault="0071545D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22" w:history="1">
              <w:r w:rsidR="000214ED" w:rsidRPr="00DE375B">
                <w:rPr>
                  <w:rFonts w:ascii="Arial" w:hAnsi="Arial" w:cs="Arial"/>
                  <w:color w:val="0000FF"/>
                  <w:u w:val="single"/>
                </w:rPr>
                <w:t>pgallucci@adecoagro.com</w:t>
              </w:r>
            </w:hyperlink>
          </w:p>
        </w:tc>
      </w:tr>
      <w:tr w:rsidR="000214ED" w:rsidRPr="00DE375B" w14:paraId="636EC743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A3EDB3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Other (Not Previously Defined)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E2B1F0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D109B8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FF"/>
                <w:u w:val="single"/>
              </w:rPr>
              <w:t>lcarazzo@adecoagro.com</w:t>
            </w:r>
          </w:p>
        </w:tc>
      </w:tr>
    </w:tbl>
    <w:p w14:paraId="2BDF3314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color w:val="000000"/>
        </w:rPr>
      </w:pPr>
    </w:p>
    <w:p w14:paraId="4112EDD7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color w:val="000000"/>
        </w:rPr>
      </w:pPr>
    </w:p>
    <w:p w14:paraId="2CB742A9" w14:textId="77777777" w:rsidR="000214ED" w:rsidRDefault="000214ED" w:rsidP="000214ED">
      <w:pPr>
        <w:keepNext/>
        <w:widowControl w:val="0"/>
        <w:autoSpaceDE w:val="0"/>
        <w:autoSpaceDN w:val="0"/>
        <w:adjustRightInd w:val="0"/>
        <w:ind w:left="552" w:right="120"/>
        <w:rPr>
          <w:rFonts w:ascii="Arial" w:hAnsi="Arial" w:cs="Arial"/>
          <w:sz w:val="24"/>
          <w:szCs w:val="24"/>
        </w:rPr>
      </w:pPr>
      <w:r>
        <w:rPr>
          <w:b/>
          <w:bCs/>
          <w:i/>
          <w:iCs/>
          <w:color w:val="000000"/>
          <w:sz w:val="28"/>
          <w:szCs w:val="28"/>
        </w:rPr>
        <w:t>Related Policies &amp; Procedures</w:t>
      </w:r>
    </w:p>
    <w:p w14:paraId="0D85104F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color w:val="000000"/>
        </w:rPr>
      </w:pPr>
    </w:p>
    <w:p w14:paraId="44CF620B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sz w:val="24"/>
          <w:szCs w:val="24"/>
        </w:rPr>
      </w:pPr>
      <w:r>
        <w:rPr>
          <w:color w:val="000000"/>
        </w:rPr>
        <w:tab/>
      </w:r>
      <w:hyperlink r:id="rId23" w:history="1">
        <w:r>
          <w:rPr>
            <w:rFonts w:ascii="Arial" w:hAnsi="Arial" w:cs="Arial"/>
            <w:color w:val="0000FF"/>
            <w:u w:val="single"/>
          </w:rPr>
          <w:t>Change Management Procedure</w:t>
        </w:r>
      </w:hyperlink>
    </w:p>
    <w:p w14:paraId="62F11470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14:paraId="55AA01B9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24" w:history="1">
        <w:r>
          <w:rPr>
            <w:rFonts w:ascii="Arial" w:hAnsi="Arial" w:cs="Arial"/>
            <w:color w:val="0000FF"/>
            <w:u w:val="single"/>
          </w:rPr>
          <w:t>ITC Change Control Management Policy</w:t>
        </w:r>
      </w:hyperlink>
    </w:p>
    <w:p w14:paraId="76110BC4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color w:val="000000"/>
        </w:rPr>
      </w:pPr>
    </w:p>
    <w:p w14:paraId="06FD5E2F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25" w:history="1">
        <w:r>
          <w:rPr>
            <w:rFonts w:ascii="Arial" w:hAnsi="Arial" w:cs="Arial"/>
            <w:color w:val="0000FF"/>
            <w:u w:val="single"/>
          </w:rPr>
          <w:t>Change Exception Process</w:t>
        </w:r>
      </w:hyperlink>
    </w:p>
    <w:p w14:paraId="0979B776" w14:textId="6C2959ED" w:rsidR="00023347" w:rsidRDefault="00023347" w:rsidP="00DE77A8">
      <w:pPr>
        <w:rPr>
          <w:rFonts w:ascii="Arial" w:hAnsi="Arial" w:cs="Arial"/>
          <w:sz w:val="22"/>
          <w:szCs w:val="22"/>
        </w:rPr>
      </w:pPr>
    </w:p>
    <w:p w14:paraId="096BCD17" w14:textId="77777777" w:rsidR="005A6BFE" w:rsidRDefault="005A6BFE" w:rsidP="00DE77A8">
      <w:pPr>
        <w:rPr>
          <w:rFonts w:ascii="Arial" w:hAnsi="Arial" w:cs="Arial"/>
          <w:sz w:val="22"/>
          <w:szCs w:val="22"/>
        </w:rPr>
      </w:pPr>
    </w:p>
    <w:p w14:paraId="07A7A5BA" w14:textId="17F382BC" w:rsidR="005A6BFE" w:rsidRPr="007D4574" w:rsidRDefault="005A6BFE" w:rsidP="003372F3">
      <w:pPr>
        <w:rPr>
          <w:rFonts w:ascii="Arial" w:hAnsi="Arial" w:cs="Arial"/>
          <w:sz w:val="22"/>
          <w:szCs w:val="22"/>
        </w:rPr>
      </w:pPr>
    </w:p>
    <w:sectPr w:rsidR="005A6BFE" w:rsidRPr="007D4574" w:rsidSect="00872D43">
      <w:headerReference w:type="default" r:id="rId26"/>
      <w:footerReference w:type="default" r:id="rId27"/>
      <w:pgSz w:w="12240" w:h="15840"/>
      <w:pgMar w:top="1797" w:right="720" w:bottom="720" w:left="720" w:header="720" w:footer="3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737239" w14:textId="77777777" w:rsidR="0071545D" w:rsidRDefault="0071545D">
      <w:r>
        <w:separator/>
      </w:r>
    </w:p>
  </w:endnote>
  <w:endnote w:type="continuationSeparator" w:id="0">
    <w:p w14:paraId="730736A6" w14:textId="77777777" w:rsidR="0071545D" w:rsidRDefault="00715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9B77E" w14:textId="77777777" w:rsidR="00A73352" w:rsidRDefault="00A73352" w:rsidP="00D51507">
    <w:pPr>
      <w:pStyle w:val="ITCWPFooter1"/>
      <w:rPr>
        <w:b w:val="0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979B789" wp14:editId="0979B78A">
              <wp:simplePos x="0" y="0"/>
              <wp:positionH relativeFrom="column">
                <wp:posOffset>394335</wp:posOffset>
              </wp:positionH>
              <wp:positionV relativeFrom="paragraph">
                <wp:posOffset>53975</wp:posOffset>
              </wp:positionV>
              <wp:extent cx="6515100" cy="25400"/>
              <wp:effectExtent l="381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5100" cy="254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80808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788C6E" id="Rectangle 1" o:spid="_x0000_s1026" style="position:absolute;margin-left:31.05pt;margin-top:4.25pt;width:513pt;height: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" stroked="f">
              <v:fill color2="gray" rotate="t" angle="90" focus="100%" type="gradient"/>
            </v:rect>
          </w:pict>
        </mc:Fallback>
      </mc:AlternateContent>
    </w:r>
  </w:p>
  <w:p w14:paraId="0979B77F" w14:textId="77777777" w:rsidR="00A73352" w:rsidRPr="00242346" w:rsidRDefault="00A73352" w:rsidP="008446F3">
    <w:pPr>
      <w:pStyle w:val="ITCWPFooter1"/>
      <w:jc w:val="center"/>
      <w:rPr>
        <w:rStyle w:val="ITCWPFooter2Char"/>
        <w:rFonts w:asciiTheme="minorHAnsi" w:hAnsiTheme="minorHAnsi"/>
        <w:sz w:val="18"/>
      </w:rPr>
    </w:pPr>
    <w:r w:rsidRPr="00242346">
      <w:rPr>
        <w:rStyle w:val="ITCWPFooter1Char"/>
        <w:rFonts w:asciiTheme="minorHAnsi" w:hAnsiTheme="minorHAnsi"/>
        <w:sz w:val="18"/>
      </w:rPr>
      <w:t>IT Convergence Change Management Request</w:t>
    </w:r>
  </w:p>
  <w:p w14:paraId="0979B780" w14:textId="0E21ABDA" w:rsidR="00A73352" w:rsidRPr="00242346" w:rsidRDefault="00A73352" w:rsidP="008446F3">
    <w:pPr>
      <w:pStyle w:val="ITCWPFooter1"/>
      <w:rPr>
        <w:rFonts w:asciiTheme="minorHAnsi" w:hAnsiTheme="minorHAnsi"/>
        <w:sz w:val="18"/>
      </w:rPr>
    </w:pPr>
    <w:r w:rsidRPr="00242346">
      <w:rPr>
        <w:rFonts w:asciiTheme="minorHAnsi" w:hAnsiTheme="minorHAnsi"/>
        <w:sz w:val="18"/>
      </w:rPr>
      <w:fldChar w:fldCharType="begin"/>
    </w:r>
    <w:r w:rsidRPr="00242346">
      <w:rPr>
        <w:rFonts w:asciiTheme="minorHAnsi" w:hAnsiTheme="minorHAnsi"/>
        <w:sz w:val="18"/>
      </w:rPr>
      <w:instrText xml:space="preserve"> PAGE </w:instrText>
    </w:r>
    <w:r w:rsidRPr="00242346">
      <w:rPr>
        <w:rFonts w:asciiTheme="minorHAnsi" w:hAnsiTheme="minorHAnsi"/>
        <w:sz w:val="18"/>
      </w:rPr>
      <w:fldChar w:fldCharType="separate"/>
    </w:r>
    <w:r w:rsidR="0053734A">
      <w:rPr>
        <w:rFonts w:asciiTheme="minorHAnsi" w:hAnsiTheme="minorHAnsi"/>
        <w:noProof/>
        <w:sz w:val="18"/>
      </w:rPr>
      <w:t>4</w:t>
    </w:r>
    <w:r w:rsidRPr="00242346">
      <w:rPr>
        <w:rFonts w:asciiTheme="minorHAnsi" w:hAnsiTheme="minorHAnsi"/>
        <w:noProof/>
        <w:sz w:val="18"/>
      </w:rPr>
      <w:fldChar w:fldCharType="end"/>
    </w:r>
    <w:r w:rsidRPr="00242346">
      <w:rPr>
        <w:rFonts w:asciiTheme="minorHAnsi" w:hAnsiTheme="minorHAnsi"/>
        <w:sz w:val="18"/>
      </w:rPr>
      <w:t xml:space="preserve"> / </w:t>
    </w:r>
    <w:r w:rsidRPr="00242346">
      <w:rPr>
        <w:rFonts w:asciiTheme="minorHAnsi" w:hAnsiTheme="minorHAnsi"/>
        <w:sz w:val="18"/>
      </w:rPr>
      <w:fldChar w:fldCharType="begin"/>
    </w:r>
    <w:r w:rsidRPr="00242346">
      <w:rPr>
        <w:rFonts w:asciiTheme="minorHAnsi" w:hAnsiTheme="minorHAnsi"/>
        <w:sz w:val="18"/>
      </w:rPr>
      <w:instrText xml:space="preserve"> NUMPAGES </w:instrText>
    </w:r>
    <w:r w:rsidRPr="00242346">
      <w:rPr>
        <w:rFonts w:asciiTheme="minorHAnsi" w:hAnsiTheme="minorHAnsi"/>
        <w:sz w:val="18"/>
      </w:rPr>
      <w:fldChar w:fldCharType="separate"/>
    </w:r>
    <w:r w:rsidR="0053734A">
      <w:rPr>
        <w:rFonts w:asciiTheme="minorHAnsi" w:hAnsiTheme="minorHAnsi"/>
        <w:noProof/>
        <w:sz w:val="18"/>
      </w:rPr>
      <w:t>4</w:t>
    </w:r>
    <w:r w:rsidRPr="00242346">
      <w:rPr>
        <w:rFonts w:asciiTheme="minorHAnsi" w:hAnsiTheme="minorHAnsi"/>
        <w:noProof/>
        <w:sz w:val="18"/>
      </w:rPr>
      <w:fldChar w:fldCharType="end"/>
    </w:r>
  </w:p>
  <w:p w14:paraId="0979B781" w14:textId="77777777" w:rsidR="00A73352" w:rsidRDefault="00A73352" w:rsidP="00D51507">
    <w:pPr>
      <w:pStyle w:val="ITCWPFooter1"/>
    </w:pPr>
  </w:p>
  <w:p w14:paraId="0979B782" w14:textId="77777777" w:rsidR="00A73352" w:rsidRPr="00F76524" w:rsidRDefault="00A73352" w:rsidP="00D51507">
    <w:pPr>
      <w:pStyle w:val="ITCWPFooter1"/>
    </w:pPr>
  </w:p>
  <w:p w14:paraId="0979B783" w14:textId="77777777" w:rsidR="00A73352" w:rsidRPr="007B2F9F" w:rsidRDefault="00A73352" w:rsidP="00D51507">
    <w:pPr>
      <w:pStyle w:val="ITCWPFooter1"/>
    </w:pPr>
  </w:p>
  <w:p w14:paraId="0979B784" w14:textId="77777777" w:rsidR="00A73352" w:rsidRPr="00D51507" w:rsidRDefault="00A73352" w:rsidP="00D515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56C914" w14:textId="77777777" w:rsidR="0071545D" w:rsidRDefault="0071545D">
      <w:r>
        <w:separator/>
      </w:r>
    </w:p>
  </w:footnote>
  <w:footnote w:type="continuationSeparator" w:id="0">
    <w:p w14:paraId="1F216887" w14:textId="77777777" w:rsidR="0071545D" w:rsidRDefault="00715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9B77B" w14:textId="77777777" w:rsidR="00A73352" w:rsidRDefault="00A73352" w:rsidP="00D51507">
    <w:pPr>
      <w:pStyle w:val="ITCWPHeader"/>
    </w:pPr>
  </w:p>
  <w:p w14:paraId="0979B77C" w14:textId="77777777" w:rsidR="00A73352" w:rsidRPr="00087832" w:rsidRDefault="00A73352" w:rsidP="00D51507">
    <w:pPr>
      <w:pStyle w:val="ITCWPHeader"/>
      <w:rPr>
        <w:sz w:val="20"/>
        <w:szCs w:val="20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979B785" wp14:editId="0979B786">
              <wp:simplePos x="0" y="0"/>
              <wp:positionH relativeFrom="column">
                <wp:posOffset>3194685</wp:posOffset>
              </wp:positionH>
              <wp:positionV relativeFrom="paragraph">
                <wp:posOffset>59690</wp:posOffset>
              </wp:positionV>
              <wp:extent cx="3314700" cy="0"/>
              <wp:effectExtent l="165735" t="164465" r="167640" b="159385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314700" cy="0"/>
                      </a:xfrm>
                      <a:prstGeom prst="line">
                        <a:avLst/>
                      </a:prstGeom>
                      <a:noFill/>
                      <a:ln w="3175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8A3953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55pt,4.7pt" to="512.5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WYaEQIAACoEAAAOAAAAZHJzL2Uyb0RvYy54bWysU8GO2jAQvVfqP1i+QxJIWT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" strokecolor="white" strokeweight="25pt"/>
          </w:pict>
        </mc:Fallback>
      </mc:AlternateContent>
    </w:r>
    <w:r>
      <w:rPr>
        <w:noProof/>
        <w:lang w:val="es-AR" w:eastAsia="es-AR"/>
      </w:rPr>
      <w:drawing>
        <wp:inline distT="0" distB="0" distL="0" distR="0" wp14:anchorId="0979B787" wp14:editId="0979B788">
          <wp:extent cx="1733550" cy="552450"/>
          <wp:effectExtent l="19050" t="0" r="0" b="0"/>
          <wp:docPr id="3" name="Picture 3" descr="ITC logo without tag 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TC logo without tag 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            </w:t>
    </w:r>
  </w:p>
  <w:p w14:paraId="0979B77D" w14:textId="77777777" w:rsidR="00A73352" w:rsidRPr="00087832" w:rsidRDefault="00A73352" w:rsidP="00D515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E9344F"/>
    <w:multiLevelType w:val="hybridMultilevel"/>
    <w:tmpl w:val="F2D0994E"/>
    <w:lvl w:ilvl="0" w:tplc="04090005">
      <w:start w:val="1"/>
      <w:numFmt w:val="bullet"/>
      <w:lvlText w:val=""/>
      <w:lvlJc w:val="left"/>
      <w:pPr>
        <w:tabs>
          <w:tab w:val="num" w:pos="1224"/>
        </w:tabs>
        <w:ind w:left="12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2" w15:restartNumberingAfterBreak="0">
    <w:nsid w:val="12700C89"/>
    <w:multiLevelType w:val="hybridMultilevel"/>
    <w:tmpl w:val="45AA0D3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11EA5"/>
    <w:multiLevelType w:val="hybridMultilevel"/>
    <w:tmpl w:val="BF280F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51430B"/>
    <w:multiLevelType w:val="hybridMultilevel"/>
    <w:tmpl w:val="9258A0B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4F66A2"/>
    <w:multiLevelType w:val="hybridMultilevel"/>
    <w:tmpl w:val="DB7CABBC"/>
    <w:lvl w:ilvl="0" w:tplc="29C2601E">
      <w:numFmt w:val="bullet"/>
      <w:lvlText w:val="-"/>
      <w:lvlJc w:val="left"/>
      <w:pPr>
        <w:ind w:left="720" w:hanging="360"/>
      </w:pPr>
      <w:rPr>
        <w:rFonts w:ascii="MS Shell Dlg 2" w:eastAsia="Calibri" w:hAnsi="MS Shell Dlg 2" w:cs="MS Shell Dlg 2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12EC5"/>
    <w:multiLevelType w:val="hybridMultilevel"/>
    <w:tmpl w:val="7598B5EA"/>
    <w:lvl w:ilvl="0" w:tplc="6BA627E8">
      <w:start w:val="845"/>
      <w:numFmt w:val="bullet"/>
      <w:lvlText w:val="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96383"/>
    <w:multiLevelType w:val="hybridMultilevel"/>
    <w:tmpl w:val="22884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4713C"/>
    <w:multiLevelType w:val="hybridMultilevel"/>
    <w:tmpl w:val="C2F49448"/>
    <w:lvl w:ilvl="0" w:tplc="CD68B51C">
      <w:start w:val="408"/>
      <w:numFmt w:val="bullet"/>
      <w:lvlText w:val="-"/>
      <w:lvlJc w:val="left"/>
      <w:pPr>
        <w:tabs>
          <w:tab w:val="num" w:pos="1152"/>
        </w:tabs>
        <w:ind w:left="1152" w:hanging="360"/>
      </w:pPr>
      <w:rPr>
        <w:rFonts w:ascii="Verdana" w:eastAsia="MS Reference Specialty" w:hAnsi="Verdana" w:cs="MS Reference Specialty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46DD5A58"/>
    <w:multiLevelType w:val="multilevel"/>
    <w:tmpl w:val="BF280F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25286A"/>
    <w:multiLevelType w:val="multilevel"/>
    <w:tmpl w:val="4A48FB04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584"/>
        </w:tabs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16"/>
        </w:tabs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64"/>
        </w:tabs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56"/>
        </w:tabs>
        <w:ind w:left="5256" w:hanging="1800"/>
      </w:pPr>
      <w:rPr>
        <w:rFonts w:hint="default"/>
      </w:rPr>
    </w:lvl>
  </w:abstractNum>
  <w:abstractNum w:abstractNumId="11" w15:restartNumberingAfterBreak="0">
    <w:nsid w:val="4C5D40C4"/>
    <w:multiLevelType w:val="hybridMultilevel"/>
    <w:tmpl w:val="15EC55CE"/>
    <w:lvl w:ilvl="0" w:tplc="783E531E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A620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C66C2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E991860"/>
    <w:multiLevelType w:val="hybridMultilevel"/>
    <w:tmpl w:val="5DB2FEDE"/>
    <w:lvl w:ilvl="0" w:tplc="F51E2BFA">
      <w:start w:val="3"/>
      <w:numFmt w:val="bullet"/>
      <w:lvlText w:val="-"/>
      <w:lvlJc w:val="left"/>
      <w:pPr>
        <w:ind w:left="72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64C0D"/>
    <w:multiLevelType w:val="hybridMultilevel"/>
    <w:tmpl w:val="1326F5DC"/>
    <w:lvl w:ilvl="0" w:tplc="7B62F288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246EFC"/>
    <w:multiLevelType w:val="hybridMultilevel"/>
    <w:tmpl w:val="0D5A7FB0"/>
    <w:lvl w:ilvl="0" w:tplc="04090005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76642D4D"/>
    <w:multiLevelType w:val="hybridMultilevel"/>
    <w:tmpl w:val="59D83880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7" w15:restartNumberingAfterBreak="0">
    <w:nsid w:val="78F641AA"/>
    <w:multiLevelType w:val="hybridMultilevel"/>
    <w:tmpl w:val="1A80E61A"/>
    <w:lvl w:ilvl="0" w:tplc="DFF0B32C">
      <w:start w:val="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402C7"/>
    <w:multiLevelType w:val="hybridMultilevel"/>
    <w:tmpl w:val="68E4787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641528"/>
    <w:multiLevelType w:val="hybridMultilevel"/>
    <w:tmpl w:val="B1E8B19E"/>
    <w:lvl w:ilvl="0" w:tplc="CD68B51C">
      <w:start w:val="408"/>
      <w:numFmt w:val="bullet"/>
      <w:lvlText w:val="-"/>
      <w:lvlJc w:val="left"/>
      <w:pPr>
        <w:tabs>
          <w:tab w:val="num" w:pos="1152"/>
        </w:tabs>
        <w:ind w:left="1152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7EF301D4"/>
    <w:multiLevelType w:val="multilevel"/>
    <w:tmpl w:val="ADDC3F9A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84"/>
        </w:tabs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16"/>
        </w:tabs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64"/>
        </w:tabs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56"/>
        </w:tabs>
        <w:ind w:left="5256" w:hanging="1800"/>
      </w:pPr>
      <w:rPr>
        <w:rFonts w:hint="default"/>
      </w:rPr>
    </w:lvl>
  </w:abstractNum>
  <w:abstractNum w:abstractNumId="21" w15:restartNumberingAfterBreak="0">
    <w:nsid w:val="7F6B0AF7"/>
    <w:multiLevelType w:val="hybridMultilevel"/>
    <w:tmpl w:val="138E8830"/>
    <w:lvl w:ilvl="0" w:tplc="DF9860EE">
      <w:start w:val="2"/>
      <w:numFmt w:val="bullet"/>
      <w:lvlText w:val="-"/>
      <w:lvlJc w:val="left"/>
      <w:pPr>
        <w:ind w:left="79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9"/>
  </w:num>
  <w:num w:numId="4">
    <w:abstractNumId w:val="8"/>
  </w:num>
  <w:num w:numId="5">
    <w:abstractNumId w:val="20"/>
  </w:num>
  <w:num w:numId="6">
    <w:abstractNumId w:val="10"/>
  </w:num>
  <w:num w:numId="7">
    <w:abstractNumId w:val="3"/>
  </w:num>
  <w:num w:numId="8">
    <w:abstractNumId w:val="9"/>
  </w:num>
  <w:num w:numId="9">
    <w:abstractNumId w:val="4"/>
  </w:num>
  <w:num w:numId="10">
    <w:abstractNumId w:val="1"/>
  </w:num>
  <w:num w:numId="11">
    <w:abstractNumId w:val="15"/>
  </w:num>
  <w:num w:numId="12">
    <w:abstractNumId w:val="2"/>
  </w:num>
  <w:num w:numId="13">
    <w:abstractNumId w:val="18"/>
  </w:num>
  <w:num w:numId="14">
    <w:abstractNumId w:val="21"/>
  </w:num>
  <w:num w:numId="15">
    <w:abstractNumId w:val="16"/>
  </w:num>
  <w:num w:numId="16">
    <w:abstractNumId w:val="7"/>
  </w:num>
  <w:num w:numId="17">
    <w:abstractNumId w:val="6"/>
  </w:num>
  <w:num w:numId="18">
    <w:abstractNumId w:val="5"/>
  </w:num>
  <w:num w:numId="19">
    <w:abstractNumId w:val="14"/>
  </w:num>
  <w:num w:numId="20">
    <w:abstractNumId w:val="13"/>
  </w:num>
  <w:num w:numId="21">
    <w:abstractNumId w:val="17"/>
  </w:num>
  <w:num w:numId="2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432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23A"/>
    <w:rsid w:val="0000279D"/>
    <w:rsid w:val="00002944"/>
    <w:rsid w:val="00003D5C"/>
    <w:rsid w:val="000054B5"/>
    <w:rsid w:val="000064BB"/>
    <w:rsid w:val="000079F5"/>
    <w:rsid w:val="000101F6"/>
    <w:rsid w:val="00011FE1"/>
    <w:rsid w:val="00013D8D"/>
    <w:rsid w:val="00013E10"/>
    <w:rsid w:val="00016643"/>
    <w:rsid w:val="00017CF8"/>
    <w:rsid w:val="000214ED"/>
    <w:rsid w:val="0002254F"/>
    <w:rsid w:val="00023347"/>
    <w:rsid w:val="00023420"/>
    <w:rsid w:val="00027D28"/>
    <w:rsid w:val="00030458"/>
    <w:rsid w:val="000316EC"/>
    <w:rsid w:val="00032D11"/>
    <w:rsid w:val="000339B7"/>
    <w:rsid w:val="00034318"/>
    <w:rsid w:val="00036BAA"/>
    <w:rsid w:val="000410B9"/>
    <w:rsid w:val="00042B8B"/>
    <w:rsid w:val="00043C08"/>
    <w:rsid w:val="0004428B"/>
    <w:rsid w:val="000462C5"/>
    <w:rsid w:val="00047994"/>
    <w:rsid w:val="000507DF"/>
    <w:rsid w:val="00050F3F"/>
    <w:rsid w:val="00052048"/>
    <w:rsid w:val="00052269"/>
    <w:rsid w:val="0005573D"/>
    <w:rsid w:val="0006077C"/>
    <w:rsid w:val="00062ACF"/>
    <w:rsid w:val="00065386"/>
    <w:rsid w:val="000654DE"/>
    <w:rsid w:val="0006621C"/>
    <w:rsid w:val="00067E8D"/>
    <w:rsid w:val="00070708"/>
    <w:rsid w:val="00070DBA"/>
    <w:rsid w:val="00073A58"/>
    <w:rsid w:val="00073D5F"/>
    <w:rsid w:val="0007564F"/>
    <w:rsid w:val="00076C9B"/>
    <w:rsid w:val="00076FFF"/>
    <w:rsid w:val="00077147"/>
    <w:rsid w:val="000824B2"/>
    <w:rsid w:val="00082F1C"/>
    <w:rsid w:val="00083592"/>
    <w:rsid w:val="00084783"/>
    <w:rsid w:val="000851AF"/>
    <w:rsid w:val="000865A5"/>
    <w:rsid w:val="00087832"/>
    <w:rsid w:val="0009386D"/>
    <w:rsid w:val="000945B4"/>
    <w:rsid w:val="00094684"/>
    <w:rsid w:val="00094686"/>
    <w:rsid w:val="000959B8"/>
    <w:rsid w:val="00097651"/>
    <w:rsid w:val="00097BCC"/>
    <w:rsid w:val="000A06D1"/>
    <w:rsid w:val="000A2060"/>
    <w:rsid w:val="000A5023"/>
    <w:rsid w:val="000A62A4"/>
    <w:rsid w:val="000A7770"/>
    <w:rsid w:val="000B492B"/>
    <w:rsid w:val="000B5A6E"/>
    <w:rsid w:val="000C09CC"/>
    <w:rsid w:val="000C1CF3"/>
    <w:rsid w:val="000C2096"/>
    <w:rsid w:val="000C6114"/>
    <w:rsid w:val="000C72FD"/>
    <w:rsid w:val="000C75A1"/>
    <w:rsid w:val="000D0D34"/>
    <w:rsid w:val="000D2242"/>
    <w:rsid w:val="000D330E"/>
    <w:rsid w:val="000D3C87"/>
    <w:rsid w:val="000D676B"/>
    <w:rsid w:val="000D6DA6"/>
    <w:rsid w:val="000D7CE0"/>
    <w:rsid w:val="000E1F6F"/>
    <w:rsid w:val="000E23B5"/>
    <w:rsid w:val="000E3830"/>
    <w:rsid w:val="000E4C28"/>
    <w:rsid w:val="000E5012"/>
    <w:rsid w:val="000F0631"/>
    <w:rsid w:val="000F0E4B"/>
    <w:rsid w:val="000F17AE"/>
    <w:rsid w:val="000F3E05"/>
    <w:rsid w:val="000F4576"/>
    <w:rsid w:val="000F640D"/>
    <w:rsid w:val="000F7416"/>
    <w:rsid w:val="000F7B15"/>
    <w:rsid w:val="000F7D98"/>
    <w:rsid w:val="001000C1"/>
    <w:rsid w:val="00102345"/>
    <w:rsid w:val="00105F25"/>
    <w:rsid w:val="00106D06"/>
    <w:rsid w:val="00111895"/>
    <w:rsid w:val="001139DE"/>
    <w:rsid w:val="00113B40"/>
    <w:rsid w:val="0011659B"/>
    <w:rsid w:val="00117916"/>
    <w:rsid w:val="001209D7"/>
    <w:rsid w:val="00120CB3"/>
    <w:rsid w:val="00121D76"/>
    <w:rsid w:val="00123072"/>
    <w:rsid w:val="00123413"/>
    <w:rsid w:val="0012564B"/>
    <w:rsid w:val="00126D04"/>
    <w:rsid w:val="001302D0"/>
    <w:rsid w:val="001320B7"/>
    <w:rsid w:val="00136A9D"/>
    <w:rsid w:val="001372BD"/>
    <w:rsid w:val="001408FA"/>
    <w:rsid w:val="00144AFA"/>
    <w:rsid w:val="00146FF8"/>
    <w:rsid w:val="00152B05"/>
    <w:rsid w:val="00152DC2"/>
    <w:rsid w:val="00153979"/>
    <w:rsid w:val="0015687F"/>
    <w:rsid w:val="00160068"/>
    <w:rsid w:val="001603DE"/>
    <w:rsid w:val="00162688"/>
    <w:rsid w:val="00166D7D"/>
    <w:rsid w:val="0016778C"/>
    <w:rsid w:val="00167F66"/>
    <w:rsid w:val="001700C0"/>
    <w:rsid w:val="001710CF"/>
    <w:rsid w:val="00173141"/>
    <w:rsid w:val="00173897"/>
    <w:rsid w:val="00176B49"/>
    <w:rsid w:val="00177695"/>
    <w:rsid w:val="00184002"/>
    <w:rsid w:val="00184407"/>
    <w:rsid w:val="001846EB"/>
    <w:rsid w:val="00184BB2"/>
    <w:rsid w:val="00185DCD"/>
    <w:rsid w:val="001865A2"/>
    <w:rsid w:val="00187F8B"/>
    <w:rsid w:val="00191D96"/>
    <w:rsid w:val="001948C7"/>
    <w:rsid w:val="00194BB1"/>
    <w:rsid w:val="00195A4A"/>
    <w:rsid w:val="0019738B"/>
    <w:rsid w:val="001A0EBD"/>
    <w:rsid w:val="001A2636"/>
    <w:rsid w:val="001A2C97"/>
    <w:rsid w:val="001A5398"/>
    <w:rsid w:val="001A5CF8"/>
    <w:rsid w:val="001A7739"/>
    <w:rsid w:val="001B7A9E"/>
    <w:rsid w:val="001C018D"/>
    <w:rsid w:val="001C2049"/>
    <w:rsid w:val="001C394E"/>
    <w:rsid w:val="001C39E9"/>
    <w:rsid w:val="001C6265"/>
    <w:rsid w:val="001C6EA3"/>
    <w:rsid w:val="001C7F59"/>
    <w:rsid w:val="001D29F6"/>
    <w:rsid w:val="001D55A8"/>
    <w:rsid w:val="001D7F02"/>
    <w:rsid w:val="001E12E2"/>
    <w:rsid w:val="001E2180"/>
    <w:rsid w:val="001E32E9"/>
    <w:rsid w:val="001E3D50"/>
    <w:rsid w:val="001E69C5"/>
    <w:rsid w:val="001E6A33"/>
    <w:rsid w:val="001E7118"/>
    <w:rsid w:val="001F02A9"/>
    <w:rsid w:val="001F0B59"/>
    <w:rsid w:val="001F2C38"/>
    <w:rsid w:val="001F3D99"/>
    <w:rsid w:val="001F3F48"/>
    <w:rsid w:val="001F4143"/>
    <w:rsid w:val="00201CCA"/>
    <w:rsid w:val="00202352"/>
    <w:rsid w:val="00202387"/>
    <w:rsid w:val="00205149"/>
    <w:rsid w:val="002064E5"/>
    <w:rsid w:val="002069A1"/>
    <w:rsid w:val="00212EFA"/>
    <w:rsid w:val="00215FFE"/>
    <w:rsid w:val="00217BED"/>
    <w:rsid w:val="002223A2"/>
    <w:rsid w:val="00222CEE"/>
    <w:rsid w:val="00224A88"/>
    <w:rsid w:val="002250FF"/>
    <w:rsid w:val="00226E69"/>
    <w:rsid w:val="00230EAA"/>
    <w:rsid w:val="00231723"/>
    <w:rsid w:val="00233DAB"/>
    <w:rsid w:val="0023513D"/>
    <w:rsid w:val="00237AC4"/>
    <w:rsid w:val="002404CE"/>
    <w:rsid w:val="0024135B"/>
    <w:rsid w:val="002416D0"/>
    <w:rsid w:val="002420F4"/>
    <w:rsid w:val="00242346"/>
    <w:rsid w:val="002423B6"/>
    <w:rsid w:val="00243353"/>
    <w:rsid w:val="0024361C"/>
    <w:rsid w:val="0024375E"/>
    <w:rsid w:val="00246D5D"/>
    <w:rsid w:val="002521B8"/>
    <w:rsid w:val="00252219"/>
    <w:rsid w:val="002524B8"/>
    <w:rsid w:val="00253618"/>
    <w:rsid w:val="0025452F"/>
    <w:rsid w:val="00255059"/>
    <w:rsid w:val="00257F07"/>
    <w:rsid w:val="0026275E"/>
    <w:rsid w:val="00262EC4"/>
    <w:rsid w:val="002648F9"/>
    <w:rsid w:val="0026746E"/>
    <w:rsid w:val="00271ABD"/>
    <w:rsid w:val="00271CCD"/>
    <w:rsid w:val="00272783"/>
    <w:rsid w:val="002749C5"/>
    <w:rsid w:val="002750B9"/>
    <w:rsid w:val="0027626C"/>
    <w:rsid w:val="002808B2"/>
    <w:rsid w:val="00280A23"/>
    <w:rsid w:val="00280A44"/>
    <w:rsid w:val="0028230E"/>
    <w:rsid w:val="00282E5E"/>
    <w:rsid w:val="0028340B"/>
    <w:rsid w:val="0028462A"/>
    <w:rsid w:val="00293AF4"/>
    <w:rsid w:val="0029488B"/>
    <w:rsid w:val="002A403C"/>
    <w:rsid w:val="002A45AE"/>
    <w:rsid w:val="002A4AD0"/>
    <w:rsid w:val="002A7C39"/>
    <w:rsid w:val="002B18F2"/>
    <w:rsid w:val="002B2578"/>
    <w:rsid w:val="002B517C"/>
    <w:rsid w:val="002B608B"/>
    <w:rsid w:val="002B64E9"/>
    <w:rsid w:val="002B7049"/>
    <w:rsid w:val="002C16BD"/>
    <w:rsid w:val="002C1A2B"/>
    <w:rsid w:val="002C2750"/>
    <w:rsid w:val="002C3BDC"/>
    <w:rsid w:val="002C59C6"/>
    <w:rsid w:val="002C7056"/>
    <w:rsid w:val="002D00EB"/>
    <w:rsid w:val="002D1FE4"/>
    <w:rsid w:val="002D2BBF"/>
    <w:rsid w:val="002D6015"/>
    <w:rsid w:val="002D6CD5"/>
    <w:rsid w:val="002D730B"/>
    <w:rsid w:val="002E0A50"/>
    <w:rsid w:val="002E2621"/>
    <w:rsid w:val="002E5BF8"/>
    <w:rsid w:val="002E5C89"/>
    <w:rsid w:val="002E6249"/>
    <w:rsid w:val="002F0E2E"/>
    <w:rsid w:val="002F1329"/>
    <w:rsid w:val="002F39A0"/>
    <w:rsid w:val="002F3E1C"/>
    <w:rsid w:val="002F3F2C"/>
    <w:rsid w:val="002F6855"/>
    <w:rsid w:val="002F6F37"/>
    <w:rsid w:val="002F72DA"/>
    <w:rsid w:val="002F7C51"/>
    <w:rsid w:val="0030280F"/>
    <w:rsid w:val="0030413C"/>
    <w:rsid w:val="00306569"/>
    <w:rsid w:val="00307841"/>
    <w:rsid w:val="00307CEC"/>
    <w:rsid w:val="00311F24"/>
    <w:rsid w:val="00312619"/>
    <w:rsid w:val="00312C03"/>
    <w:rsid w:val="00312C6E"/>
    <w:rsid w:val="0031636C"/>
    <w:rsid w:val="00316C16"/>
    <w:rsid w:val="00316E85"/>
    <w:rsid w:val="00317C49"/>
    <w:rsid w:val="00317F47"/>
    <w:rsid w:val="00320C9F"/>
    <w:rsid w:val="00321EE3"/>
    <w:rsid w:val="00323A06"/>
    <w:rsid w:val="00324B5B"/>
    <w:rsid w:val="0033065A"/>
    <w:rsid w:val="00330EE8"/>
    <w:rsid w:val="0033261F"/>
    <w:rsid w:val="003337FC"/>
    <w:rsid w:val="00333B10"/>
    <w:rsid w:val="003372F3"/>
    <w:rsid w:val="00337DB5"/>
    <w:rsid w:val="003406B6"/>
    <w:rsid w:val="0034095E"/>
    <w:rsid w:val="003429D8"/>
    <w:rsid w:val="0034521D"/>
    <w:rsid w:val="00350A98"/>
    <w:rsid w:val="0035219E"/>
    <w:rsid w:val="00352E78"/>
    <w:rsid w:val="00353214"/>
    <w:rsid w:val="00353273"/>
    <w:rsid w:val="00354ABA"/>
    <w:rsid w:val="003579CB"/>
    <w:rsid w:val="003608B6"/>
    <w:rsid w:val="003616AB"/>
    <w:rsid w:val="00363E02"/>
    <w:rsid w:val="003653E9"/>
    <w:rsid w:val="003668EB"/>
    <w:rsid w:val="00366BFA"/>
    <w:rsid w:val="00366DE9"/>
    <w:rsid w:val="003670B0"/>
    <w:rsid w:val="00372FB8"/>
    <w:rsid w:val="003743FB"/>
    <w:rsid w:val="003749B6"/>
    <w:rsid w:val="00375E3F"/>
    <w:rsid w:val="003771D2"/>
    <w:rsid w:val="003804C8"/>
    <w:rsid w:val="003805AE"/>
    <w:rsid w:val="00382902"/>
    <w:rsid w:val="003849AF"/>
    <w:rsid w:val="00385C29"/>
    <w:rsid w:val="00386B10"/>
    <w:rsid w:val="0039144B"/>
    <w:rsid w:val="003918D7"/>
    <w:rsid w:val="00391FF3"/>
    <w:rsid w:val="00392B2F"/>
    <w:rsid w:val="003931D2"/>
    <w:rsid w:val="00393355"/>
    <w:rsid w:val="00393BCC"/>
    <w:rsid w:val="00395619"/>
    <w:rsid w:val="00395EE2"/>
    <w:rsid w:val="0039762D"/>
    <w:rsid w:val="003A0526"/>
    <w:rsid w:val="003A1286"/>
    <w:rsid w:val="003A1A24"/>
    <w:rsid w:val="003A24A1"/>
    <w:rsid w:val="003A28B6"/>
    <w:rsid w:val="003A3DB0"/>
    <w:rsid w:val="003A437D"/>
    <w:rsid w:val="003A4C80"/>
    <w:rsid w:val="003A5136"/>
    <w:rsid w:val="003A5604"/>
    <w:rsid w:val="003A600D"/>
    <w:rsid w:val="003A65A0"/>
    <w:rsid w:val="003A6B2C"/>
    <w:rsid w:val="003B0970"/>
    <w:rsid w:val="003B4F13"/>
    <w:rsid w:val="003B5B36"/>
    <w:rsid w:val="003B64BB"/>
    <w:rsid w:val="003B7382"/>
    <w:rsid w:val="003C1CDD"/>
    <w:rsid w:val="003C2969"/>
    <w:rsid w:val="003C41D1"/>
    <w:rsid w:val="003C6298"/>
    <w:rsid w:val="003C64D4"/>
    <w:rsid w:val="003C671A"/>
    <w:rsid w:val="003C765E"/>
    <w:rsid w:val="003D3F56"/>
    <w:rsid w:val="003D4C96"/>
    <w:rsid w:val="003D52DA"/>
    <w:rsid w:val="003E0D2F"/>
    <w:rsid w:val="003E3B8D"/>
    <w:rsid w:val="003F0165"/>
    <w:rsid w:val="003F2128"/>
    <w:rsid w:val="003F24D3"/>
    <w:rsid w:val="003F46D0"/>
    <w:rsid w:val="003F4ED6"/>
    <w:rsid w:val="003F79F0"/>
    <w:rsid w:val="0040010E"/>
    <w:rsid w:val="00400229"/>
    <w:rsid w:val="00402111"/>
    <w:rsid w:val="00403260"/>
    <w:rsid w:val="00403A14"/>
    <w:rsid w:val="00403BBA"/>
    <w:rsid w:val="00403FF8"/>
    <w:rsid w:val="00404725"/>
    <w:rsid w:val="00406192"/>
    <w:rsid w:val="00406BB5"/>
    <w:rsid w:val="00411232"/>
    <w:rsid w:val="0041153E"/>
    <w:rsid w:val="0041210F"/>
    <w:rsid w:val="004146D2"/>
    <w:rsid w:val="00415150"/>
    <w:rsid w:val="00415266"/>
    <w:rsid w:val="00416C12"/>
    <w:rsid w:val="00420921"/>
    <w:rsid w:val="00421742"/>
    <w:rsid w:val="00421AAA"/>
    <w:rsid w:val="0042250A"/>
    <w:rsid w:val="00431200"/>
    <w:rsid w:val="00431E05"/>
    <w:rsid w:val="00431F3B"/>
    <w:rsid w:val="00432D7E"/>
    <w:rsid w:val="00433A9B"/>
    <w:rsid w:val="004351A1"/>
    <w:rsid w:val="004370DE"/>
    <w:rsid w:val="00437B93"/>
    <w:rsid w:val="00443A13"/>
    <w:rsid w:val="00445C82"/>
    <w:rsid w:val="00446D0C"/>
    <w:rsid w:val="0045353F"/>
    <w:rsid w:val="00454F53"/>
    <w:rsid w:val="004566D9"/>
    <w:rsid w:val="0045712B"/>
    <w:rsid w:val="00460CEA"/>
    <w:rsid w:val="00461052"/>
    <w:rsid w:val="00463801"/>
    <w:rsid w:val="00464809"/>
    <w:rsid w:val="00464C08"/>
    <w:rsid w:val="00465C0A"/>
    <w:rsid w:val="004661BE"/>
    <w:rsid w:val="00466857"/>
    <w:rsid w:val="00471A25"/>
    <w:rsid w:val="00472487"/>
    <w:rsid w:val="0047288C"/>
    <w:rsid w:val="00472F07"/>
    <w:rsid w:val="004731B4"/>
    <w:rsid w:val="004738A2"/>
    <w:rsid w:val="00473BE9"/>
    <w:rsid w:val="00474ACF"/>
    <w:rsid w:val="00475423"/>
    <w:rsid w:val="0047595D"/>
    <w:rsid w:val="0047654C"/>
    <w:rsid w:val="00477BDC"/>
    <w:rsid w:val="00477CB2"/>
    <w:rsid w:val="004802F4"/>
    <w:rsid w:val="004803E6"/>
    <w:rsid w:val="00480580"/>
    <w:rsid w:val="00482DAD"/>
    <w:rsid w:val="00483BB6"/>
    <w:rsid w:val="00484711"/>
    <w:rsid w:val="0048537E"/>
    <w:rsid w:val="00490E58"/>
    <w:rsid w:val="004919A6"/>
    <w:rsid w:val="00491B7D"/>
    <w:rsid w:val="004959C0"/>
    <w:rsid w:val="00496005"/>
    <w:rsid w:val="00496F5C"/>
    <w:rsid w:val="004976F2"/>
    <w:rsid w:val="004A1A22"/>
    <w:rsid w:val="004A28A1"/>
    <w:rsid w:val="004A3A61"/>
    <w:rsid w:val="004A50FF"/>
    <w:rsid w:val="004A5612"/>
    <w:rsid w:val="004A6132"/>
    <w:rsid w:val="004B0284"/>
    <w:rsid w:val="004B04E5"/>
    <w:rsid w:val="004B29EC"/>
    <w:rsid w:val="004B4194"/>
    <w:rsid w:val="004B692F"/>
    <w:rsid w:val="004B713A"/>
    <w:rsid w:val="004C0D14"/>
    <w:rsid w:val="004C1760"/>
    <w:rsid w:val="004C4247"/>
    <w:rsid w:val="004D35D3"/>
    <w:rsid w:val="004D38D1"/>
    <w:rsid w:val="004D4927"/>
    <w:rsid w:val="004D5797"/>
    <w:rsid w:val="004D79C2"/>
    <w:rsid w:val="004E0D42"/>
    <w:rsid w:val="004E1D8A"/>
    <w:rsid w:val="004E28C2"/>
    <w:rsid w:val="004E414C"/>
    <w:rsid w:val="004E4D35"/>
    <w:rsid w:val="004E4DA4"/>
    <w:rsid w:val="004E4ED2"/>
    <w:rsid w:val="004E5A12"/>
    <w:rsid w:val="004E5CD2"/>
    <w:rsid w:val="004E6372"/>
    <w:rsid w:val="004F0110"/>
    <w:rsid w:val="004F04BB"/>
    <w:rsid w:val="004F0A6F"/>
    <w:rsid w:val="004F2557"/>
    <w:rsid w:val="004F2E73"/>
    <w:rsid w:val="004F3767"/>
    <w:rsid w:val="004F3961"/>
    <w:rsid w:val="004F413A"/>
    <w:rsid w:val="004F4C2F"/>
    <w:rsid w:val="004F5142"/>
    <w:rsid w:val="004F5629"/>
    <w:rsid w:val="004F7235"/>
    <w:rsid w:val="004F7F8D"/>
    <w:rsid w:val="0050005D"/>
    <w:rsid w:val="00506BD1"/>
    <w:rsid w:val="0050712E"/>
    <w:rsid w:val="00510401"/>
    <w:rsid w:val="005118A9"/>
    <w:rsid w:val="00512F4D"/>
    <w:rsid w:val="0051343C"/>
    <w:rsid w:val="00516883"/>
    <w:rsid w:val="00517922"/>
    <w:rsid w:val="00523D0F"/>
    <w:rsid w:val="00524DEA"/>
    <w:rsid w:val="00531B4D"/>
    <w:rsid w:val="00532556"/>
    <w:rsid w:val="005329AF"/>
    <w:rsid w:val="00533029"/>
    <w:rsid w:val="00533752"/>
    <w:rsid w:val="00533E50"/>
    <w:rsid w:val="005348E0"/>
    <w:rsid w:val="00534A98"/>
    <w:rsid w:val="00536560"/>
    <w:rsid w:val="0053734A"/>
    <w:rsid w:val="00537588"/>
    <w:rsid w:val="0054328B"/>
    <w:rsid w:val="005445BF"/>
    <w:rsid w:val="00546ADF"/>
    <w:rsid w:val="005511A8"/>
    <w:rsid w:val="0055229E"/>
    <w:rsid w:val="005558F6"/>
    <w:rsid w:val="00556EEC"/>
    <w:rsid w:val="005573B6"/>
    <w:rsid w:val="0056039E"/>
    <w:rsid w:val="00560723"/>
    <w:rsid w:val="00565378"/>
    <w:rsid w:val="00566052"/>
    <w:rsid w:val="00566D50"/>
    <w:rsid w:val="00566EFC"/>
    <w:rsid w:val="005809D1"/>
    <w:rsid w:val="00580E8F"/>
    <w:rsid w:val="00585B57"/>
    <w:rsid w:val="005905B3"/>
    <w:rsid w:val="0059083F"/>
    <w:rsid w:val="005909B0"/>
    <w:rsid w:val="00591B1A"/>
    <w:rsid w:val="005928AB"/>
    <w:rsid w:val="005945F2"/>
    <w:rsid w:val="005960D8"/>
    <w:rsid w:val="00597929"/>
    <w:rsid w:val="005A0462"/>
    <w:rsid w:val="005A3999"/>
    <w:rsid w:val="005A62F2"/>
    <w:rsid w:val="005A65C2"/>
    <w:rsid w:val="005A6BFE"/>
    <w:rsid w:val="005B291B"/>
    <w:rsid w:val="005B3493"/>
    <w:rsid w:val="005B3A78"/>
    <w:rsid w:val="005B41A1"/>
    <w:rsid w:val="005B4A92"/>
    <w:rsid w:val="005B665E"/>
    <w:rsid w:val="005C1D3A"/>
    <w:rsid w:val="005C28D0"/>
    <w:rsid w:val="005C2CEA"/>
    <w:rsid w:val="005C3F84"/>
    <w:rsid w:val="005C577C"/>
    <w:rsid w:val="005C798D"/>
    <w:rsid w:val="005C7FC1"/>
    <w:rsid w:val="005D02C5"/>
    <w:rsid w:val="005D0639"/>
    <w:rsid w:val="005D3B9D"/>
    <w:rsid w:val="005D55EC"/>
    <w:rsid w:val="005D58DA"/>
    <w:rsid w:val="005D7C9A"/>
    <w:rsid w:val="005E12DE"/>
    <w:rsid w:val="005E1610"/>
    <w:rsid w:val="005E2566"/>
    <w:rsid w:val="005E4B00"/>
    <w:rsid w:val="005E4B78"/>
    <w:rsid w:val="005E51A7"/>
    <w:rsid w:val="005E5945"/>
    <w:rsid w:val="005E649C"/>
    <w:rsid w:val="005E6BD6"/>
    <w:rsid w:val="005F6AD3"/>
    <w:rsid w:val="00600360"/>
    <w:rsid w:val="006009B5"/>
    <w:rsid w:val="00604044"/>
    <w:rsid w:val="006054E7"/>
    <w:rsid w:val="0060610C"/>
    <w:rsid w:val="00606948"/>
    <w:rsid w:val="00611C08"/>
    <w:rsid w:val="00612182"/>
    <w:rsid w:val="00613982"/>
    <w:rsid w:val="00613DC1"/>
    <w:rsid w:val="006143C2"/>
    <w:rsid w:val="00614B4D"/>
    <w:rsid w:val="00622354"/>
    <w:rsid w:val="00623176"/>
    <w:rsid w:val="006236A3"/>
    <w:rsid w:val="00623BE1"/>
    <w:rsid w:val="00625B5F"/>
    <w:rsid w:val="00631841"/>
    <w:rsid w:val="00631A19"/>
    <w:rsid w:val="00633D79"/>
    <w:rsid w:val="006343F2"/>
    <w:rsid w:val="00634FDD"/>
    <w:rsid w:val="00635738"/>
    <w:rsid w:val="00637D47"/>
    <w:rsid w:val="006405EB"/>
    <w:rsid w:val="00643775"/>
    <w:rsid w:val="006471B0"/>
    <w:rsid w:val="00647EDA"/>
    <w:rsid w:val="006542D1"/>
    <w:rsid w:val="00654B8C"/>
    <w:rsid w:val="00655734"/>
    <w:rsid w:val="0066235D"/>
    <w:rsid w:val="0066269F"/>
    <w:rsid w:val="00663BA2"/>
    <w:rsid w:val="0066457E"/>
    <w:rsid w:val="00665171"/>
    <w:rsid w:val="00671369"/>
    <w:rsid w:val="0067165F"/>
    <w:rsid w:val="00671EBF"/>
    <w:rsid w:val="00672E1D"/>
    <w:rsid w:val="006733D9"/>
    <w:rsid w:val="00673458"/>
    <w:rsid w:val="0067424F"/>
    <w:rsid w:val="00677B3D"/>
    <w:rsid w:val="00680CD9"/>
    <w:rsid w:val="00681D3E"/>
    <w:rsid w:val="0068215C"/>
    <w:rsid w:val="006865A0"/>
    <w:rsid w:val="00687187"/>
    <w:rsid w:val="00687494"/>
    <w:rsid w:val="00692BF8"/>
    <w:rsid w:val="006940C5"/>
    <w:rsid w:val="006950EC"/>
    <w:rsid w:val="006956AC"/>
    <w:rsid w:val="006A03CA"/>
    <w:rsid w:val="006A24AF"/>
    <w:rsid w:val="006A2B14"/>
    <w:rsid w:val="006A3548"/>
    <w:rsid w:val="006A7868"/>
    <w:rsid w:val="006B039D"/>
    <w:rsid w:val="006B0BB9"/>
    <w:rsid w:val="006B2471"/>
    <w:rsid w:val="006B2AD6"/>
    <w:rsid w:val="006B3D36"/>
    <w:rsid w:val="006B59F6"/>
    <w:rsid w:val="006B7E1C"/>
    <w:rsid w:val="006C1678"/>
    <w:rsid w:val="006C1BFF"/>
    <w:rsid w:val="006C463D"/>
    <w:rsid w:val="006C57E5"/>
    <w:rsid w:val="006D1695"/>
    <w:rsid w:val="006D40C7"/>
    <w:rsid w:val="006D7449"/>
    <w:rsid w:val="006E1FEF"/>
    <w:rsid w:val="006E2510"/>
    <w:rsid w:val="006E4D66"/>
    <w:rsid w:val="006E6227"/>
    <w:rsid w:val="006E7969"/>
    <w:rsid w:val="006F3C0C"/>
    <w:rsid w:val="006F4EEE"/>
    <w:rsid w:val="006F655C"/>
    <w:rsid w:val="006F7B87"/>
    <w:rsid w:val="006F7C51"/>
    <w:rsid w:val="00703030"/>
    <w:rsid w:val="007049CF"/>
    <w:rsid w:val="00705E2D"/>
    <w:rsid w:val="0070611E"/>
    <w:rsid w:val="00706947"/>
    <w:rsid w:val="00706BE4"/>
    <w:rsid w:val="00707750"/>
    <w:rsid w:val="00710577"/>
    <w:rsid w:val="0071545D"/>
    <w:rsid w:val="0072128C"/>
    <w:rsid w:val="007213F6"/>
    <w:rsid w:val="0072186E"/>
    <w:rsid w:val="00721DDF"/>
    <w:rsid w:val="007227F8"/>
    <w:rsid w:val="00724950"/>
    <w:rsid w:val="00726B9C"/>
    <w:rsid w:val="0073076D"/>
    <w:rsid w:val="00734454"/>
    <w:rsid w:val="0073551B"/>
    <w:rsid w:val="007358A3"/>
    <w:rsid w:val="007358DB"/>
    <w:rsid w:val="00737534"/>
    <w:rsid w:val="00741B5E"/>
    <w:rsid w:val="007422B0"/>
    <w:rsid w:val="007437A2"/>
    <w:rsid w:val="007454A2"/>
    <w:rsid w:val="00745F85"/>
    <w:rsid w:val="00746EE8"/>
    <w:rsid w:val="007524BA"/>
    <w:rsid w:val="00752CFE"/>
    <w:rsid w:val="00753FD7"/>
    <w:rsid w:val="007576D8"/>
    <w:rsid w:val="0076114E"/>
    <w:rsid w:val="007644BB"/>
    <w:rsid w:val="007646AD"/>
    <w:rsid w:val="00764CEC"/>
    <w:rsid w:val="007652B5"/>
    <w:rsid w:val="007664DF"/>
    <w:rsid w:val="007673FE"/>
    <w:rsid w:val="007715D7"/>
    <w:rsid w:val="007734A7"/>
    <w:rsid w:val="00773EB0"/>
    <w:rsid w:val="00782859"/>
    <w:rsid w:val="00783F62"/>
    <w:rsid w:val="0078683F"/>
    <w:rsid w:val="0079013A"/>
    <w:rsid w:val="007921CA"/>
    <w:rsid w:val="0079372C"/>
    <w:rsid w:val="00793F30"/>
    <w:rsid w:val="007943AF"/>
    <w:rsid w:val="007957AF"/>
    <w:rsid w:val="00796991"/>
    <w:rsid w:val="007A20AB"/>
    <w:rsid w:val="007A3215"/>
    <w:rsid w:val="007A3D6C"/>
    <w:rsid w:val="007A55B3"/>
    <w:rsid w:val="007A7504"/>
    <w:rsid w:val="007A79FC"/>
    <w:rsid w:val="007B05A1"/>
    <w:rsid w:val="007B143E"/>
    <w:rsid w:val="007B1B69"/>
    <w:rsid w:val="007B4044"/>
    <w:rsid w:val="007B4821"/>
    <w:rsid w:val="007B536E"/>
    <w:rsid w:val="007B5BB7"/>
    <w:rsid w:val="007C0B31"/>
    <w:rsid w:val="007C2902"/>
    <w:rsid w:val="007C38E6"/>
    <w:rsid w:val="007C485C"/>
    <w:rsid w:val="007C4AE1"/>
    <w:rsid w:val="007C4B5A"/>
    <w:rsid w:val="007C60DF"/>
    <w:rsid w:val="007D2B25"/>
    <w:rsid w:val="007D3AE5"/>
    <w:rsid w:val="007D4574"/>
    <w:rsid w:val="007D6C96"/>
    <w:rsid w:val="007E32AB"/>
    <w:rsid w:val="007E349F"/>
    <w:rsid w:val="007E6610"/>
    <w:rsid w:val="007E6D13"/>
    <w:rsid w:val="007E7BE3"/>
    <w:rsid w:val="007F23FB"/>
    <w:rsid w:val="007F2D33"/>
    <w:rsid w:val="007F30D9"/>
    <w:rsid w:val="007F4530"/>
    <w:rsid w:val="007F520F"/>
    <w:rsid w:val="008017C1"/>
    <w:rsid w:val="00806FDF"/>
    <w:rsid w:val="00807FFB"/>
    <w:rsid w:val="00810A51"/>
    <w:rsid w:val="00810FDC"/>
    <w:rsid w:val="008124A9"/>
    <w:rsid w:val="00812721"/>
    <w:rsid w:val="00812E01"/>
    <w:rsid w:val="008166C2"/>
    <w:rsid w:val="0082163C"/>
    <w:rsid w:val="00823F72"/>
    <w:rsid w:val="00826B08"/>
    <w:rsid w:val="0083187E"/>
    <w:rsid w:val="00831C28"/>
    <w:rsid w:val="00834409"/>
    <w:rsid w:val="00835773"/>
    <w:rsid w:val="008357F6"/>
    <w:rsid w:val="00836FE2"/>
    <w:rsid w:val="00844205"/>
    <w:rsid w:val="008442F9"/>
    <w:rsid w:val="008446F3"/>
    <w:rsid w:val="00844AF1"/>
    <w:rsid w:val="00844ECF"/>
    <w:rsid w:val="00845D52"/>
    <w:rsid w:val="0084625D"/>
    <w:rsid w:val="008506AE"/>
    <w:rsid w:val="00852D97"/>
    <w:rsid w:val="008535B8"/>
    <w:rsid w:val="0085680F"/>
    <w:rsid w:val="00857A2A"/>
    <w:rsid w:val="00861673"/>
    <w:rsid w:val="00862F95"/>
    <w:rsid w:val="00863D07"/>
    <w:rsid w:val="00864C74"/>
    <w:rsid w:val="00864EB5"/>
    <w:rsid w:val="00866343"/>
    <w:rsid w:val="00867400"/>
    <w:rsid w:val="00867CA5"/>
    <w:rsid w:val="008701CD"/>
    <w:rsid w:val="00870758"/>
    <w:rsid w:val="00870C07"/>
    <w:rsid w:val="008716D6"/>
    <w:rsid w:val="00872D43"/>
    <w:rsid w:val="00873E15"/>
    <w:rsid w:val="008742DA"/>
    <w:rsid w:val="008759FD"/>
    <w:rsid w:val="00875FD2"/>
    <w:rsid w:val="008802E9"/>
    <w:rsid w:val="008811B2"/>
    <w:rsid w:val="00882DD1"/>
    <w:rsid w:val="00886EE2"/>
    <w:rsid w:val="008919B3"/>
    <w:rsid w:val="00891A1A"/>
    <w:rsid w:val="00891E33"/>
    <w:rsid w:val="008921E4"/>
    <w:rsid w:val="00892753"/>
    <w:rsid w:val="00895C61"/>
    <w:rsid w:val="008A00D8"/>
    <w:rsid w:val="008A1D09"/>
    <w:rsid w:val="008A1F5E"/>
    <w:rsid w:val="008A2013"/>
    <w:rsid w:val="008A2974"/>
    <w:rsid w:val="008A317E"/>
    <w:rsid w:val="008A4D75"/>
    <w:rsid w:val="008B24A8"/>
    <w:rsid w:val="008B24D9"/>
    <w:rsid w:val="008B3C03"/>
    <w:rsid w:val="008B4408"/>
    <w:rsid w:val="008B4A74"/>
    <w:rsid w:val="008C1B80"/>
    <w:rsid w:val="008C1C2F"/>
    <w:rsid w:val="008C2AA3"/>
    <w:rsid w:val="008C3C4E"/>
    <w:rsid w:val="008C44A7"/>
    <w:rsid w:val="008C4913"/>
    <w:rsid w:val="008C680B"/>
    <w:rsid w:val="008C7B6A"/>
    <w:rsid w:val="008D0542"/>
    <w:rsid w:val="008D17ED"/>
    <w:rsid w:val="008D1992"/>
    <w:rsid w:val="008D2488"/>
    <w:rsid w:val="008D3BB5"/>
    <w:rsid w:val="008E375D"/>
    <w:rsid w:val="008E3D75"/>
    <w:rsid w:val="008E5120"/>
    <w:rsid w:val="008E5D76"/>
    <w:rsid w:val="008F1528"/>
    <w:rsid w:val="008F1645"/>
    <w:rsid w:val="008F2173"/>
    <w:rsid w:val="008F3097"/>
    <w:rsid w:val="008F30EF"/>
    <w:rsid w:val="008F3A75"/>
    <w:rsid w:val="008F48E9"/>
    <w:rsid w:val="008F5A14"/>
    <w:rsid w:val="009011D4"/>
    <w:rsid w:val="009017A4"/>
    <w:rsid w:val="00901AC5"/>
    <w:rsid w:val="00903154"/>
    <w:rsid w:val="00904AF1"/>
    <w:rsid w:val="00905C95"/>
    <w:rsid w:val="00905CF7"/>
    <w:rsid w:val="0090691F"/>
    <w:rsid w:val="009129F6"/>
    <w:rsid w:val="00912FE6"/>
    <w:rsid w:val="00914337"/>
    <w:rsid w:val="0091474F"/>
    <w:rsid w:val="0091792A"/>
    <w:rsid w:val="0092120D"/>
    <w:rsid w:val="00921357"/>
    <w:rsid w:val="00923146"/>
    <w:rsid w:val="00923AB1"/>
    <w:rsid w:val="009251D6"/>
    <w:rsid w:val="009327C6"/>
    <w:rsid w:val="009346F1"/>
    <w:rsid w:val="009347DF"/>
    <w:rsid w:val="00936706"/>
    <w:rsid w:val="00937348"/>
    <w:rsid w:val="0094028C"/>
    <w:rsid w:val="00941A74"/>
    <w:rsid w:val="0094396A"/>
    <w:rsid w:val="00943ABB"/>
    <w:rsid w:val="00945DBD"/>
    <w:rsid w:val="00946BD3"/>
    <w:rsid w:val="00950AA6"/>
    <w:rsid w:val="00950ED1"/>
    <w:rsid w:val="0095185D"/>
    <w:rsid w:val="00951A53"/>
    <w:rsid w:val="00952D2C"/>
    <w:rsid w:val="00955A1D"/>
    <w:rsid w:val="0095753E"/>
    <w:rsid w:val="0096017C"/>
    <w:rsid w:val="00960B08"/>
    <w:rsid w:val="00961C2D"/>
    <w:rsid w:val="009623C5"/>
    <w:rsid w:val="0096309D"/>
    <w:rsid w:val="00966CD4"/>
    <w:rsid w:val="009671F1"/>
    <w:rsid w:val="00967320"/>
    <w:rsid w:val="00971C03"/>
    <w:rsid w:val="00974103"/>
    <w:rsid w:val="00974DEF"/>
    <w:rsid w:val="009771CD"/>
    <w:rsid w:val="00977CD1"/>
    <w:rsid w:val="00982ADB"/>
    <w:rsid w:val="009859EB"/>
    <w:rsid w:val="009863D3"/>
    <w:rsid w:val="00986C69"/>
    <w:rsid w:val="009872E1"/>
    <w:rsid w:val="009911B3"/>
    <w:rsid w:val="00991BBE"/>
    <w:rsid w:val="00992204"/>
    <w:rsid w:val="009936DA"/>
    <w:rsid w:val="00995972"/>
    <w:rsid w:val="00995F69"/>
    <w:rsid w:val="00997276"/>
    <w:rsid w:val="009A0278"/>
    <w:rsid w:val="009A0756"/>
    <w:rsid w:val="009A0922"/>
    <w:rsid w:val="009A4DC3"/>
    <w:rsid w:val="009A5794"/>
    <w:rsid w:val="009A728A"/>
    <w:rsid w:val="009A7291"/>
    <w:rsid w:val="009B484A"/>
    <w:rsid w:val="009B610B"/>
    <w:rsid w:val="009B6D33"/>
    <w:rsid w:val="009C0227"/>
    <w:rsid w:val="009C1E90"/>
    <w:rsid w:val="009C2AAD"/>
    <w:rsid w:val="009C2B66"/>
    <w:rsid w:val="009C2D52"/>
    <w:rsid w:val="009C4729"/>
    <w:rsid w:val="009C56B6"/>
    <w:rsid w:val="009C624C"/>
    <w:rsid w:val="009C6A4A"/>
    <w:rsid w:val="009D104F"/>
    <w:rsid w:val="009D108E"/>
    <w:rsid w:val="009D280B"/>
    <w:rsid w:val="009D5901"/>
    <w:rsid w:val="009D600D"/>
    <w:rsid w:val="009D6C44"/>
    <w:rsid w:val="009D6D6C"/>
    <w:rsid w:val="009D6E36"/>
    <w:rsid w:val="009D7573"/>
    <w:rsid w:val="009D7AD2"/>
    <w:rsid w:val="009E0574"/>
    <w:rsid w:val="009E07B1"/>
    <w:rsid w:val="009E1595"/>
    <w:rsid w:val="009E1FA2"/>
    <w:rsid w:val="009E274F"/>
    <w:rsid w:val="009E337A"/>
    <w:rsid w:val="009E3644"/>
    <w:rsid w:val="009E39E3"/>
    <w:rsid w:val="009E3FAF"/>
    <w:rsid w:val="009E4D70"/>
    <w:rsid w:val="009E512E"/>
    <w:rsid w:val="009E5B2D"/>
    <w:rsid w:val="009F2498"/>
    <w:rsid w:val="009F366F"/>
    <w:rsid w:val="009F3674"/>
    <w:rsid w:val="009F3E61"/>
    <w:rsid w:val="009F68EF"/>
    <w:rsid w:val="009F77FF"/>
    <w:rsid w:val="009F7E4F"/>
    <w:rsid w:val="00A01958"/>
    <w:rsid w:val="00A0254A"/>
    <w:rsid w:val="00A0515B"/>
    <w:rsid w:val="00A076E7"/>
    <w:rsid w:val="00A104C1"/>
    <w:rsid w:val="00A10F5C"/>
    <w:rsid w:val="00A14911"/>
    <w:rsid w:val="00A16D54"/>
    <w:rsid w:val="00A216F5"/>
    <w:rsid w:val="00A22C36"/>
    <w:rsid w:val="00A22DE8"/>
    <w:rsid w:val="00A23414"/>
    <w:rsid w:val="00A2343D"/>
    <w:rsid w:val="00A25EE5"/>
    <w:rsid w:val="00A260A8"/>
    <w:rsid w:val="00A27550"/>
    <w:rsid w:val="00A2785E"/>
    <w:rsid w:val="00A32726"/>
    <w:rsid w:val="00A33EE2"/>
    <w:rsid w:val="00A35108"/>
    <w:rsid w:val="00A3685C"/>
    <w:rsid w:val="00A43B1B"/>
    <w:rsid w:val="00A443A2"/>
    <w:rsid w:val="00A44B8C"/>
    <w:rsid w:val="00A4512C"/>
    <w:rsid w:val="00A536CE"/>
    <w:rsid w:val="00A54365"/>
    <w:rsid w:val="00A54391"/>
    <w:rsid w:val="00A609A7"/>
    <w:rsid w:val="00A62D21"/>
    <w:rsid w:val="00A660AD"/>
    <w:rsid w:val="00A676D8"/>
    <w:rsid w:val="00A677B1"/>
    <w:rsid w:val="00A7148A"/>
    <w:rsid w:val="00A7309B"/>
    <w:rsid w:val="00A73352"/>
    <w:rsid w:val="00A7564A"/>
    <w:rsid w:val="00A771B1"/>
    <w:rsid w:val="00A77C63"/>
    <w:rsid w:val="00A82DE9"/>
    <w:rsid w:val="00A835EB"/>
    <w:rsid w:val="00A90299"/>
    <w:rsid w:val="00A90CAE"/>
    <w:rsid w:val="00A934AD"/>
    <w:rsid w:val="00A950FB"/>
    <w:rsid w:val="00A9540E"/>
    <w:rsid w:val="00A97673"/>
    <w:rsid w:val="00AA1A71"/>
    <w:rsid w:val="00AA2885"/>
    <w:rsid w:val="00AA56FD"/>
    <w:rsid w:val="00AB1591"/>
    <w:rsid w:val="00AB4525"/>
    <w:rsid w:val="00AB4CEC"/>
    <w:rsid w:val="00AB6B90"/>
    <w:rsid w:val="00AC0EDF"/>
    <w:rsid w:val="00AC16F7"/>
    <w:rsid w:val="00AC2104"/>
    <w:rsid w:val="00AC261D"/>
    <w:rsid w:val="00AC2ECE"/>
    <w:rsid w:val="00AC2FC1"/>
    <w:rsid w:val="00AC364F"/>
    <w:rsid w:val="00AC4B27"/>
    <w:rsid w:val="00AC7A8D"/>
    <w:rsid w:val="00AC7E07"/>
    <w:rsid w:val="00AD0624"/>
    <w:rsid w:val="00AD0E55"/>
    <w:rsid w:val="00AD2930"/>
    <w:rsid w:val="00AD4BDA"/>
    <w:rsid w:val="00AD53A1"/>
    <w:rsid w:val="00AD7629"/>
    <w:rsid w:val="00AD7D6A"/>
    <w:rsid w:val="00AE0672"/>
    <w:rsid w:val="00AE0A0E"/>
    <w:rsid w:val="00AE11B4"/>
    <w:rsid w:val="00AE279D"/>
    <w:rsid w:val="00AE4328"/>
    <w:rsid w:val="00AE439E"/>
    <w:rsid w:val="00AF135D"/>
    <w:rsid w:val="00AF1788"/>
    <w:rsid w:val="00AF1D81"/>
    <w:rsid w:val="00AF28E4"/>
    <w:rsid w:val="00AF2D7B"/>
    <w:rsid w:val="00AF6964"/>
    <w:rsid w:val="00AF6C87"/>
    <w:rsid w:val="00B017BA"/>
    <w:rsid w:val="00B022ED"/>
    <w:rsid w:val="00B02E0B"/>
    <w:rsid w:val="00B06B1B"/>
    <w:rsid w:val="00B10256"/>
    <w:rsid w:val="00B10508"/>
    <w:rsid w:val="00B1092F"/>
    <w:rsid w:val="00B14DA2"/>
    <w:rsid w:val="00B164E7"/>
    <w:rsid w:val="00B167D7"/>
    <w:rsid w:val="00B17D35"/>
    <w:rsid w:val="00B21675"/>
    <w:rsid w:val="00B23439"/>
    <w:rsid w:val="00B23BF6"/>
    <w:rsid w:val="00B24F51"/>
    <w:rsid w:val="00B26BBB"/>
    <w:rsid w:val="00B27281"/>
    <w:rsid w:val="00B278AF"/>
    <w:rsid w:val="00B315ED"/>
    <w:rsid w:val="00B32A8E"/>
    <w:rsid w:val="00B33C39"/>
    <w:rsid w:val="00B37347"/>
    <w:rsid w:val="00B419EA"/>
    <w:rsid w:val="00B4206A"/>
    <w:rsid w:val="00B44A55"/>
    <w:rsid w:val="00B45806"/>
    <w:rsid w:val="00B501BA"/>
    <w:rsid w:val="00B52615"/>
    <w:rsid w:val="00B548C3"/>
    <w:rsid w:val="00B54C6D"/>
    <w:rsid w:val="00B54D8E"/>
    <w:rsid w:val="00B55D48"/>
    <w:rsid w:val="00B606DE"/>
    <w:rsid w:val="00B613CC"/>
    <w:rsid w:val="00B6189A"/>
    <w:rsid w:val="00B641DB"/>
    <w:rsid w:val="00B66D34"/>
    <w:rsid w:val="00B67309"/>
    <w:rsid w:val="00B70261"/>
    <w:rsid w:val="00B70635"/>
    <w:rsid w:val="00B70F8A"/>
    <w:rsid w:val="00B7381D"/>
    <w:rsid w:val="00B75E67"/>
    <w:rsid w:val="00B75FA3"/>
    <w:rsid w:val="00B767EE"/>
    <w:rsid w:val="00B76AA8"/>
    <w:rsid w:val="00B77AD7"/>
    <w:rsid w:val="00B81D22"/>
    <w:rsid w:val="00B82584"/>
    <w:rsid w:val="00B854A3"/>
    <w:rsid w:val="00B85751"/>
    <w:rsid w:val="00B8661B"/>
    <w:rsid w:val="00B86EB9"/>
    <w:rsid w:val="00B87076"/>
    <w:rsid w:val="00B87D79"/>
    <w:rsid w:val="00B87FEC"/>
    <w:rsid w:val="00B906AA"/>
    <w:rsid w:val="00B9409A"/>
    <w:rsid w:val="00BA335B"/>
    <w:rsid w:val="00BA45D3"/>
    <w:rsid w:val="00BA4C30"/>
    <w:rsid w:val="00BB0EE5"/>
    <w:rsid w:val="00BB5A06"/>
    <w:rsid w:val="00BB5BA2"/>
    <w:rsid w:val="00BC14A3"/>
    <w:rsid w:val="00BC4001"/>
    <w:rsid w:val="00BC5210"/>
    <w:rsid w:val="00BC61E6"/>
    <w:rsid w:val="00BD09BD"/>
    <w:rsid w:val="00BD1DF3"/>
    <w:rsid w:val="00BD24FF"/>
    <w:rsid w:val="00BD2CE5"/>
    <w:rsid w:val="00BD37CB"/>
    <w:rsid w:val="00BD42C7"/>
    <w:rsid w:val="00BD467D"/>
    <w:rsid w:val="00BD6634"/>
    <w:rsid w:val="00BD7010"/>
    <w:rsid w:val="00BD739E"/>
    <w:rsid w:val="00BD7B8A"/>
    <w:rsid w:val="00BD7BC4"/>
    <w:rsid w:val="00BE015F"/>
    <w:rsid w:val="00BE16F3"/>
    <w:rsid w:val="00BE639A"/>
    <w:rsid w:val="00BE6521"/>
    <w:rsid w:val="00BE6F62"/>
    <w:rsid w:val="00BF0BB8"/>
    <w:rsid w:val="00BF524A"/>
    <w:rsid w:val="00BF5FDD"/>
    <w:rsid w:val="00BF6CA7"/>
    <w:rsid w:val="00BF7224"/>
    <w:rsid w:val="00BF7273"/>
    <w:rsid w:val="00C00306"/>
    <w:rsid w:val="00C00541"/>
    <w:rsid w:val="00C020AA"/>
    <w:rsid w:val="00C02711"/>
    <w:rsid w:val="00C027D1"/>
    <w:rsid w:val="00C05C00"/>
    <w:rsid w:val="00C06B21"/>
    <w:rsid w:val="00C07DDA"/>
    <w:rsid w:val="00C1043F"/>
    <w:rsid w:val="00C110E6"/>
    <w:rsid w:val="00C12285"/>
    <w:rsid w:val="00C1303A"/>
    <w:rsid w:val="00C1331C"/>
    <w:rsid w:val="00C14576"/>
    <w:rsid w:val="00C160E1"/>
    <w:rsid w:val="00C16289"/>
    <w:rsid w:val="00C16BE9"/>
    <w:rsid w:val="00C247A0"/>
    <w:rsid w:val="00C26836"/>
    <w:rsid w:val="00C27729"/>
    <w:rsid w:val="00C27B8D"/>
    <w:rsid w:val="00C27C4C"/>
    <w:rsid w:val="00C32128"/>
    <w:rsid w:val="00C32BD8"/>
    <w:rsid w:val="00C33674"/>
    <w:rsid w:val="00C340AA"/>
    <w:rsid w:val="00C34934"/>
    <w:rsid w:val="00C35EAD"/>
    <w:rsid w:val="00C40C9C"/>
    <w:rsid w:val="00C412A9"/>
    <w:rsid w:val="00C4152A"/>
    <w:rsid w:val="00C449C2"/>
    <w:rsid w:val="00C4552C"/>
    <w:rsid w:val="00C5061C"/>
    <w:rsid w:val="00C5177B"/>
    <w:rsid w:val="00C517EE"/>
    <w:rsid w:val="00C51FAF"/>
    <w:rsid w:val="00C54050"/>
    <w:rsid w:val="00C55817"/>
    <w:rsid w:val="00C57B67"/>
    <w:rsid w:val="00C57CA3"/>
    <w:rsid w:val="00C71A74"/>
    <w:rsid w:val="00C71F3F"/>
    <w:rsid w:val="00C72367"/>
    <w:rsid w:val="00C75951"/>
    <w:rsid w:val="00C76027"/>
    <w:rsid w:val="00C76579"/>
    <w:rsid w:val="00C77F97"/>
    <w:rsid w:val="00C85AC2"/>
    <w:rsid w:val="00C900F7"/>
    <w:rsid w:val="00C92753"/>
    <w:rsid w:val="00C93D93"/>
    <w:rsid w:val="00C9479B"/>
    <w:rsid w:val="00C96EEF"/>
    <w:rsid w:val="00CA273A"/>
    <w:rsid w:val="00CA2B91"/>
    <w:rsid w:val="00CA5F4F"/>
    <w:rsid w:val="00CA6087"/>
    <w:rsid w:val="00CB0E99"/>
    <w:rsid w:val="00CB11ED"/>
    <w:rsid w:val="00CB1289"/>
    <w:rsid w:val="00CB1455"/>
    <w:rsid w:val="00CB1A30"/>
    <w:rsid w:val="00CB4030"/>
    <w:rsid w:val="00CB5EFA"/>
    <w:rsid w:val="00CB77EF"/>
    <w:rsid w:val="00CC4D47"/>
    <w:rsid w:val="00CC69A9"/>
    <w:rsid w:val="00CC6C0A"/>
    <w:rsid w:val="00CC6D6A"/>
    <w:rsid w:val="00CD0940"/>
    <w:rsid w:val="00CD0DFB"/>
    <w:rsid w:val="00CD1D84"/>
    <w:rsid w:val="00CD2B30"/>
    <w:rsid w:val="00CD370B"/>
    <w:rsid w:val="00CD5AD9"/>
    <w:rsid w:val="00CD5CEE"/>
    <w:rsid w:val="00CD6405"/>
    <w:rsid w:val="00CF1B6D"/>
    <w:rsid w:val="00CF3DAD"/>
    <w:rsid w:val="00CF3ED1"/>
    <w:rsid w:val="00CF5941"/>
    <w:rsid w:val="00CF629C"/>
    <w:rsid w:val="00CF7065"/>
    <w:rsid w:val="00CF72AE"/>
    <w:rsid w:val="00D00007"/>
    <w:rsid w:val="00D0582A"/>
    <w:rsid w:val="00D05C44"/>
    <w:rsid w:val="00D07E3E"/>
    <w:rsid w:val="00D07F74"/>
    <w:rsid w:val="00D11874"/>
    <w:rsid w:val="00D12050"/>
    <w:rsid w:val="00D14196"/>
    <w:rsid w:val="00D145CC"/>
    <w:rsid w:val="00D159DC"/>
    <w:rsid w:val="00D164C9"/>
    <w:rsid w:val="00D1707F"/>
    <w:rsid w:val="00D17EC9"/>
    <w:rsid w:val="00D20060"/>
    <w:rsid w:val="00D20BBE"/>
    <w:rsid w:val="00D23824"/>
    <w:rsid w:val="00D261C7"/>
    <w:rsid w:val="00D26521"/>
    <w:rsid w:val="00D26E80"/>
    <w:rsid w:val="00D304C7"/>
    <w:rsid w:val="00D35683"/>
    <w:rsid w:val="00D403FD"/>
    <w:rsid w:val="00D4108E"/>
    <w:rsid w:val="00D41422"/>
    <w:rsid w:val="00D42DB9"/>
    <w:rsid w:val="00D44698"/>
    <w:rsid w:val="00D46143"/>
    <w:rsid w:val="00D46EFB"/>
    <w:rsid w:val="00D5091B"/>
    <w:rsid w:val="00D51507"/>
    <w:rsid w:val="00D5179E"/>
    <w:rsid w:val="00D51C58"/>
    <w:rsid w:val="00D531C8"/>
    <w:rsid w:val="00D5447F"/>
    <w:rsid w:val="00D5639E"/>
    <w:rsid w:val="00D57296"/>
    <w:rsid w:val="00D62578"/>
    <w:rsid w:val="00D629A7"/>
    <w:rsid w:val="00D63280"/>
    <w:rsid w:val="00D63294"/>
    <w:rsid w:val="00D65207"/>
    <w:rsid w:val="00D664A6"/>
    <w:rsid w:val="00D666EE"/>
    <w:rsid w:val="00D70037"/>
    <w:rsid w:val="00D718D9"/>
    <w:rsid w:val="00D731E2"/>
    <w:rsid w:val="00D735D1"/>
    <w:rsid w:val="00D773A6"/>
    <w:rsid w:val="00D81704"/>
    <w:rsid w:val="00D829B2"/>
    <w:rsid w:val="00D908A0"/>
    <w:rsid w:val="00D90DF3"/>
    <w:rsid w:val="00D92D55"/>
    <w:rsid w:val="00D93BB8"/>
    <w:rsid w:val="00D95543"/>
    <w:rsid w:val="00D961D8"/>
    <w:rsid w:val="00DA1C9E"/>
    <w:rsid w:val="00DA1E9B"/>
    <w:rsid w:val="00DA3077"/>
    <w:rsid w:val="00DA30C2"/>
    <w:rsid w:val="00DA4109"/>
    <w:rsid w:val="00DA62B6"/>
    <w:rsid w:val="00DA7157"/>
    <w:rsid w:val="00DB04C6"/>
    <w:rsid w:val="00DB3F74"/>
    <w:rsid w:val="00DB58F2"/>
    <w:rsid w:val="00DC073D"/>
    <w:rsid w:val="00DC1194"/>
    <w:rsid w:val="00DC1C17"/>
    <w:rsid w:val="00DC3784"/>
    <w:rsid w:val="00DC4973"/>
    <w:rsid w:val="00DC5548"/>
    <w:rsid w:val="00DD1674"/>
    <w:rsid w:val="00DD2DAA"/>
    <w:rsid w:val="00DD3587"/>
    <w:rsid w:val="00DD39BA"/>
    <w:rsid w:val="00DD43A9"/>
    <w:rsid w:val="00DE1903"/>
    <w:rsid w:val="00DE1F97"/>
    <w:rsid w:val="00DE7540"/>
    <w:rsid w:val="00DE77A8"/>
    <w:rsid w:val="00DF12A6"/>
    <w:rsid w:val="00DF22CE"/>
    <w:rsid w:val="00DF298C"/>
    <w:rsid w:val="00DF37CE"/>
    <w:rsid w:val="00DF4669"/>
    <w:rsid w:val="00DF4E8E"/>
    <w:rsid w:val="00DF50AB"/>
    <w:rsid w:val="00DF5DD2"/>
    <w:rsid w:val="00DF7D12"/>
    <w:rsid w:val="00DF7FED"/>
    <w:rsid w:val="00E000A8"/>
    <w:rsid w:val="00E0158E"/>
    <w:rsid w:val="00E01C7F"/>
    <w:rsid w:val="00E05294"/>
    <w:rsid w:val="00E06913"/>
    <w:rsid w:val="00E06D8B"/>
    <w:rsid w:val="00E077FD"/>
    <w:rsid w:val="00E07FBD"/>
    <w:rsid w:val="00E109BE"/>
    <w:rsid w:val="00E2036A"/>
    <w:rsid w:val="00E26125"/>
    <w:rsid w:val="00E303CD"/>
    <w:rsid w:val="00E31386"/>
    <w:rsid w:val="00E321DF"/>
    <w:rsid w:val="00E32B96"/>
    <w:rsid w:val="00E34E4B"/>
    <w:rsid w:val="00E36158"/>
    <w:rsid w:val="00E3690B"/>
    <w:rsid w:val="00E36FAD"/>
    <w:rsid w:val="00E36FD2"/>
    <w:rsid w:val="00E4038D"/>
    <w:rsid w:val="00E406A2"/>
    <w:rsid w:val="00E416BF"/>
    <w:rsid w:val="00E46651"/>
    <w:rsid w:val="00E467C8"/>
    <w:rsid w:val="00E47D58"/>
    <w:rsid w:val="00E503AD"/>
    <w:rsid w:val="00E50910"/>
    <w:rsid w:val="00E527BE"/>
    <w:rsid w:val="00E530FD"/>
    <w:rsid w:val="00E53E31"/>
    <w:rsid w:val="00E568A7"/>
    <w:rsid w:val="00E570EE"/>
    <w:rsid w:val="00E62317"/>
    <w:rsid w:val="00E67F92"/>
    <w:rsid w:val="00E730FA"/>
    <w:rsid w:val="00E73D66"/>
    <w:rsid w:val="00E7547C"/>
    <w:rsid w:val="00E80740"/>
    <w:rsid w:val="00E80D10"/>
    <w:rsid w:val="00E81FDA"/>
    <w:rsid w:val="00E86140"/>
    <w:rsid w:val="00E86955"/>
    <w:rsid w:val="00E90E38"/>
    <w:rsid w:val="00E91781"/>
    <w:rsid w:val="00E927FB"/>
    <w:rsid w:val="00E948F0"/>
    <w:rsid w:val="00E95207"/>
    <w:rsid w:val="00E96996"/>
    <w:rsid w:val="00E96F04"/>
    <w:rsid w:val="00E976DF"/>
    <w:rsid w:val="00E97DBB"/>
    <w:rsid w:val="00EA0797"/>
    <w:rsid w:val="00EA09B0"/>
    <w:rsid w:val="00EA215A"/>
    <w:rsid w:val="00EA25E1"/>
    <w:rsid w:val="00EA3CB3"/>
    <w:rsid w:val="00EA564A"/>
    <w:rsid w:val="00EA6491"/>
    <w:rsid w:val="00EA7319"/>
    <w:rsid w:val="00EA7D46"/>
    <w:rsid w:val="00EA7EB9"/>
    <w:rsid w:val="00EB065E"/>
    <w:rsid w:val="00EB1A1B"/>
    <w:rsid w:val="00EB223C"/>
    <w:rsid w:val="00EB3639"/>
    <w:rsid w:val="00EB3987"/>
    <w:rsid w:val="00EB6C7A"/>
    <w:rsid w:val="00EB6FB0"/>
    <w:rsid w:val="00EB6FB2"/>
    <w:rsid w:val="00EC0098"/>
    <w:rsid w:val="00EC0CCD"/>
    <w:rsid w:val="00EC6E7C"/>
    <w:rsid w:val="00ED1838"/>
    <w:rsid w:val="00ED31AA"/>
    <w:rsid w:val="00ED408D"/>
    <w:rsid w:val="00ED4EA2"/>
    <w:rsid w:val="00ED7525"/>
    <w:rsid w:val="00ED7A6E"/>
    <w:rsid w:val="00EE2414"/>
    <w:rsid w:val="00EE2F48"/>
    <w:rsid w:val="00EE4066"/>
    <w:rsid w:val="00EE43A6"/>
    <w:rsid w:val="00EE5BD1"/>
    <w:rsid w:val="00EE623A"/>
    <w:rsid w:val="00EE7006"/>
    <w:rsid w:val="00EE741E"/>
    <w:rsid w:val="00EF0C5E"/>
    <w:rsid w:val="00EF0E59"/>
    <w:rsid w:val="00EF2435"/>
    <w:rsid w:val="00EF7B71"/>
    <w:rsid w:val="00F00953"/>
    <w:rsid w:val="00F01B97"/>
    <w:rsid w:val="00F01BF9"/>
    <w:rsid w:val="00F05572"/>
    <w:rsid w:val="00F062D1"/>
    <w:rsid w:val="00F0633C"/>
    <w:rsid w:val="00F07EE5"/>
    <w:rsid w:val="00F1028C"/>
    <w:rsid w:val="00F12F43"/>
    <w:rsid w:val="00F14829"/>
    <w:rsid w:val="00F241A7"/>
    <w:rsid w:val="00F27180"/>
    <w:rsid w:val="00F34F25"/>
    <w:rsid w:val="00F3503F"/>
    <w:rsid w:val="00F40F3E"/>
    <w:rsid w:val="00F415B9"/>
    <w:rsid w:val="00F428E5"/>
    <w:rsid w:val="00F43320"/>
    <w:rsid w:val="00F437F7"/>
    <w:rsid w:val="00F438A7"/>
    <w:rsid w:val="00F43CED"/>
    <w:rsid w:val="00F43DAE"/>
    <w:rsid w:val="00F44E6B"/>
    <w:rsid w:val="00F45D16"/>
    <w:rsid w:val="00F501E0"/>
    <w:rsid w:val="00F5156E"/>
    <w:rsid w:val="00F51C08"/>
    <w:rsid w:val="00F528A8"/>
    <w:rsid w:val="00F5395E"/>
    <w:rsid w:val="00F5484A"/>
    <w:rsid w:val="00F55C0E"/>
    <w:rsid w:val="00F56CA1"/>
    <w:rsid w:val="00F574D0"/>
    <w:rsid w:val="00F613F4"/>
    <w:rsid w:val="00F616BD"/>
    <w:rsid w:val="00F653AD"/>
    <w:rsid w:val="00F66174"/>
    <w:rsid w:val="00F7116C"/>
    <w:rsid w:val="00F7228D"/>
    <w:rsid w:val="00F72731"/>
    <w:rsid w:val="00F739CD"/>
    <w:rsid w:val="00F74A21"/>
    <w:rsid w:val="00F7758B"/>
    <w:rsid w:val="00F80668"/>
    <w:rsid w:val="00F81F21"/>
    <w:rsid w:val="00F82F76"/>
    <w:rsid w:val="00F83DF4"/>
    <w:rsid w:val="00F85CC1"/>
    <w:rsid w:val="00F9209A"/>
    <w:rsid w:val="00F92141"/>
    <w:rsid w:val="00F92516"/>
    <w:rsid w:val="00F94622"/>
    <w:rsid w:val="00F96624"/>
    <w:rsid w:val="00FA0169"/>
    <w:rsid w:val="00FA0A5B"/>
    <w:rsid w:val="00FA1179"/>
    <w:rsid w:val="00FA1547"/>
    <w:rsid w:val="00FA37BE"/>
    <w:rsid w:val="00FA59DA"/>
    <w:rsid w:val="00FA6D66"/>
    <w:rsid w:val="00FA711D"/>
    <w:rsid w:val="00FB1561"/>
    <w:rsid w:val="00FB29C7"/>
    <w:rsid w:val="00FB736C"/>
    <w:rsid w:val="00FB74FD"/>
    <w:rsid w:val="00FC12C3"/>
    <w:rsid w:val="00FC1E48"/>
    <w:rsid w:val="00FC24D2"/>
    <w:rsid w:val="00FC2FAD"/>
    <w:rsid w:val="00FC717F"/>
    <w:rsid w:val="00FC7BDE"/>
    <w:rsid w:val="00FD1CB3"/>
    <w:rsid w:val="00FD1DD8"/>
    <w:rsid w:val="00FD2C98"/>
    <w:rsid w:val="00FD3D6D"/>
    <w:rsid w:val="00FD3DFE"/>
    <w:rsid w:val="00FD603A"/>
    <w:rsid w:val="00FD7F30"/>
    <w:rsid w:val="00FE031C"/>
    <w:rsid w:val="00FE6D2A"/>
    <w:rsid w:val="00FF0260"/>
    <w:rsid w:val="00FF16B1"/>
    <w:rsid w:val="00FF239F"/>
    <w:rsid w:val="00FF24AA"/>
    <w:rsid w:val="00FF46D4"/>
    <w:rsid w:val="00FF51F3"/>
    <w:rsid w:val="00FF68A9"/>
    <w:rsid w:val="00FF7C4D"/>
    <w:rsid w:val="00FF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79B66D"/>
  <w15:docId w15:val="{F89BFA8F-C2D6-4591-A957-9C7519D0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347"/>
  </w:style>
  <w:style w:type="paragraph" w:styleId="Ttulo1">
    <w:name w:val="heading 1"/>
    <w:basedOn w:val="Normal"/>
    <w:next w:val="Normal"/>
    <w:qFormat/>
    <w:rsid w:val="00CB5EFA"/>
    <w:pPr>
      <w:keepNext/>
      <w:jc w:val="center"/>
      <w:outlineLvl w:val="0"/>
    </w:pPr>
    <w:rPr>
      <w:b/>
      <w:i/>
      <w:sz w:val="32"/>
    </w:rPr>
  </w:style>
  <w:style w:type="paragraph" w:styleId="Ttulo2">
    <w:name w:val="heading 2"/>
    <w:basedOn w:val="Normal"/>
    <w:next w:val="Normal"/>
    <w:qFormat/>
    <w:rsid w:val="00CB5EFA"/>
    <w:pPr>
      <w:keepNext/>
      <w:outlineLvl w:val="1"/>
    </w:pPr>
    <w:rPr>
      <w:sz w:val="24"/>
    </w:rPr>
  </w:style>
  <w:style w:type="paragraph" w:styleId="Ttulo3">
    <w:name w:val="heading 3"/>
    <w:basedOn w:val="Normal"/>
    <w:next w:val="Normal"/>
    <w:qFormat/>
    <w:rsid w:val="00CB5EFA"/>
    <w:pPr>
      <w:keepNext/>
      <w:jc w:val="right"/>
      <w:outlineLvl w:val="2"/>
    </w:pPr>
    <w:rPr>
      <w:i/>
    </w:rPr>
  </w:style>
  <w:style w:type="paragraph" w:styleId="Ttulo4">
    <w:name w:val="heading 4"/>
    <w:basedOn w:val="Normal"/>
    <w:next w:val="Normal"/>
    <w:qFormat/>
    <w:rsid w:val="00CB5EFA"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CB5EFA"/>
    <w:pPr>
      <w:keepNext/>
      <w:jc w:val="center"/>
      <w:outlineLvl w:val="4"/>
    </w:pPr>
    <w:rPr>
      <w:b/>
      <w:sz w:val="24"/>
    </w:rPr>
  </w:style>
  <w:style w:type="paragraph" w:styleId="Ttulo6">
    <w:name w:val="heading 6"/>
    <w:basedOn w:val="Normal"/>
    <w:next w:val="Normal"/>
    <w:qFormat/>
    <w:rsid w:val="00CB5EFA"/>
    <w:pPr>
      <w:keepNext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rsid w:val="00CB5EFA"/>
    <w:pPr>
      <w:keepNext/>
      <w:jc w:val="center"/>
      <w:outlineLvl w:val="6"/>
    </w:pPr>
    <w:rPr>
      <w:b/>
      <w:i/>
    </w:rPr>
  </w:style>
  <w:style w:type="paragraph" w:styleId="Ttulo8">
    <w:name w:val="heading 8"/>
    <w:basedOn w:val="Normal"/>
    <w:next w:val="Normal"/>
    <w:qFormat/>
    <w:rsid w:val="00CB5EFA"/>
    <w:pPr>
      <w:keepNext/>
      <w:ind w:left="342" w:hanging="342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B5EF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CB5EF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CB5EFA"/>
    <w:rPr>
      <w:sz w:val="20"/>
    </w:rPr>
  </w:style>
  <w:style w:type="paragraph" w:styleId="Textoindependiente">
    <w:name w:val="Body Text"/>
    <w:aliases w:val="RFQ Text,RFQ"/>
    <w:basedOn w:val="Normal"/>
    <w:rsid w:val="00CB5EFA"/>
    <w:pPr>
      <w:spacing w:after="120"/>
    </w:pPr>
    <w:rPr>
      <w:sz w:val="24"/>
    </w:rPr>
  </w:style>
  <w:style w:type="paragraph" w:styleId="Ttulo">
    <w:name w:val="Title"/>
    <w:basedOn w:val="Normal"/>
    <w:qFormat/>
    <w:rsid w:val="00CB5EFA"/>
    <w:pPr>
      <w:shd w:val="pct25" w:color="auto" w:fill="FFFFFF"/>
      <w:tabs>
        <w:tab w:val="left" w:pos="9540"/>
        <w:tab w:val="left" w:pos="9630"/>
      </w:tabs>
      <w:spacing w:before="120" w:after="120" w:line="480" w:lineRule="auto"/>
      <w:jc w:val="center"/>
    </w:pPr>
    <w:rPr>
      <w:b/>
      <w:sz w:val="32"/>
    </w:rPr>
  </w:style>
  <w:style w:type="paragraph" w:styleId="Textonotapie">
    <w:name w:val="footnote text"/>
    <w:basedOn w:val="Normal"/>
    <w:semiHidden/>
    <w:rsid w:val="00CB5EFA"/>
  </w:style>
  <w:style w:type="paragraph" w:styleId="Listaconvietas2">
    <w:name w:val="List Bullet 2"/>
    <w:basedOn w:val="Normal"/>
    <w:autoRedefine/>
    <w:rsid w:val="00CB5EFA"/>
    <w:pPr>
      <w:numPr>
        <w:numId w:val="1"/>
      </w:numPr>
    </w:pPr>
  </w:style>
  <w:style w:type="table" w:styleId="Tablaconcuadrcula">
    <w:name w:val="Table Grid"/>
    <w:basedOn w:val="Tablanormal"/>
    <w:rsid w:val="000A2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rsid w:val="000A2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ipervnculo">
    <w:name w:val="Hyperlink"/>
    <w:basedOn w:val="Fuentedeprrafopredeter"/>
    <w:rsid w:val="00AE0A0E"/>
    <w:rPr>
      <w:color w:val="0000FF"/>
      <w:u w:val="single"/>
    </w:rPr>
  </w:style>
  <w:style w:type="character" w:styleId="Hipervnculovisitado">
    <w:name w:val="FollowedHyperlink"/>
    <w:basedOn w:val="Fuentedeprrafopredeter"/>
    <w:rsid w:val="00CB77EF"/>
    <w:rPr>
      <w:color w:val="800080"/>
      <w:u w:val="single"/>
    </w:rPr>
  </w:style>
  <w:style w:type="paragraph" w:styleId="Textodeglobo">
    <w:name w:val="Balloon Text"/>
    <w:basedOn w:val="Normal"/>
    <w:semiHidden/>
    <w:rsid w:val="00EA6491"/>
    <w:rPr>
      <w:rFonts w:ascii="Tahoma" w:hAnsi="Tahoma" w:cs="Tahoma"/>
      <w:sz w:val="16"/>
      <w:szCs w:val="16"/>
    </w:rPr>
  </w:style>
  <w:style w:type="paragraph" w:customStyle="1" w:styleId="ITCWPHeader">
    <w:name w:val="ITC WP Header"/>
    <w:basedOn w:val="Normal"/>
    <w:link w:val="ITCWPHeaderChar"/>
    <w:rsid w:val="00D51507"/>
    <w:rPr>
      <w:rFonts w:ascii="Arial" w:eastAsia="SimSun" w:hAnsi="Arial" w:cs="Arial"/>
      <w:caps/>
      <w:color w:val="808080"/>
      <w:spacing w:val="-2"/>
      <w:sz w:val="17"/>
      <w:szCs w:val="17"/>
    </w:rPr>
  </w:style>
  <w:style w:type="character" w:customStyle="1" w:styleId="ITCWPHeaderChar">
    <w:name w:val="ITC WP Header Char"/>
    <w:basedOn w:val="Fuentedeprrafopredeter"/>
    <w:link w:val="ITCWPHeader"/>
    <w:rsid w:val="00D51507"/>
    <w:rPr>
      <w:rFonts w:ascii="Arial" w:eastAsia="SimSun" w:hAnsi="Arial" w:cs="Arial"/>
      <w:caps/>
      <w:color w:val="808080"/>
      <w:spacing w:val="-2"/>
      <w:sz w:val="17"/>
      <w:szCs w:val="17"/>
      <w:lang w:val="en-US" w:eastAsia="en-US" w:bidi="ar-SA"/>
    </w:rPr>
  </w:style>
  <w:style w:type="paragraph" w:customStyle="1" w:styleId="ITCWPFooter1">
    <w:name w:val="ITC WP Footer 1"/>
    <w:basedOn w:val="Normal"/>
    <w:link w:val="ITCWPFooter1Char"/>
    <w:rsid w:val="00D51507"/>
    <w:pPr>
      <w:tabs>
        <w:tab w:val="center" w:pos="4320"/>
        <w:tab w:val="right" w:pos="8640"/>
      </w:tabs>
      <w:ind w:right="-6"/>
      <w:jc w:val="right"/>
    </w:pPr>
    <w:rPr>
      <w:rFonts w:ascii="Arial" w:eastAsia="SimSun" w:hAnsi="Arial" w:cs="Arial"/>
      <w:b/>
      <w:color w:val="808080"/>
      <w:sz w:val="16"/>
      <w:szCs w:val="16"/>
    </w:rPr>
  </w:style>
  <w:style w:type="character" w:customStyle="1" w:styleId="ITCWPFooter1Char">
    <w:name w:val="ITC WP Footer 1 Char"/>
    <w:basedOn w:val="Fuentedeprrafopredeter"/>
    <w:link w:val="ITCWPFooter1"/>
    <w:rsid w:val="00D51507"/>
    <w:rPr>
      <w:rFonts w:ascii="Arial" w:eastAsia="SimSun" w:hAnsi="Arial" w:cs="Arial"/>
      <w:b/>
      <w:color w:val="808080"/>
      <w:sz w:val="16"/>
      <w:szCs w:val="16"/>
      <w:lang w:val="en-US" w:eastAsia="en-US" w:bidi="ar-SA"/>
    </w:rPr>
  </w:style>
  <w:style w:type="paragraph" w:customStyle="1" w:styleId="ITCWPFooter2">
    <w:name w:val="ITC WP Footer 2"/>
    <w:basedOn w:val="Normal"/>
    <w:link w:val="ITCWPFooter2Char"/>
    <w:rsid w:val="00D51507"/>
    <w:pPr>
      <w:tabs>
        <w:tab w:val="center" w:pos="4320"/>
        <w:tab w:val="right" w:pos="8640"/>
      </w:tabs>
      <w:ind w:right="-6"/>
      <w:jc w:val="right"/>
    </w:pPr>
    <w:rPr>
      <w:rFonts w:ascii="Arial" w:eastAsia="SimSun" w:hAnsi="Arial" w:cs="Arial"/>
      <w:color w:val="808080"/>
      <w:sz w:val="16"/>
      <w:szCs w:val="16"/>
    </w:rPr>
  </w:style>
  <w:style w:type="character" w:customStyle="1" w:styleId="ITCWPFooter2Char">
    <w:name w:val="ITC WP Footer 2 Char"/>
    <w:basedOn w:val="Fuentedeprrafopredeter"/>
    <w:link w:val="ITCWPFooter2"/>
    <w:rsid w:val="00D51507"/>
    <w:rPr>
      <w:rFonts w:ascii="Arial" w:eastAsia="SimSun" w:hAnsi="Arial" w:cs="Arial"/>
      <w:color w:val="808080"/>
      <w:sz w:val="16"/>
      <w:szCs w:val="16"/>
      <w:lang w:val="en-US" w:eastAsia="en-US" w:bidi="ar-SA"/>
    </w:rPr>
  </w:style>
  <w:style w:type="character" w:customStyle="1" w:styleId="EmailStyle33">
    <w:name w:val="EmailStyle33"/>
    <w:basedOn w:val="Fuentedeprrafopredeter"/>
    <w:semiHidden/>
    <w:rsid w:val="00DA1E9B"/>
    <w:rPr>
      <w:rFonts w:ascii="Verdana" w:hAnsi="Verdana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paragraph" w:styleId="Textosinformato">
    <w:name w:val="Plain Text"/>
    <w:basedOn w:val="Normal"/>
    <w:link w:val="TextosinformatoCar"/>
    <w:uiPriority w:val="99"/>
    <w:rsid w:val="00062ACF"/>
    <w:rPr>
      <w:rFonts w:ascii="Courier New" w:hAnsi="Courier New" w:cs="Courier New"/>
    </w:rPr>
  </w:style>
  <w:style w:type="paragraph" w:styleId="Descripcin">
    <w:name w:val="caption"/>
    <w:basedOn w:val="Normal"/>
    <w:next w:val="Normal"/>
    <w:qFormat/>
    <w:rsid w:val="00062ACF"/>
    <w:rPr>
      <w:b/>
      <w:bCs/>
    </w:rPr>
  </w:style>
  <w:style w:type="paragraph" w:styleId="Lista">
    <w:name w:val="List"/>
    <w:basedOn w:val="Normal"/>
    <w:uiPriority w:val="99"/>
    <w:unhideWhenUsed/>
    <w:rsid w:val="0033065A"/>
    <w:pPr>
      <w:ind w:left="360" w:hanging="360"/>
    </w:pPr>
    <w:rPr>
      <w:rFonts w:ascii="Calibri" w:eastAsia="Calibri" w:hAnsi="Calibri"/>
      <w:sz w:val="22"/>
      <w:szCs w:val="22"/>
    </w:rPr>
  </w:style>
  <w:style w:type="character" w:styleId="Textoennegrita">
    <w:name w:val="Strong"/>
    <w:qFormat/>
    <w:rsid w:val="00087832"/>
    <w:rPr>
      <w:b/>
      <w:bCs/>
    </w:rPr>
  </w:style>
  <w:style w:type="paragraph" w:customStyle="1" w:styleId="Default">
    <w:name w:val="Default"/>
    <w:rsid w:val="0008783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06BE4"/>
    <w:pPr>
      <w:ind w:left="720"/>
      <w:contextualSpacing/>
    </w:p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62F95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023347"/>
    <w:pPr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2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50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9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hyperlink" Target="mailto:pgallucci@adecoagro.com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mailto:pgallucci@adecoagro.com" TargetMode="Externa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hyperlink" Target="mailto:pgallucci@adecoagro.com" TargetMode="External"/><Relationship Id="rId25" Type="http://schemas.openxmlformats.org/officeDocument/2006/relationships/hyperlink" Target="https://docs.google.com/document/d/1Q3AaCVL1dgKYEBR5R2LFaTf-DR6f3cpdCYBwmgUz_ss/edit" TargetMode="Externa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hyperlink" Target="mailto:lpaats@adecoagro.co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hyperlink" Target="https://docs.google.com/document/d/1MNZrDdByv4A3lSbSX9JKDBq3vzD97UtgxVApWfZPhhg/edit%22%20%22heading=h.gjdgx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hyperlink" Target="https://docs.google.com/document/d/185XCEacGRcmIOKHyhqJdx0M-8DAWFTzfVhSBjYMiBRI/edit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lpaats@adecoagro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hyperlink" Target="mailto:pgallucci@adecoagro.com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grant\My%20Documents\template-docs\final-templates\meet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538220f-796c-4544-9011-6b3376075532">
      <UserInfo>
        <DisplayName>Narendra Sahoo</DisplayName>
        <AccountId>18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7A38E1C0FBFB4FB77E64114A1C5A3C" ma:contentTypeVersion="1" ma:contentTypeDescription="Create a new document." ma:contentTypeScope="" ma:versionID="c7024ff354ba753d15db69ea58682639">
  <xsd:schema xmlns:xsd="http://www.w3.org/2001/XMLSchema" xmlns:xs="http://www.w3.org/2001/XMLSchema" xmlns:p="http://schemas.microsoft.com/office/2006/metadata/properties" xmlns:ns2="0538220f-796c-4544-9011-6b3376075532" targetNamespace="http://schemas.microsoft.com/office/2006/metadata/properties" ma:root="true" ma:fieldsID="abc0f6490b44d5049754094a91b0c171" ns2:_="">
    <xsd:import namespace="0538220f-796c-4544-9011-6b337607553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38220f-796c-4544-9011-6b337607553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EBD06-76A7-4B2C-AF2D-2DC504090ED3}">
  <ds:schemaRefs>
    <ds:schemaRef ds:uri="http://schemas.microsoft.com/office/2006/metadata/properties"/>
    <ds:schemaRef ds:uri="http://schemas.microsoft.com/office/infopath/2007/PartnerControls"/>
    <ds:schemaRef ds:uri="0538220f-796c-4544-9011-6b3376075532"/>
  </ds:schemaRefs>
</ds:datastoreItem>
</file>

<file path=customXml/itemProps2.xml><?xml version="1.0" encoding="utf-8"?>
<ds:datastoreItem xmlns:ds="http://schemas.openxmlformats.org/officeDocument/2006/customXml" ds:itemID="{1545F90E-42EC-4D0A-94AE-AFCA78ED4E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C0094F-A528-4E7A-A2A7-3704791407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38220f-796c-4544-9011-6b3376075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BA419D-D7F8-46E8-BB62-C218D789E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</Template>
  <TotalTime>11321</TotalTime>
  <Pages>4</Pages>
  <Words>600</Words>
  <Characters>3304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ISS CMR</dc:subject>
  <dc:creator>Rocio V. Ortiz</dc:creator>
  <cp:lastModifiedBy>Alejandro Baracca</cp:lastModifiedBy>
  <cp:revision>330</cp:revision>
  <cp:lastPrinted>2011-09-07T19:00:00Z</cp:lastPrinted>
  <dcterms:created xsi:type="dcterms:W3CDTF">2014-08-27T21:22:00Z</dcterms:created>
  <dcterms:modified xsi:type="dcterms:W3CDTF">2020-01-02T22:35:00Z</dcterms:modified>
  <cp:category>Mitsui Foods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0x010100AD7A38E1C0FBFB4FB77E64114A1C5A3C</vt:lpwstr>
  </property>
</Properties>
</file>