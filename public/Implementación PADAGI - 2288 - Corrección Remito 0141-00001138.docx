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9810B8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sdt>
          <w:sdtPr>
            <w:rPr>
              <w:rFonts w:ascii="Arial" w:hAnsi="Arial" w:cs="Arial"/>
              <w:color w:val="000000"/>
              <w:sz w:val="20"/>
              <w:szCs w:val="20"/>
            </w:rPr>
            <w:alias w:val="Título"/>
            <w:tag w:val=""/>
            <w:id w:val="-1186124923"/>
            <w:placeholder>
              <w:docPart w:val="C5C16543188B43838E277D712780EB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0F6E29" w:rsidRPr="005550CA" w:rsidRDefault="001F2D61" w:rsidP="00064206">
                <w:pPr>
                  <w:widowControl w:val="0"/>
                  <w:autoSpaceDE w:val="0"/>
                  <w:autoSpaceDN w:val="0"/>
                  <w:adjustRightInd w:val="0"/>
                  <w:spacing w:before="120" w:after="0" w:line="240" w:lineRule="auto"/>
                  <w:ind w:left="126" w:right="80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Implementación PADAGI - 2288 - Corrección Remito 0141-00001138</w:t>
                </w:r>
              </w:p>
            </w:tc>
          </w:sdtContent>
        </w:sdt>
      </w:tr>
      <w:tr w:rsidR="000F6E29" w:rsidRPr="00F26448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26448" w:rsidRDefault="005550CA" w:rsidP="001F2D6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 </w:t>
            </w:r>
            <w:r w:rsidR="00B34CEE" w:rsidRPr="00F2644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Solicitud </w:t>
            </w:r>
            <w:r w:rsidR="001F2D6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2288</w:t>
            </w:r>
          </w:p>
        </w:tc>
      </w:tr>
      <w:tr w:rsidR="000F6E29" w:rsidRPr="00F26448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2644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26448">
              <w:rPr>
                <w:rFonts w:ascii="Arial" w:hAnsi="Arial" w:cs="Arial"/>
                <w:color w:val="000000"/>
                <w:lang w:val="en-US"/>
              </w:rPr>
              <w:t>Submitted by:</w:t>
            </w:r>
            <w:r w:rsidRPr="00F26448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  <w:r w:rsidRPr="00F26448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1566D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B1566D"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B34CEE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705704" w:rsidRDefault="00320D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instrText xml:space="preserve"> CREATEDATE  \@ "yyyy-MM-dd"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fldChar w:fldCharType="separate"/>
            </w:r>
            <w:r w:rsidR="001F2D61">
              <w:rPr>
                <w:rFonts w:ascii="Arial" w:hAnsi="Arial" w:cs="Arial"/>
                <w:noProof/>
                <w:color w:val="000000"/>
                <w:sz w:val="20"/>
                <w:szCs w:val="20"/>
                <w:lang w:val="en-US"/>
              </w:rPr>
              <w:t>2020-08-14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0F6E29" w:rsidRPr="00F26448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Pr="00F26448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 w:rsidRPr="001F2D6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sdt>
          <w:sdtPr>
            <w:rPr>
              <w:rFonts w:ascii="Arial" w:hAnsi="Arial" w:cs="Arial"/>
              <w:color w:val="000000"/>
              <w:sz w:val="20"/>
              <w:szCs w:val="20"/>
            </w:rPr>
            <w:alias w:val="Título"/>
            <w:tag w:val=""/>
            <w:id w:val="420921232"/>
            <w:placeholder>
              <w:docPart w:val="A0944EBA22204B7E97D9EDD6BE435E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0F6E29" w:rsidRDefault="001F2D61">
                <w:pPr>
                  <w:widowControl w:val="0"/>
                  <w:autoSpaceDE w:val="0"/>
                  <w:autoSpaceDN w:val="0"/>
                  <w:adjustRightInd w:val="0"/>
                  <w:spacing w:before="120" w:after="0" w:line="240" w:lineRule="auto"/>
                  <w:ind w:left="126" w:right="80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Implementación PADAGI - 2288 - Corrección Remito 0141-00001138</w:t>
                </w:r>
              </w:p>
            </w:tc>
          </w:sdtContent>
        </w:sdt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sdt>
          <w:sdtPr>
            <w:rPr>
              <w:rFonts w:ascii="Arial" w:hAnsi="Arial" w:cs="Arial"/>
              <w:color w:val="000000"/>
              <w:sz w:val="20"/>
              <w:szCs w:val="20"/>
            </w:rPr>
            <w:alias w:val="Título"/>
            <w:tag w:val=""/>
            <w:id w:val="639158020"/>
            <w:placeholder>
              <w:docPart w:val="1E25D88A00224B0DAB7A8895F9D2E8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0F6E29" w:rsidRDefault="001F2D61">
                <w:pPr>
                  <w:widowControl w:val="0"/>
                  <w:autoSpaceDE w:val="0"/>
                  <w:autoSpaceDN w:val="0"/>
                  <w:adjustRightInd w:val="0"/>
                  <w:spacing w:before="120" w:after="0" w:line="240" w:lineRule="auto"/>
                  <w:ind w:left="126" w:right="80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Implementación PADAGI - 2288 - Corrección Remito 0141-00001138</w:t>
                </w:r>
              </w:p>
            </w:tc>
          </w:sdtContent>
        </w:sdt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sdt>
          <w:sdtPr>
            <w:rPr>
              <w:rFonts w:ascii="Arial" w:hAnsi="Arial" w:cs="Arial"/>
              <w:color w:val="000000"/>
              <w:sz w:val="20"/>
              <w:szCs w:val="20"/>
            </w:rPr>
            <w:alias w:val="Título"/>
            <w:tag w:val=""/>
            <w:id w:val="-645892261"/>
            <w:placeholder>
              <w:docPart w:val="1470D74A090840C392581D732391EC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0F6E29" w:rsidRDefault="001F2D61">
                <w:pPr>
                  <w:widowControl w:val="0"/>
                  <w:autoSpaceDE w:val="0"/>
                  <w:autoSpaceDN w:val="0"/>
                  <w:adjustRightInd w:val="0"/>
                  <w:spacing w:before="120" w:after="0" w:line="240" w:lineRule="auto"/>
                  <w:ind w:left="108" w:right="9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Implementación PADAGI - 2288 - Corrección Remito 0141-00001138</w:t>
                </w:r>
              </w:p>
            </w:tc>
          </w:sdtContent>
        </w:sdt>
      </w:tr>
      <w:tr w:rsidR="000F6E29" w:rsidRPr="00B34CEE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B34CEE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PADAGI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 w:rsidP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F2D61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 w:rsidRPr="00B34CEE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Tested in CRP3</w:t>
            </w:r>
          </w:p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B34CE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 w:rsidRPr="001F2D6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F91">
              <w:rPr>
                <w:rFonts w:ascii="Arial" w:hAnsi="Arial" w:cs="Arial"/>
                <w:sz w:val="24"/>
                <w:szCs w:val="24"/>
                <w:lang w:val="en-US"/>
              </w:rPr>
              <w:t>Already done in text file</w:t>
            </w:r>
          </w:p>
        </w:tc>
      </w:tr>
      <w:tr w:rsidR="000F6E29" w:rsidRPr="00B34CEE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B34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needed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RPr="001F2D6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B34CEE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B34CEE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F6E29" w:rsidRPr="00B34CEE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B34CEE">
        <w:rPr>
          <w:rFonts w:ascii="Arial" w:hAnsi="Arial" w:cs="Arial"/>
          <w:sz w:val="24"/>
          <w:szCs w:val="24"/>
          <w:lang w:val="en-US"/>
        </w:rPr>
        <w:br w:type="page"/>
      </w:r>
    </w:p>
    <w:p w:rsidR="000F6E29" w:rsidRPr="00B34CEE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F2D61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 w:rsidRPr="001F2D6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F2D61">
              <w:tc>
                <w:tcPr>
                  <w:tcW w:w="9534" w:type="dxa"/>
                  <w:shd w:val="clear" w:color="auto" w:fill="FFFFFF"/>
                </w:tcPr>
                <w:p w:rsidR="000F6E29" w:rsidRPr="00B34CEE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34CEE" w:rsidRDefault="00B34CEE" w:rsidP="00B34C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sz w:val="24"/>
                <w:szCs w:val="24"/>
              </w:rPr>
            </w:pPr>
            <w:r w:rsidRPr="00976685">
              <w:rPr>
                <w:rFonts w:ascii="Arial" w:hAnsi="Arial" w:cs="Arial"/>
                <w:sz w:val="24"/>
                <w:szCs w:val="24"/>
              </w:rPr>
              <w:t>Ejecutar script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6505C" w:rsidRPr="005550CA" w:rsidRDefault="001F2D61" w:rsidP="001F2D61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ind w:right="9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2D61">
              <w:rPr>
                <w:rFonts w:ascii="Arial" w:hAnsi="Arial" w:cs="Arial"/>
                <w:sz w:val="24"/>
                <w:szCs w:val="24"/>
                <w:lang w:val="en-US"/>
              </w:rPr>
              <w:t>CLL_F255_WSH_NEW_DELIVERIES_T1</w:t>
            </w:r>
            <w:bookmarkStart w:id="0" w:name="_GoBack"/>
            <w:bookmarkEnd w:id="0"/>
            <w:r w:rsidR="00BC328D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00981E86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58565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 w:rsidP="0058565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58565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58565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58565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711C9F" w:rsidRDefault="00320D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instrText xml:space="preserve"> CREATEDATE  \@ "yyyy-MM-dd"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fldChar w:fldCharType="separate"/>
            </w:r>
            <w:r w:rsidR="001F2D61">
              <w:rPr>
                <w:rFonts w:ascii="Arial" w:hAnsi="Arial" w:cs="Arial"/>
                <w:noProof/>
                <w:color w:val="000000"/>
                <w:sz w:val="20"/>
                <w:szCs w:val="20"/>
                <w:lang w:val="en-US"/>
              </w:rPr>
              <w:t>2020-08-14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B34CEE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F2D6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B34CEE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39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39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39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4CEE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4CEE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39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339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954" w:rsidRDefault="00B33954">
      <w:pPr>
        <w:spacing w:after="0" w:line="240" w:lineRule="auto"/>
      </w:pPr>
      <w:r>
        <w:separator/>
      </w:r>
    </w:p>
  </w:endnote>
  <w:endnote w:type="continuationSeparator" w:id="0">
    <w:p w:rsidR="00B33954" w:rsidRDefault="00B3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Pr="00B34CEE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B34CEE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B34CEE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 w:rsidRPr="00B34CEE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B34CEE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B34CEE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33954">
      <w:rPr>
        <w:rFonts w:ascii="Arial" w:hAnsi="Arial" w:cs="Arial"/>
        <w:noProof/>
        <w:color w:val="808080"/>
        <w:sz w:val="18"/>
        <w:szCs w:val="18"/>
        <w:lang w:val="en-US"/>
      </w:rPr>
      <w:t>1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954" w:rsidRDefault="00B33954">
      <w:pPr>
        <w:spacing w:after="0" w:line="240" w:lineRule="auto"/>
      </w:pPr>
      <w:r>
        <w:separator/>
      </w:r>
    </w:p>
  </w:footnote>
  <w:footnote w:type="continuationSeparator" w:id="0">
    <w:p w:rsidR="00B33954" w:rsidRDefault="00B3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BE24A5"/>
    <w:multiLevelType w:val="hybridMultilevel"/>
    <w:tmpl w:val="FE7EF1C6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7"/>
  </w:num>
  <w:num w:numId="6">
    <w:abstractNumId w:val="8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6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9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61"/>
    <w:rsid w:val="0002238D"/>
    <w:rsid w:val="00062EE3"/>
    <w:rsid w:val="00064206"/>
    <w:rsid w:val="000B06E7"/>
    <w:rsid w:val="000D0920"/>
    <w:rsid w:val="000F6E29"/>
    <w:rsid w:val="001029EE"/>
    <w:rsid w:val="00131D1B"/>
    <w:rsid w:val="00152019"/>
    <w:rsid w:val="001E2354"/>
    <w:rsid w:val="001F2D61"/>
    <w:rsid w:val="001F2E85"/>
    <w:rsid w:val="002152A5"/>
    <w:rsid w:val="00256951"/>
    <w:rsid w:val="00257123"/>
    <w:rsid w:val="00290844"/>
    <w:rsid w:val="002A0F16"/>
    <w:rsid w:val="002D46E8"/>
    <w:rsid w:val="002D6152"/>
    <w:rsid w:val="002E779C"/>
    <w:rsid w:val="00311C51"/>
    <w:rsid w:val="00311CB6"/>
    <w:rsid w:val="00320D86"/>
    <w:rsid w:val="00343881"/>
    <w:rsid w:val="00387438"/>
    <w:rsid w:val="003C5216"/>
    <w:rsid w:val="003C5C8C"/>
    <w:rsid w:val="003D6467"/>
    <w:rsid w:val="003E69B1"/>
    <w:rsid w:val="003F1496"/>
    <w:rsid w:val="003F5164"/>
    <w:rsid w:val="00441B6E"/>
    <w:rsid w:val="004656A3"/>
    <w:rsid w:val="004B592F"/>
    <w:rsid w:val="004C323B"/>
    <w:rsid w:val="004C5380"/>
    <w:rsid w:val="00511DF9"/>
    <w:rsid w:val="00553264"/>
    <w:rsid w:val="005550CA"/>
    <w:rsid w:val="00555A81"/>
    <w:rsid w:val="0056609B"/>
    <w:rsid w:val="00585658"/>
    <w:rsid w:val="00590264"/>
    <w:rsid w:val="005B154A"/>
    <w:rsid w:val="005B37D8"/>
    <w:rsid w:val="005E4119"/>
    <w:rsid w:val="005E5758"/>
    <w:rsid w:val="005E66A0"/>
    <w:rsid w:val="005F0830"/>
    <w:rsid w:val="005F4AA1"/>
    <w:rsid w:val="00600569"/>
    <w:rsid w:val="00616A00"/>
    <w:rsid w:val="006208A7"/>
    <w:rsid w:val="006220F3"/>
    <w:rsid w:val="00627545"/>
    <w:rsid w:val="0066505C"/>
    <w:rsid w:val="006830B2"/>
    <w:rsid w:val="0068440F"/>
    <w:rsid w:val="00692C5F"/>
    <w:rsid w:val="006A6256"/>
    <w:rsid w:val="006B24AB"/>
    <w:rsid w:val="006B7D7D"/>
    <w:rsid w:val="006C627D"/>
    <w:rsid w:val="006C7F4B"/>
    <w:rsid w:val="006D2886"/>
    <w:rsid w:val="00705704"/>
    <w:rsid w:val="00711C9F"/>
    <w:rsid w:val="00714594"/>
    <w:rsid w:val="007261FF"/>
    <w:rsid w:val="00754A0D"/>
    <w:rsid w:val="007668E1"/>
    <w:rsid w:val="0077680E"/>
    <w:rsid w:val="00782491"/>
    <w:rsid w:val="007A3BB1"/>
    <w:rsid w:val="007E10A0"/>
    <w:rsid w:val="007F61FE"/>
    <w:rsid w:val="008A7379"/>
    <w:rsid w:val="008D6385"/>
    <w:rsid w:val="008E0E2A"/>
    <w:rsid w:val="008E7CC1"/>
    <w:rsid w:val="008F2D9D"/>
    <w:rsid w:val="008F6F33"/>
    <w:rsid w:val="00965F7C"/>
    <w:rsid w:val="0097782E"/>
    <w:rsid w:val="009810B8"/>
    <w:rsid w:val="00981E86"/>
    <w:rsid w:val="009C4BB8"/>
    <w:rsid w:val="009D64A0"/>
    <w:rsid w:val="009D6C35"/>
    <w:rsid w:val="009E155B"/>
    <w:rsid w:val="009E7F24"/>
    <w:rsid w:val="009F16FA"/>
    <w:rsid w:val="00A03FFB"/>
    <w:rsid w:val="00A35B0C"/>
    <w:rsid w:val="00A767AC"/>
    <w:rsid w:val="00A77FF9"/>
    <w:rsid w:val="00A908F5"/>
    <w:rsid w:val="00AC696C"/>
    <w:rsid w:val="00AD4E7D"/>
    <w:rsid w:val="00AF3454"/>
    <w:rsid w:val="00B1566D"/>
    <w:rsid w:val="00B33954"/>
    <w:rsid w:val="00B34CEE"/>
    <w:rsid w:val="00B87FC6"/>
    <w:rsid w:val="00BA0668"/>
    <w:rsid w:val="00BA6CF5"/>
    <w:rsid w:val="00BC328D"/>
    <w:rsid w:val="00BC6E9C"/>
    <w:rsid w:val="00BF2908"/>
    <w:rsid w:val="00BF5E1F"/>
    <w:rsid w:val="00C0330C"/>
    <w:rsid w:val="00C17BA5"/>
    <w:rsid w:val="00C25349"/>
    <w:rsid w:val="00C50586"/>
    <w:rsid w:val="00C67641"/>
    <w:rsid w:val="00C778C6"/>
    <w:rsid w:val="00CB2F5A"/>
    <w:rsid w:val="00CC63F1"/>
    <w:rsid w:val="00CD59A0"/>
    <w:rsid w:val="00CD610F"/>
    <w:rsid w:val="00D214FB"/>
    <w:rsid w:val="00D324A0"/>
    <w:rsid w:val="00D46D38"/>
    <w:rsid w:val="00D543FF"/>
    <w:rsid w:val="00D55B9B"/>
    <w:rsid w:val="00D57942"/>
    <w:rsid w:val="00D72DA1"/>
    <w:rsid w:val="00DD0912"/>
    <w:rsid w:val="00E00FBB"/>
    <w:rsid w:val="00E04D04"/>
    <w:rsid w:val="00E05B6D"/>
    <w:rsid w:val="00E173DA"/>
    <w:rsid w:val="00E36A89"/>
    <w:rsid w:val="00E376BD"/>
    <w:rsid w:val="00E430B7"/>
    <w:rsid w:val="00E513DA"/>
    <w:rsid w:val="00E570A5"/>
    <w:rsid w:val="00EA07BB"/>
    <w:rsid w:val="00EC60D5"/>
    <w:rsid w:val="00EE087A"/>
    <w:rsid w:val="00EF40B1"/>
    <w:rsid w:val="00F03A52"/>
    <w:rsid w:val="00F25E70"/>
    <w:rsid w:val="00F26448"/>
    <w:rsid w:val="00F31BEE"/>
    <w:rsid w:val="00F33542"/>
    <w:rsid w:val="00F560A2"/>
    <w:rsid w:val="00F67691"/>
    <w:rsid w:val="00F713B7"/>
    <w:rsid w:val="00F937DE"/>
    <w:rsid w:val="00F944E6"/>
    <w:rsid w:val="00F9608E"/>
    <w:rsid w:val="00FB494E"/>
    <w:rsid w:val="00FC4D14"/>
    <w:rsid w:val="00FD5C4B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57332F"/>
  <w14:defaultImageDpi w14:val="0"/>
  <w15:docId w15:val="{BBDC2066-C6D3-4E14-9722-19AEA718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styleId="Textodelmarcadordeposicin">
    <w:name w:val="Placeholder Text"/>
    <w:basedOn w:val="Fuentedeprrafopredeter"/>
    <w:uiPriority w:val="99"/>
    <w:semiHidden/>
    <w:rsid w:val="00555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yer\Documents\Plantillas%20personalizadas%20de%20Office\Implementaci&#243;n%20PADAG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C16543188B43838E277D712780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E60B-7D4B-4560-A25A-84EEEE7001AB}"/>
      </w:docPartPr>
      <w:docPartBody>
        <w:p w:rsidR="00000000" w:rsidRDefault="0022720F">
          <w:pPr>
            <w:pStyle w:val="C5C16543188B43838E277D712780EBD5"/>
          </w:pPr>
          <w:r w:rsidRPr="00FC13A7">
            <w:rPr>
              <w:rStyle w:val="Textodelmarcadordeposicin"/>
            </w:rPr>
            <w:t>[Título]</w:t>
          </w:r>
        </w:p>
      </w:docPartBody>
    </w:docPart>
    <w:docPart>
      <w:docPartPr>
        <w:name w:val="A0944EBA22204B7E97D9EDD6BE43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1A37-0BE4-4D91-A847-EC5E920D4231}"/>
      </w:docPartPr>
      <w:docPartBody>
        <w:p w:rsidR="00000000" w:rsidRDefault="0022720F">
          <w:pPr>
            <w:pStyle w:val="A0944EBA22204B7E97D9EDD6BE435E6B"/>
          </w:pPr>
          <w:r w:rsidRPr="00FC13A7">
            <w:rPr>
              <w:rStyle w:val="Textodelmarcadordeposicin"/>
            </w:rPr>
            <w:t>[Título]</w:t>
          </w:r>
        </w:p>
      </w:docPartBody>
    </w:docPart>
    <w:docPart>
      <w:docPartPr>
        <w:name w:val="1E25D88A00224B0DAB7A8895F9D2E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B2CB7-7F4E-429C-853D-19A6D0361784}"/>
      </w:docPartPr>
      <w:docPartBody>
        <w:p w:rsidR="00000000" w:rsidRDefault="0022720F">
          <w:pPr>
            <w:pStyle w:val="1E25D88A00224B0DAB7A8895F9D2E81C"/>
          </w:pPr>
          <w:r w:rsidRPr="00FC13A7">
            <w:rPr>
              <w:rStyle w:val="Textodelmarcadordeposicin"/>
            </w:rPr>
            <w:t>[Título]</w:t>
          </w:r>
        </w:p>
      </w:docPartBody>
    </w:docPart>
    <w:docPart>
      <w:docPartPr>
        <w:name w:val="1470D74A090840C392581D732391E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27BF9-30CF-4703-A831-0419609BBD9E}"/>
      </w:docPartPr>
      <w:docPartBody>
        <w:p w:rsidR="00000000" w:rsidRDefault="0022720F">
          <w:pPr>
            <w:pStyle w:val="1470D74A090840C392581D732391EC14"/>
          </w:pPr>
          <w:r w:rsidRPr="00FC13A7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0F"/>
    <w:rsid w:val="002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5C16543188B43838E277D712780EBD5">
    <w:name w:val="C5C16543188B43838E277D712780EBD5"/>
  </w:style>
  <w:style w:type="paragraph" w:customStyle="1" w:styleId="A0944EBA22204B7E97D9EDD6BE435E6B">
    <w:name w:val="A0944EBA22204B7E97D9EDD6BE435E6B"/>
  </w:style>
  <w:style w:type="paragraph" w:customStyle="1" w:styleId="1E25D88A00224B0DAB7A8895F9D2E81C">
    <w:name w:val="1E25D88A00224B0DAB7A8895F9D2E81C"/>
  </w:style>
  <w:style w:type="paragraph" w:customStyle="1" w:styleId="1470D74A090840C392581D732391EC14">
    <w:name w:val="1470D74A090840C392581D732391E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Implementación PADAGI.dotx</Template>
  <TotalTime>1</TotalTime>
  <Pages>4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PADAGI - 2288 - Corrección Remito 0141-00001138</dc:title>
  <dc:subject/>
  <dc:creator>Lucas Braunstein Bayer</dc:creator>
  <cp:keywords/>
  <dc:description>Generated by Oracle BI Publisher 10.1.3.4.2</dc:description>
  <cp:lastModifiedBy>Lucas Braunstein Bayer</cp:lastModifiedBy>
  <cp:revision>1</cp:revision>
  <dcterms:created xsi:type="dcterms:W3CDTF">2020-08-14T16:45:00Z</dcterms:created>
  <dcterms:modified xsi:type="dcterms:W3CDTF">2020-08-14T16:46:00Z</dcterms:modified>
</cp:coreProperties>
</file>