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CC1F" w14:textId="77777777" w:rsidR="007006ED" w:rsidRDefault="00BC6A2E">
      <w:r w:rsidRPr="00686EB3">
        <w:rPr>
          <w:noProof/>
          <w:lang w:eastAsia="pt-BR"/>
        </w:rPr>
        <w:drawing>
          <wp:anchor distT="0" distB="0" distL="114300" distR="114300" simplePos="0" relativeHeight="251699200" behindDoc="1" locked="1" layoutInCell="1" allowOverlap="1" wp14:anchorId="5BBF6E85" wp14:editId="59FFCAAB">
            <wp:simplePos x="0" y="0"/>
            <wp:positionH relativeFrom="margin">
              <wp:posOffset>-1181100</wp:posOffset>
            </wp:positionH>
            <wp:positionV relativeFrom="page">
              <wp:align>top</wp:align>
            </wp:positionV>
            <wp:extent cx="7566660" cy="10698480"/>
            <wp:effectExtent l="0" t="0" r="0" b="7620"/>
            <wp:wrapNone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has Internas Propost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381D9" w14:textId="77777777" w:rsidR="005B2FDB" w:rsidRDefault="005B2FDB" w:rsidP="004F5F6D">
      <w:pPr>
        <w:rPr>
          <w:noProof/>
          <w:lang w:eastAsia="pt-BR"/>
        </w:rPr>
      </w:pPr>
    </w:p>
    <w:p w14:paraId="4DB951B3" w14:textId="77777777" w:rsidR="005B2FDB" w:rsidRDefault="005B2FDB" w:rsidP="005B2FDB">
      <w:pPr>
        <w:jc w:val="center"/>
        <w:rPr>
          <w:noProof/>
          <w:lang w:eastAsia="pt-BR"/>
        </w:rPr>
      </w:pPr>
    </w:p>
    <w:p w14:paraId="59802122" w14:textId="77777777" w:rsidR="005B2FDB" w:rsidRDefault="005B2FDB" w:rsidP="005B2FDB">
      <w:pPr>
        <w:jc w:val="center"/>
        <w:rPr>
          <w:noProof/>
          <w:lang w:eastAsia="pt-BR"/>
        </w:rPr>
      </w:pPr>
    </w:p>
    <w:p w14:paraId="2383FEC7" w14:textId="77777777" w:rsidR="005B2FDB" w:rsidRDefault="005B2FDB" w:rsidP="005B2FDB">
      <w:pPr>
        <w:jc w:val="center"/>
        <w:rPr>
          <w:noProof/>
          <w:lang w:eastAsia="pt-BR"/>
        </w:rPr>
      </w:pPr>
    </w:p>
    <w:p w14:paraId="19D1E193" w14:textId="77777777" w:rsidR="005B2FDB" w:rsidRDefault="005B2FDB" w:rsidP="005B2FDB">
      <w:pPr>
        <w:jc w:val="center"/>
        <w:rPr>
          <w:noProof/>
          <w:lang w:eastAsia="pt-BR"/>
        </w:rPr>
      </w:pPr>
    </w:p>
    <w:p w14:paraId="23C7909B" w14:textId="77777777" w:rsidR="0089700D" w:rsidRPr="00F13AFB" w:rsidRDefault="0089700D" w:rsidP="008E6AA2">
      <w:pPr>
        <w:rPr>
          <w:rFonts w:ascii="Tahoma" w:hAnsi="Tahoma" w:cs="Tahoma"/>
          <w:noProof/>
          <w:sz w:val="44"/>
          <w:szCs w:val="44"/>
          <w:lang w:eastAsia="pt-BR"/>
        </w:rPr>
      </w:pPr>
    </w:p>
    <w:p w14:paraId="3A0359BC" w14:textId="77777777" w:rsidR="0089700D" w:rsidRDefault="0089700D" w:rsidP="005B2FDB">
      <w:pPr>
        <w:jc w:val="center"/>
        <w:rPr>
          <w:noProof/>
          <w:lang w:eastAsia="pt-BR"/>
        </w:rPr>
      </w:pPr>
    </w:p>
    <w:p w14:paraId="2D964974" w14:textId="77777777" w:rsidR="0089700D" w:rsidRDefault="0089700D" w:rsidP="005B2FDB">
      <w:pPr>
        <w:jc w:val="center"/>
        <w:rPr>
          <w:noProof/>
          <w:lang w:eastAsia="pt-BR"/>
        </w:rPr>
      </w:pPr>
    </w:p>
    <w:p w14:paraId="798CBDE8" w14:textId="77777777" w:rsidR="0089700D" w:rsidRDefault="0089700D" w:rsidP="005B2FDB">
      <w:pPr>
        <w:jc w:val="center"/>
        <w:rPr>
          <w:noProof/>
          <w:lang w:eastAsia="pt-BR"/>
        </w:rPr>
      </w:pPr>
    </w:p>
    <w:p w14:paraId="275E5429" w14:textId="77777777" w:rsidR="0089700D" w:rsidRDefault="0089700D" w:rsidP="00A91682">
      <w:pPr>
        <w:jc w:val="center"/>
        <w:rPr>
          <w:noProof/>
          <w:lang w:eastAsia="pt-BR"/>
        </w:rPr>
      </w:pPr>
    </w:p>
    <w:p w14:paraId="68CF6B81" w14:textId="77777777" w:rsidR="008E6AA2" w:rsidRDefault="008E6AA2" w:rsidP="002440D9">
      <w:pPr>
        <w:jc w:val="center"/>
        <w:rPr>
          <w:rFonts w:ascii="Gotham Bold" w:hAnsi="Gotham Bold" w:cs="Tahoma"/>
          <w:b/>
          <w:bCs/>
          <w:color w:val="7F7F7F" w:themeColor="text1" w:themeTint="80"/>
          <w:sz w:val="50"/>
          <w:szCs w:val="50"/>
        </w:rPr>
      </w:pPr>
    </w:p>
    <w:p w14:paraId="785C200E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0146C462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236BCB2E" w14:textId="23313EE1" w:rsidR="005C5272" w:rsidRDefault="002A66FE" w:rsidP="005C5272">
      <w:pPr>
        <w:pStyle w:val="Ttulo1"/>
        <w:shd w:val="clear" w:color="auto" w:fill="ECF0F5"/>
        <w:spacing w:before="0" w:after="0"/>
        <w:rPr>
          <w:rFonts w:ascii="Source Sans Pro" w:hAnsi="Source Sans Pro"/>
          <w:b w:val="0"/>
          <w:bCs w:val="0"/>
          <w:color w:val="333333"/>
          <w:sz w:val="36"/>
          <w:szCs w:val="36"/>
        </w:rPr>
      </w:pPr>
      <w:r>
        <w:rPr>
          <w:rFonts w:ascii="Tahoma" w:hAnsi="Tahoma" w:cs="Tahoma"/>
          <w:color w:val="000000" w:themeColor="text1"/>
          <w:sz w:val="44"/>
          <w:szCs w:val="44"/>
        </w:rPr>
        <w:t>RCA do incidente reportado no chamado</w:t>
      </w:r>
      <w:r w:rsidR="005C5272">
        <w:rPr>
          <w:rFonts w:ascii="Source Sans Pro" w:hAnsi="Source Sans Pro"/>
          <w:b w:val="0"/>
          <w:bCs w:val="0"/>
          <w:color w:val="333333"/>
          <w:sz w:val="36"/>
          <w:szCs w:val="36"/>
        </w:rPr>
        <w:t> </w:t>
      </w:r>
      <w:r w:rsidR="005C5272" w:rsidRPr="005C5272">
        <w:rPr>
          <w:rFonts w:ascii="Tahoma" w:hAnsi="Tahoma" w:cs="Tahoma"/>
          <w:color w:val="000000" w:themeColor="text1"/>
          <w:sz w:val="44"/>
          <w:szCs w:val="44"/>
        </w:rPr>
        <w:t>#</w:t>
      </w:r>
      <w:r w:rsidR="005C5272">
        <w:rPr>
          <w:rFonts w:ascii="Source Sans Pro" w:hAnsi="Source Sans Pro"/>
          <w:b w:val="0"/>
          <w:bCs w:val="0"/>
          <w:color w:val="333333"/>
          <w:sz w:val="36"/>
          <w:szCs w:val="36"/>
        </w:rPr>
        <w:t xml:space="preserve"> </w:t>
      </w:r>
      <w:r w:rsidR="00341752" w:rsidRPr="00341752">
        <w:rPr>
          <w:rFonts w:ascii="Source Sans Pro" w:hAnsi="Source Sans Pro"/>
          <w:b w:val="0"/>
          <w:bCs w:val="0"/>
          <w:color w:val="333333"/>
          <w:sz w:val="36"/>
          <w:szCs w:val="36"/>
        </w:rPr>
        <w:t>137623 - Erro estorno Nota</w:t>
      </w:r>
    </w:p>
    <w:p w14:paraId="12E88A7E" w14:textId="795E784D" w:rsidR="00F13AFB" w:rsidRPr="00F13AFB" w:rsidRDefault="00F13AFB" w:rsidP="00F13AFB">
      <w:pPr>
        <w:pStyle w:val="Ttulo2"/>
        <w:spacing w:before="0" w:after="150"/>
        <w:rPr>
          <w:rFonts w:ascii="Calibri" w:hAnsi="Calibri" w:cs="Calibri"/>
          <w:color w:val="555555"/>
          <w:sz w:val="30"/>
          <w:szCs w:val="30"/>
        </w:rPr>
      </w:pPr>
    </w:p>
    <w:p w14:paraId="7E15C1A9" w14:textId="77777777" w:rsidR="002A66FE" w:rsidRDefault="0050225C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  <w:r>
        <w:rPr>
          <w:rFonts w:ascii="Tahoma" w:eastAsia="Times New Roman" w:hAnsi="Tahoma" w:cs="Tahoma"/>
          <w:b/>
          <w:bCs/>
          <w:color w:val="333333"/>
          <w:kern w:val="36"/>
          <w:sz w:val="44"/>
          <w:szCs w:val="44"/>
          <w:lang w:eastAsia="pt-BR"/>
        </w:rPr>
        <w:t xml:space="preserve"> </w:t>
      </w:r>
    </w:p>
    <w:p w14:paraId="23B37D73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37E06930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37302A0F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4DCA5033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65738AB1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1C9CA429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40527609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36871980" w14:textId="77777777" w:rsidR="002A66FE" w:rsidRDefault="002A66FE" w:rsidP="002A66FE">
      <w:pPr>
        <w:spacing w:line="360" w:lineRule="auto"/>
        <w:jc w:val="center"/>
        <w:rPr>
          <w:rFonts w:ascii="Tahoma" w:hAnsi="Tahoma" w:cs="Tahoma"/>
          <w:b/>
          <w:color w:val="000000" w:themeColor="text1"/>
          <w:sz w:val="44"/>
          <w:szCs w:val="44"/>
        </w:rPr>
      </w:pPr>
    </w:p>
    <w:p w14:paraId="77EA225B" w14:textId="77777777" w:rsidR="002A66FE" w:rsidRDefault="002A66FE" w:rsidP="002A66FE">
      <w:pPr>
        <w:rPr>
          <w:rFonts w:ascii="Tahoma" w:hAnsi="Tahoma" w:cs="Tahoma"/>
          <w:b/>
          <w:sz w:val="36"/>
          <w:szCs w:val="36"/>
        </w:rPr>
      </w:pPr>
    </w:p>
    <w:p w14:paraId="6C34FB9C" w14:textId="77777777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Análise de causa raiz (RCA</w:t>
      </w:r>
      <w:r w:rsidRPr="002A66FE">
        <w:rPr>
          <w:b/>
          <w:bCs/>
          <w:color w:val="00B1C9"/>
        </w:rPr>
        <w:t>)</w:t>
      </w:r>
    </w:p>
    <w:p w14:paraId="47A587EF" w14:textId="77777777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</w:rPr>
      </w:pPr>
    </w:p>
    <w:p w14:paraId="345CA3D5" w14:textId="77777777" w:rsidR="002A66FE" w:rsidRPr="002A66FE" w:rsidRDefault="002A66FE" w:rsidP="002A66FE">
      <w:pPr>
        <w:pStyle w:val="PargrafodaLista"/>
        <w:spacing w:after="0"/>
        <w:ind w:left="360"/>
        <w:jc w:val="both"/>
        <w:rPr>
          <w:rFonts w:eastAsia="Times New Roman"/>
          <w:b/>
          <w:bCs/>
          <w:color w:val="00B1C9"/>
          <w:sz w:val="28"/>
          <w:szCs w:val="26"/>
          <w:lang w:eastAsia="pt-BR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1 - Incidente:</w:t>
      </w:r>
    </w:p>
    <w:p w14:paraId="1CF48571" w14:textId="77777777" w:rsidR="00E802CA" w:rsidRDefault="00E802CA" w:rsidP="00E802CA">
      <w:pPr>
        <w:jc w:val="both"/>
      </w:pPr>
      <w:r>
        <w:t xml:space="preserve">Favor verificar o estorno da nota 7766-1 fornecedor 305145, foi realizado o estorno através da transação </w:t>
      </w:r>
      <w:proofErr w:type="gramStart"/>
      <w:r>
        <w:t>MBST</w:t>
      </w:r>
      <w:proofErr w:type="gramEnd"/>
      <w:r>
        <w:t xml:space="preserve"> porém o item 8106643 não foi estornado.</w:t>
      </w:r>
    </w:p>
    <w:p w14:paraId="6BAFFAB8" w14:textId="77777777" w:rsidR="00E802CA" w:rsidRDefault="00E802CA" w:rsidP="00E802CA">
      <w:pPr>
        <w:jc w:val="both"/>
      </w:pPr>
    </w:p>
    <w:p w14:paraId="5932474C" w14:textId="77777777" w:rsidR="00E802CA" w:rsidRDefault="00E802CA" w:rsidP="00E802CA">
      <w:pPr>
        <w:jc w:val="both"/>
      </w:pPr>
      <w:r>
        <w:t>Na nota consta o item mola tensor – código 8106643</w:t>
      </w:r>
    </w:p>
    <w:p w14:paraId="78E62285" w14:textId="77777777" w:rsidR="00E802CA" w:rsidRDefault="00E802CA" w:rsidP="00E802CA">
      <w:pPr>
        <w:jc w:val="both"/>
      </w:pPr>
    </w:p>
    <w:p w14:paraId="2FC74872" w14:textId="09CA0AB5" w:rsidR="00E802CA" w:rsidRDefault="00E802CA" w:rsidP="00E802CA">
      <w:r>
        <w:rPr>
          <w:noProof/>
        </w:rPr>
        <w:drawing>
          <wp:inline distT="0" distB="0" distL="0" distR="0" wp14:anchorId="6F14A66D" wp14:editId="34966C6B">
            <wp:extent cx="5400040" cy="26955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0845" w14:textId="77777777" w:rsidR="00E802CA" w:rsidRDefault="00E802CA" w:rsidP="00E802CA"/>
    <w:p w14:paraId="3FD10427" w14:textId="77777777" w:rsidR="00E802CA" w:rsidRDefault="00E802CA" w:rsidP="00E802CA"/>
    <w:p w14:paraId="509911C7" w14:textId="78E36F47" w:rsidR="00E802CA" w:rsidRDefault="00E802CA" w:rsidP="00E802CA">
      <w:r>
        <w:rPr>
          <w:noProof/>
        </w:rPr>
        <w:lastRenderedPageBreak/>
        <w:drawing>
          <wp:inline distT="0" distB="0" distL="0" distR="0" wp14:anchorId="0641993D" wp14:editId="7BF1735B">
            <wp:extent cx="5400040" cy="3904615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CF52" w14:textId="77777777" w:rsidR="00E802CA" w:rsidRDefault="00E802CA" w:rsidP="00E802CA"/>
    <w:p w14:paraId="465D2FF7" w14:textId="77777777" w:rsidR="00E802CA" w:rsidRDefault="00E802CA" w:rsidP="00E802CA"/>
    <w:p w14:paraId="0005F2E6" w14:textId="2939FE6D" w:rsidR="00E802CA" w:rsidRDefault="00E802CA" w:rsidP="00E802CA">
      <w:r>
        <w:rPr>
          <w:noProof/>
        </w:rPr>
        <w:drawing>
          <wp:inline distT="0" distB="0" distL="0" distR="0" wp14:anchorId="1DA07388" wp14:editId="68DE0A32">
            <wp:extent cx="5400040" cy="2428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EB3" w14:textId="77777777" w:rsidR="00E802CA" w:rsidRDefault="00E802CA" w:rsidP="00E802CA"/>
    <w:p w14:paraId="6E8F0C1E" w14:textId="77777777" w:rsidR="00E802CA" w:rsidRDefault="00E802CA" w:rsidP="00E802CA"/>
    <w:p w14:paraId="00D0C2AE" w14:textId="77777777" w:rsidR="00E802CA" w:rsidRDefault="00E802CA" w:rsidP="00E802CA">
      <w:r>
        <w:t>Ao consultar na transação MB51</w:t>
      </w:r>
    </w:p>
    <w:p w14:paraId="63C9305A" w14:textId="77777777" w:rsidR="00E802CA" w:rsidRDefault="00E802CA" w:rsidP="00E802CA"/>
    <w:p w14:paraId="3850CDCE" w14:textId="77777777" w:rsidR="00E802CA" w:rsidRDefault="00E802CA" w:rsidP="00E802CA">
      <w:r>
        <w:t xml:space="preserve">O </w:t>
      </w:r>
      <w:proofErr w:type="gramStart"/>
      <w:r>
        <w:t>material  8106643</w:t>
      </w:r>
      <w:proofErr w:type="gramEnd"/>
      <w:r>
        <w:t xml:space="preserve"> não consta o movimento  544 no dia 20.08</w:t>
      </w:r>
    </w:p>
    <w:p w14:paraId="0EF4265D" w14:textId="77777777" w:rsidR="00E802CA" w:rsidRDefault="00E802CA" w:rsidP="00E802CA"/>
    <w:p w14:paraId="47707F0C" w14:textId="14BA861F" w:rsidR="00E802CA" w:rsidRDefault="00E802CA" w:rsidP="00E802CA">
      <w:r>
        <w:rPr>
          <w:noProof/>
        </w:rPr>
        <w:lastRenderedPageBreak/>
        <w:drawing>
          <wp:inline distT="0" distB="0" distL="0" distR="0" wp14:anchorId="2F7CEEFD" wp14:editId="613DA39C">
            <wp:extent cx="5257800" cy="77819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6D137" w14:textId="77777777" w:rsidR="00E802CA" w:rsidRDefault="00E802CA" w:rsidP="00E802CA"/>
    <w:p w14:paraId="03550D5E" w14:textId="77777777" w:rsidR="00E802CA" w:rsidRDefault="00E802CA" w:rsidP="00E802CA"/>
    <w:p w14:paraId="70EE6F37" w14:textId="77777777" w:rsidR="00E802CA" w:rsidRDefault="00E802CA" w:rsidP="00E802CA">
      <w:r>
        <w:lastRenderedPageBreak/>
        <w:t>Ao consultar o outro material da mesma nota 8108868 consta o movimento 544 conforme abaixo</w:t>
      </w:r>
    </w:p>
    <w:p w14:paraId="062D874C" w14:textId="1F2AF48B" w:rsidR="00E802CA" w:rsidRDefault="00E802CA" w:rsidP="00E802CA">
      <w:r>
        <w:rPr>
          <w:noProof/>
        </w:rPr>
        <w:drawing>
          <wp:inline distT="0" distB="0" distL="0" distR="0" wp14:anchorId="66E93DCB" wp14:editId="68083D77">
            <wp:extent cx="5400040" cy="79051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0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C31D3" w14:textId="77777777" w:rsidR="00E802CA" w:rsidRDefault="00E802CA" w:rsidP="00E802CA"/>
    <w:p w14:paraId="38001C82" w14:textId="77777777" w:rsidR="00E802CA" w:rsidRPr="00341752" w:rsidRDefault="00E802CA" w:rsidP="00E802CA">
      <w:r w:rsidRPr="00341752">
        <w:lastRenderedPageBreak/>
        <w:t xml:space="preserve">Dessa forma o item </w:t>
      </w:r>
      <w:r>
        <w:t>8106643</w:t>
      </w:r>
      <w:r w:rsidRPr="00341752">
        <w:t xml:space="preserve"> não retornou o saldo para estoque. Não está sendo possível o novo lançamento, pois não existe saldo.</w:t>
      </w:r>
    </w:p>
    <w:p w14:paraId="77526B2F" w14:textId="77777777" w:rsidR="00E802CA" w:rsidRPr="00341752" w:rsidRDefault="00E802CA" w:rsidP="00E802CA"/>
    <w:p w14:paraId="2FE6E09D" w14:textId="2306D76E" w:rsidR="00E802CA" w:rsidRDefault="00E802CA" w:rsidP="00E802CA">
      <w:r w:rsidRPr="00341752">
        <w:t xml:space="preserve">Favor verificar </w:t>
      </w:r>
      <w:r w:rsidR="00341752" w:rsidRPr="00341752">
        <w:t>o que</w:t>
      </w:r>
      <w:r w:rsidRPr="00341752">
        <w:t xml:space="preserve"> pode ter ocorrido.</w:t>
      </w:r>
    </w:p>
    <w:p w14:paraId="7DD3CAAA" w14:textId="77777777" w:rsidR="002A66FE" w:rsidRDefault="002A66FE" w:rsidP="002A66FE">
      <w:pPr>
        <w:pStyle w:val="PargrafodaLista"/>
        <w:spacing w:after="0"/>
        <w:ind w:left="360"/>
        <w:jc w:val="both"/>
        <w:rPr>
          <w:sz w:val="24"/>
          <w:szCs w:val="24"/>
        </w:rPr>
      </w:pPr>
    </w:p>
    <w:p w14:paraId="4112C7BB" w14:textId="77777777" w:rsidR="002A66FE" w:rsidRPr="002A66FE" w:rsidRDefault="002A66FE" w:rsidP="002A66FE">
      <w:pPr>
        <w:pStyle w:val="PargrafodaLista"/>
        <w:spacing w:after="0"/>
        <w:ind w:left="360"/>
        <w:jc w:val="both"/>
        <w:rPr>
          <w:rFonts w:eastAsia="Times New Roman"/>
          <w:b/>
          <w:bCs/>
          <w:color w:val="00B1C9"/>
          <w:sz w:val="28"/>
          <w:szCs w:val="26"/>
          <w:lang w:eastAsia="pt-BR"/>
        </w:rPr>
      </w:pPr>
      <w:r w:rsidRPr="002A66FE">
        <w:rPr>
          <w:rFonts w:eastAsia="Times New Roman"/>
          <w:b/>
          <w:bCs/>
          <w:color w:val="00B1C9"/>
          <w:sz w:val="28"/>
          <w:szCs w:val="26"/>
          <w:lang w:eastAsia="pt-BR"/>
        </w:rPr>
        <w:t>2 - Diagnóstico:</w:t>
      </w:r>
    </w:p>
    <w:p w14:paraId="08852109" w14:textId="3345F26A" w:rsidR="002A66FE" w:rsidRDefault="002A66FE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1D719A96" w14:textId="196F92AE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685AD076" w14:textId="7EFC21FE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9B11964" w14:textId="48CB6043" w:rsidR="00341752" w:rsidRPr="00341752" w:rsidRDefault="00341752" w:rsidP="00341752">
      <w:r w:rsidRPr="00341752">
        <w:t>A transação MBST e obsoleta conforme nota SAP</w:t>
      </w:r>
      <w:r>
        <w:t xml:space="preserve"> abaixo.</w:t>
      </w:r>
    </w:p>
    <w:p w14:paraId="29484C63" w14:textId="55A74C41" w:rsidR="00341752" w:rsidRPr="00341752" w:rsidRDefault="00341752" w:rsidP="00341752"/>
    <w:p w14:paraId="0E252EBC" w14:textId="6DFDF950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2DF24A7C" wp14:editId="43204546">
            <wp:extent cx="5257800" cy="647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763D" w14:textId="643A094C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1838586" w14:textId="4DA62225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7978D5AE" w14:textId="4CBCD464" w:rsidR="00341752" w:rsidRPr="00341752" w:rsidRDefault="00341752" w:rsidP="002A66FE">
      <w:pPr>
        <w:pStyle w:val="PargrafodaLista"/>
        <w:spacing w:after="0"/>
        <w:ind w:left="360"/>
        <w:jc w:val="both"/>
        <w:rPr>
          <w:rFonts w:asciiTheme="minorHAnsi" w:eastAsiaTheme="minorHAnsi" w:hAnsiTheme="minorHAnsi" w:cstheme="minorBidi"/>
        </w:rPr>
      </w:pPr>
      <w:r w:rsidRPr="00341752">
        <w:rPr>
          <w:rFonts w:asciiTheme="minorHAnsi" w:eastAsiaTheme="minorHAnsi" w:hAnsiTheme="minorHAnsi" w:cstheme="minorBidi"/>
        </w:rPr>
        <w:t xml:space="preserve">Para corrigir seu problema acesse a transação MIGO </w:t>
      </w:r>
      <w:r>
        <w:rPr>
          <w:rFonts w:asciiTheme="minorHAnsi" w:eastAsiaTheme="minorHAnsi" w:hAnsiTheme="minorHAnsi" w:cstheme="minorBidi"/>
        </w:rPr>
        <w:t>com os parâmetros a abaixo informe o documento de material.</w:t>
      </w:r>
    </w:p>
    <w:p w14:paraId="158EF701" w14:textId="28A696CA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19F38A6B" w14:textId="0188C107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6FEC750A" wp14:editId="7F552C13">
            <wp:extent cx="5400040" cy="289242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E136" w14:textId="0AD1929C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4F2209F" w14:textId="7D4E4CF5" w:rsidR="00341752" w:rsidRDefault="00341752" w:rsidP="002A66FE">
      <w:pPr>
        <w:pStyle w:val="PargrafodaLista"/>
        <w:spacing w:after="0"/>
        <w:ind w:left="360"/>
        <w:jc w:val="both"/>
        <w:rPr>
          <w:rFonts w:asciiTheme="minorHAnsi" w:eastAsiaTheme="minorHAnsi" w:hAnsiTheme="minorHAnsi" w:cstheme="minorBidi"/>
        </w:rPr>
      </w:pPr>
      <w:r w:rsidRPr="00341752">
        <w:rPr>
          <w:rFonts w:asciiTheme="minorHAnsi" w:eastAsiaTheme="minorHAnsi" w:hAnsiTheme="minorHAnsi" w:cstheme="minorBidi"/>
        </w:rPr>
        <w:t xml:space="preserve">Selecione o item que </w:t>
      </w:r>
      <w:r>
        <w:rPr>
          <w:rFonts w:asciiTheme="minorHAnsi" w:eastAsiaTheme="minorHAnsi" w:hAnsiTheme="minorHAnsi" w:cstheme="minorBidi"/>
        </w:rPr>
        <w:t xml:space="preserve">você </w:t>
      </w:r>
      <w:r w:rsidRPr="00341752">
        <w:rPr>
          <w:rFonts w:asciiTheme="minorHAnsi" w:eastAsiaTheme="minorHAnsi" w:hAnsiTheme="minorHAnsi" w:cstheme="minorBidi"/>
        </w:rPr>
        <w:t xml:space="preserve">deseja estonar e clique em salvar </w:t>
      </w:r>
    </w:p>
    <w:p w14:paraId="5DB708E1" w14:textId="51DC869D" w:rsidR="00341752" w:rsidRDefault="00341752" w:rsidP="002A66FE">
      <w:pPr>
        <w:pStyle w:val="PargrafodaLista"/>
        <w:spacing w:after="0"/>
        <w:ind w:left="360"/>
        <w:jc w:val="both"/>
        <w:rPr>
          <w:rFonts w:asciiTheme="minorHAnsi" w:eastAsiaTheme="minorHAnsi" w:hAnsiTheme="minorHAnsi" w:cstheme="minorBidi"/>
        </w:rPr>
      </w:pPr>
    </w:p>
    <w:p w14:paraId="14251DF0" w14:textId="2A429366" w:rsidR="00341752" w:rsidRPr="00341752" w:rsidRDefault="00341752" w:rsidP="002A66FE">
      <w:pPr>
        <w:pStyle w:val="PargrafodaLista"/>
        <w:spacing w:after="0"/>
        <w:ind w:left="360"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 o item retomará ao seu estoque. </w:t>
      </w:r>
    </w:p>
    <w:p w14:paraId="1417ECEC" w14:textId="3018813D" w:rsidR="00341752" w:rsidRDefault="00341752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3722DDB3" w14:textId="4F9FDC04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42C863F0" w14:textId="4C168CE2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drawing>
          <wp:inline distT="0" distB="0" distL="0" distR="0" wp14:anchorId="4CA8CFBB" wp14:editId="58B5A8B8">
            <wp:extent cx="5400040" cy="30918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57A" w14:textId="62CEE9CB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36EC0F4D" w14:textId="1913CECC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7F12913" w14:textId="0693AE18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53B7A27E" wp14:editId="5301C948">
            <wp:extent cx="5400040" cy="26517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8783" w14:textId="3BA672CB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7B8EA385" w14:textId="6E80E6A8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  <w:r>
        <w:rPr>
          <w:noProof/>
        </w:rPr>
        <w:drawing>
          <wp:inline distT="0" distB="0" distL="0" distR="0" wp14:anchorId="0FB03F99" wp14:editId="30BD7010">
            <wp:extent cx="5400040" cy="265176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ADB" w14:textId="3BE3BA3E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p w14:paraId="2A6CBBC2" w14:textId="77777777" w:rsidR="001C5111" w:rsidRDefault="001C5111" w:rsidP="002A66FE">
      <w:pPr>
        <w:pStyle w:val="PargrafodaLista"/>
        <w:spacing w:after="0"/>
        <w:ind w:left="360"/>
        <w:jc w:val="both"/>
        <w:rPr>
          <w:b/>
          <w:bCs/>
          <w:color w:val="00B1C9"/>
          <w:sz w:val="28"/>
          <w:szCs w:val="26"/>
        </w:rPr>
      </w:pPr>
    </w:p>
    <w:sectPr w:rsidR="001C5111" w:rsidSect="00382564">
      <w:headerReference w:type="default" r:id="rId21"/>
      <w:footerReference w:type="default" r:id="rId22"/>
      <w:pgSz w:w="11906" w:h="16838"/>
      <w:pgMar w:top="1843" w:right="1701" w:bottom="1417" w:left="1701" w:header="709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F24A2" w14:textId="77777777" w:rsidR="00E51CC3" w:rsidRDefault="00E51CC3" w:rsidP="0067650D">
      <w:r>
        <w:separator/>
      </w:r>
    </w:p>
  </w:endnote>
  <w:endnote w:type="continuationSeparator" w:id="0">
    <w:p w14:paraId="65EC9000" w14:textId="77777777" w:rsidR="00E51CC3" w:rsidRDefault="00E51CC3" w:rsidP="00676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old">
    <w:altName w:val="Calibri"/>
    <w:charset w:val="00"/>
    <w:family w:val="auto"/>
    <w:pitch w:val="variable"/>
    <w:sig w:usb0="A00000FF" w:usb1="4000004A" w:usb2="00000000" w:usb3="00000000" w:csb0="000001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otham Light">
    <w:altName w:val="Times New Roman"/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3061859"/>
      <w:docPartObj>
        <w:docPartGallery w:val="Page Numbers (Bottom of Page)"/>
        <w:docPartUnique/>
      </w:docPartObj>
    </w:sdtPr>
    <w:sdtEndPr>
      <w:rPr>
        <w:rFonts w:ascii="Gotham Light" w:hAnsi="Gotham Light"/>
        <w:b/>
        <w:bCs/>
        <w:color w:val="262626" w:themeColor="text1" w:themeTint="D9"/>
        <w:sz w:val="32"/>
        <w:szCs w:val="32"/>
      </w:rPr>
    </w:sdtEndPr>
    <w:sdtContent>
      <w:p w14:paraId="24478D93" w14:textId="77777777" w:rsidR="00FB1AF6" w:rsidRPr="00064647" w:rsidRDefault="00C7214F" w:rsidP="00FB1AF6">
        <w:pPr>
          <w:pStyle w:val="Rodap"/>
          <w:ind w:left="1416"/>
          <w:jc w:val="right"/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</w:pP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begin"/>
        </w:r>
        <w:r w:rsidR="00FB1AF6"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instrText>PAGE   \* MERGEFORMAT</w:instrTex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separate"/>
        </w:r>
        <w:r w:rsidR="00F13AFB">
          <w:rPr>
            <w:rFonts w:ascii="Gotham Light" w:hAnsi="Gotham Light"/>
            <w:b/>
            <w:bCs/>
            <w:noProof/>
            <w:color w:val="262626" w:themeColor="text1" w:themeTint="D9"/>
            <w:sz w:val="32"/>
            <w:szCs w:val="32"/>
          </w:rPr>
          <w:t>1</w:t>
        </w:r>
        <w:r w:rsidRPr="00064647">
          <w:rPr>
            <w:rFonts w:ascii="Gotham Light" w:hAnsi="Gotham Light"/>
            <w:b/>
            <w:bCs/>
            <w:color w:val="262626" w:themeColor="text1" w:themeTint="D9"/>
            <w:sz w:val="32"/>
            <w:szCs w:val="32"/>
          </w:rPr>
          <w:fldChar w:fldCharType="end"/>
        </w:r>
      </w:p>
    </w:sdtContent>
  </w:sdt>
  <w:p w14:paraId="680F052F" w14:textId="77777777" w:rsidR="00FB1AF6" w:rsidRDefault="00FB1A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A7880" w14:textId="77777777" w:rsidR="00E51CC3" w:rsidRDefault="00E51CC3" w:rsidP="0067650D">
      <w:r>
        <w:separator/>
      </w:r>
    </w:p>
  </w:footnote>
  <w:footnote w:type="continuationSeparator" w:id="0">
    <w:p w14:paraId="580B1A50" w14:textId="77777777" w:rsidR="00E51CC3" w:rsidRDefault="00E51CC3" w:rsidP="00676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78819"/>
      <w:docPartObj>
        <w:docPartGallery w:val="Page Numbers (Top of Page)"/>
        <w:docPartUnique/>
      </w:docPartObj>
    </w:sdtPr>
    <w:sdtEndPr/>
    <w:sdtContent>
      <w:p w14:paraId="3E8D5626" w14:textId="77777777" w:rsidR="000A61BF" w:rsidRDefault="000A2C3F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39" behindDoc="1" locked="0" layoutInCell="1" allowOverlap="1" wp14:anchorId="154F25D6" wp14:editId="186B46B4">
              <wp:simplePos x="0" y="0"/>
              <wp:positionH relativeFrom="column">
                <wp:posOffset>-1090832</wp:posOffset>
              </wp:positionH>
              <wp:positionV relativeFrom="paragraph">
                <wp:posOffset>-451485</wp:posOffset>
              </wp:positionV>
              <wp:extent cx="7552367" cy="10681684"/>
              <wp:effectExtent l="0" t="0" r="4445" b="0"/>
              <wp:wrapNone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LAYOUT 02 - TEMPLATE PROPOSTA COMERCIAL EBS - 210X297MM_5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2367" cy="1068168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4F2EB869" w14:textId="77777777" w:rsidR="00E97CEE" w:rsidRPr="007006ED" w:rsidRDefault="00E97C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0348D"/>
    <w:multiLevelType w:val="hybridMultilevel"/>
    <w:tmpl w:val="43BE5E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F49B4"/>
    <w:multiLevelType w:val="hybridMultilevel"/>
    <w:tmpl w:val="99AC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B60F4"/>
    <w:multiLevelType w:val="hybridMultilevel"/>
    <w:tmpl w:val="01046DE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104E0"/>
    <w:multiLevelType w:val="multilevel"/>
    <w:tmpl w:val="96A6DC06"/>
    <w:lvl w:ilvl="0">
      <w:start w:val="1"/>
      <w:numFmt w:val="decimal"/>
      <w:lvlText w:val="%1."/>
      <w:lvlJc w:val="left"/>
      <w:pPr>
        <w:ind w:left="360" w:hanging="360"/>
      </w:pPr>
      <w:rPr>
        <w:color w:val="00B1C9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5392CF9"/>
    <w:multiLevelType w:val="hybridMultilevel"/>
    <w:tmpl w:val="3162E5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5A311F"/>
    <w:multiLevelType w:val="hybridMultilevel"/>
    <w:tmpl w:val="514AFE6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6E2FA0"/>
    <w:multiLevelType w:val="hybridMultilevel"/>
    <w:tmpl w:val="B5B8F2CA"/>
    <w:lvl w:ilvl="0" w:tplc="0416000F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B4F4960"/>
    <w:multiLevelType w:val="multilevel"/>
    <w:tmpl w:val="20BC48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8464CD8"/>
    <w:multiLevelType w:val="hybridMultilevel"/>
    <w:tmpl w:val="9D4E3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B09"/>
    <w:multiLevelType w:val="hybridMultilevel"/>
    <w:tmpl w:val="B518FACC"/>
    <w:lvl w:ilvl="0" w:tplc="0416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D26415"/>
    <w:multiLevelType w:val="hybridMultilevel"/>
    <w:tmpl w:val="93DE36F8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83C1F46"/>
    <w:multiLevelType w:val="hybridMultilevel"/>
    <w:tmpl w:val="E79AB2A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968D9"/>
    <w:multiLevelType w:val="hybridMultilevel"/>
    <w:tmpl w:val="1DCEBEAA"/>
    <w:lvl w:ilvl="0" w:tplc="04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A4CCC"/>
    <w:multiLevelType w:val="hybridMultilevel"/>
    <w:tmpl w:val="F1B427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D5500"/>
    <w:multiLevelType w:val="multilevel"/>
    <w:tmpl w:val="BF20DB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13"/>
  </w:num>
  <w:num w:numId="7">
    <w:abstractNumId w:val="11"/>
  </w:num>
  <w:num w:numId="8">
    <w:abstractNumId w:val="12"/>
  </w:num>
  <w:num w:numId="9">
    <w:abstractNumId w:val="10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BF"/>
    <w:rsid w:val="000030CA"/>
    <w:rsid w:val="00004CCC"/>
    <w:rsid w:val="00007750"/>
    <w:rsid w:val="00020DC1"/>
    <w:rsid w:val="00025100"/>
    <w:rsid w:val="0004248F"/>
    <w:rsid w:val="00042655"/>
    <w:rsid w:val="00042BA9"/>
    <w:rsid w:val="00044C71"/>
    <w:rsid w:val="000545C2"/>
    <w:rsid w:val="00057C78"/>
    <w:rsid w:val="00064647"/>
    <w:rsid w:val="00073887"/>
    <w:rsid w:val="00073F17"/>
    <w:rsid w:val="0007515D"/>
    <w:rsid w:val="00094F22"/>
    <w:rsid w:val="00096177"/>
    <w:rsid w:val="00096A44"/>
    <w:rsid w:val="000A0D66"/>
    <w:rsid w:val="000A22D5"/>
    <w:rsid w:val="000A2C3F"/>
    <w:rsid w:val="000A5BE3"/>
    <w:rsid w:val="000A61BF"/>
    <w:rsid w:val="000B375D"/>
    <w:rsid w:val="000B68B3"/>
    <w:rsid w:val="000C297C"/>
    <w:rsid w:val="000C4813"/>
    <w:rsid w:val="000C76F3"/>
    <w:rsid w:val="000D0266"/>
    <w:rsid w:val="000E33D4"/>
    <w:rsid w:val="000F0EA5"/>
    <w:rsid w:val="0010001B"/>
    <w:rsid w:val="00124C33"/>
    <w:rsid w:val="00125AC0"/>
    <w:rsid w:val="001275A8"/>
    <w:rsid w:val="00132580"/>
    <w:rsid w:val="0013589D"/>
    <w:rsid w:val="00136F56"/>
    <w:rsid w:val="00140E21"/>
    <w:rsid w:val="0014699E"/>
    <w:rsid w:val="00150C17"/>
    <w:rsid w:val="001524D7"/>
    <w:rsid w:val="00152D03"/>
    <w:rsid w:val="00155151"/>
    <w:rsid w:val="00155257"/>
    <w:rsid w:val="001617A7"/>
    <w:rsid w:val="001910DD"/>
    <w:rsid w:val="00191E4E"/>
    <w:rsid w:val="001955B6"/>
    <w:rsid w:val="001A0201"/>
    <w:rsid w:val="001A1322"/>
    <w:rsid w:val="001A1DFD"/>
    <w:rsid w:val="001A252F"/>
    <w:rsid w:val="001A2FCC"/>
    <w:rsid w:val="001A4678"/>
    <w:rsid w:val="001A4DEF"/>
    <w:rsid w:val="001B105F"/>
    <w:rsid w:val="001B13EF"/>
    <w:rsid w:val="001C060E"/>
    <w:rsid w:val="001C2031"/>
    <w:rsid w:val="001C3761"/>
    <w:rsid w:val="001C5111"/>
    <w:rsid w:val="001C5CC0"/>
    <w:rsid w:val="001C7393"/>
    <w:rsid w:val="001D46EF"/>
    <w:rsid w:val="001D6479"/>
    <w:rsid w:val="001E3872"/>
    <w:rsid w:val="001E6AC7"/>
    <w:rsid w:val="001F270D"/>
    <w:rsid w:val="001F31F3"/>
    <w:rsid w:val="002114E7"/>
    <w:rsid w:val="00223B4D"/>
    <w:rsid w:val="002417F5"/>
    <w:rsid w:val="002440D9"/>
    <w:rsid w:val="0025169C"/>
    <w:rsid w:val="00252604"/>
    <w:rsid w:val="00254C9B"/>
    <w:rsid w:val="002613CF"/>
    <w:rsid w:val="00261EEC"/>
    <w:rsid w:val="002623C9"/>
    <w:rsid w:val="0026526D"/>
    <w:rsid w:val="0028215E"/>
    <w:rsid w:val="00290C9A"/>
    <w:rsid w:val="0029377F"/>
    <w:rsid w:val="002A0CBA"/>
    <w:rsid w:val="002A66FE"/>
    <w:rsid w:val="002C43D4"/>
    <w:rsid w:val="002D7D49"/>
    <w:rsid w:val="002E0B25"/>
    <w:rsid w:val="002E2D70"/>
    <w:rsid w:val="002F2EBE"/>
    <w:rsid w:val="002F7DDD"/>
    <w:rsid w:val="00302D3D"/>
    <w:rsid w:val="00302D83"/>
    <w:rsid w:val="0030322C"/>
    <w:rsid w:val="0031075E"/>
    <w:rsid w:val="00313371"/>
    <w:rsid w:val="00314F5C"/>
    <w:rsid w:val="00324308"/>
    <w:rsid w:val="0033117D"/>
    <w:rsid w:val="00336275"/>
    <w:rsid w:val="00341752"/>
    <w:rsid w:val="00343996"/>
    <w:rsid w:val="00360B61"/>
    <w:rsid w:val="00360D1C"/>
    <w:rsid w:val="0036299B"/>
    <w:rsid w:val="0036493F"/>
    <w:rsid w:val="0037191D"/>
    <w:rsid w:val="003815AA"/>
    <w:rsid w:val="00382564"/>
    <w:rsid w:val="00393AA3"/>
    <w:rsid w:val="00395FAF"/>
    <w:rsid w:val="003A11C0"/>
    <w:rsid w:val="003A2798"/>
    <w:rsid w:val="003A6592"/>
    <w:rsid w:val="003B06AE"/>
    <w:rsid w:val="003C1D19"/>
    <w:rsid w:val="003D05AE"/>
    <w:rsid w:val="003F676A"/>
    <w:rsid w:val="004057E4"/>
    <w:rsid w:val="0040610A"/>
    <w:rsid w:val="00414032"/>
    <w:rsid w:val="0042011E"/>
    <w:rsid w:val="0042059B"/>
    <w:rsid w:val="00423C9E"/>
    <w:rsid w:val="004325FA"/>
    <w:rsid w:val="004332A4"/>
    <w:rsid w:val="00446E65"/>
    <w:rsid w:val="00454FA7"/>
    <w:rsid w:val="004560EA"/>
    <w:rsid w:val="004602B6"/>
    <w:rsid w:val="004615C0"/>
    <w:rsid w:val="00470232"/>
    <w:rsid w:val="00470431"/>
    <w:rsid w:val="00470595"/>
    <w:rsid w:val="0047102C"/>
    <w:rsid w:val="0047586F"/>
    <w:rsid w:val="00481CA0"/>
    <w:rsid w:val="0049139E"/>
    <w:rsid w:val="00491D0D"/>
    <w:rsid w:val="00492AF1"/>
    <w:rsid w:val="004B3A10"/>
    <w:rsid w:val="004C5E2C"/>
    <w:rsid w:val="004D06FC"/>
    <w:rsid w:val="004D37B2"/>
    <w:rsid w:val="004D5B71"/>
    <w:rsid w:val="004E168B"/>
    <w:rsid w:val="004E4C09"/>
    <w:rsid w:val="004E6A78"/>
    <w:rsid w:val="004F5657"/>
    <w:rsid w:val="004F5F6D"/>
    <w:rsid w:val="0050200E"/>
    <w:rsid w:val="0050225C"/>
    <w:rsid w:val="00504180"/>
    <w:rsid w:val="0050455E"/>
    <w:rsid w:val="0050531F"/>
    <w:rsid w:val="00524C72"/>
    <w:rsid w:val="00524F9E"/>
    <w:rsid w:val="00537215"/>
    <w:rsid w:val="00542F22"/>
    <w:rsid w:val="00545B1A"/>
    <w:rsid w:val="005461C3"/>
    <w:rsid w:val="005711F5"/>
    <w:rsid w:val="005A698A"/>
    <w:rsid w:val="005A6A4D"/>
    <w:rsid w:val="005B2FDB"/>
    <w:rsid w:val="005C32E5"/>
    <w:rsid w:val="005C5272"/>
    <w:rsid w:val="005D3F8D"/>
    <w:rsid w:val="005E3A6C"/>
    <w:rsid w:val="005E4B32"/>
    <w:rsid w:val="005F6056"/>
    <w:rsid w:val="005F7388"/>
    <w:rsid w:val="00605C4A"/>
    <w:rsid w:val="00623F33"/>
    <w:rsid w:val="0062427D"/>
    <w:rsid w:val="0062701F"/>
    <w:rsid w:val="00630356"/>
    <w:rsid w:val="00635124"/>
    <w:rsid w:val="00637E06"/>
    <w:rsid w:val="0065315F"/>
    <w:rsid w:val="00653CAB"/>
    <w:rsid w:val="00663048"/>
    <w:rsid w:val="006649DE"/>
    <w:rsid w:val="0067145A"/>
    <w:rsid w:val="006744AF"/>
    <w:rsid w:val="0067650D"/>
    <w:rsid w:val="006775BB"/>
    <w:rsid w:val="00681BBD"/>
    <w:rsid w:val="006828E9"/>
    <w:rsid w:val="0068519D"/>
    <w:rsid w:val="006948CB"/>
    <w:rsid w:val="006978A1"/>
    <w:rsid w:val="006A40E9"/>
    <w:rsid w:val="006A539E"/>
    <w:rsid w:val="006B340E"/>
    <w:rsid w:val="006B39E2"/>
    <w:rsid w:val="006B3A00"/>
    <w:rsid w:val="006B463F"/>
    <w:rsid w:val="006B7CD6"/>
    <w:rsid w:val="006C649C"/>
    <w:rsid w:val="006C6FC1"/>
    <w:rsid w:val="006D1F1B"/>
    <w:rsid w:val="006E5FD3"/>
    <w:rsid w:val="006F3CB0"/>
    <w:rsid w:val="007006ED"/>
    <w:rsid w:val="007009C3"/>
    <w:rsid w:val="00717911"/>
    <w:rsid w:val="00724F3A"/>
    <w:rsid w:val="007523EE"/>
    <w:rsid w:val="0076243F"/>
    <w:rsid w:val="00770C67"/>
    <w:rsid w:val="00773EA7"/>
    <w:rsid w:val="00777772"/>
    <w:rsid w:val="00791F30"/>
    <w:rsid w:val="00795DB2"/>
    <w:rsid w:val="007A0314"/>
    <w:rsid w:val="007A5460"/>
    <w:rsid w:val="007A6FE2"/>
    <w:rsid w:val="007B1234"/>
    <w:rsid w:val="007C0446"/>
    <w:rsid w:val="007C1C78"/>
    <w:rsid w:val="007C22A3"/>
    <w:rsid w:val="007C3A7B"/>
    <w:rsid w:val="007C3AE0"/>
    <w:rsid w:val="007C5BB5"/>
    <w:rsid w:val="007C63AF"/>
    <w:rsid w:val="007D2026"/>
    <w:rsid w:val="007D7B12"/>
    <w:rsid w:val="007F1AD7"/>
    <w:rsid w:val="007F5A8A"/>
    <w:rsid w:val="008025D2"/>
    <w:rsid w:val="00814026"/>
    <w:rsid w:val="00814C12"/>
    <w:rsid w:val="008153A8"/>
    <w:rsid w:val="00816B52"/>
    <w:rsid w:val="00826144"/>
    <w:rsid w:val="00826D17"/>
    <w:rsid w:val="00840EF6"/>
    <w:rsid w:val="008413D7"/>
    <w:rsid w:val="00846907"/>
    <w:rsid w:val="00853225"/>
    <w:rsid w:val="008610C0"/>
    <w:rsid w:val="008615EF"/>
    <w:rsid w:val="0086682D"/>
    <w:rsid w:val="008762B5"/>
    <w:rsid w:val="008823F3"/>
    <w:rsid w:val="00893B08"/>
    <w:rsid w:val="0089700D"/>
    <w:rsid w:val="008A744A"/>
    <w:rsid w:val="008A7BAA"/>
    <w:rsid w:val="008C0430"/>
    <w:rsid w:val="008C7303"/>
    <w:rsid w:val="008D4C5D"/>
    <w:rsid w:val="008E1D14"/>
    <w:rsid w:val="008E6AA2"/>
    <w:rsid w:val="008E7899"/>
    <w:rsid w:val="00903786"/>
    <w:rsid w:val="0090739A"/>
    <w:rsid w:val="00912178"/>
    <w:rsid w:val="00912DDD"/>
    <w:rsid w:val="009134D1"/>
    <w:rsid w:val="00921626"/>
    <w:rsid w:val="00936B0D"/>
    <w:rsid w:val="0093754D"/>
    <w:rsid w:val="00942605"/>
    <w:rsid w:val="0095070C"/>
    <w:rsid w:val="009664D4"/>
    <w:rsid w:val="00971E1F"/>
    <w:rsid w:val="009833BE"/>
    <w:rsid w:val="00994F5F"/>
    <w:rsid w:val="009B44C2"/>
    <w:rsid w:val="009C4987"/>
    <w:rsid w:val="009C72BC"/>
    <w:rsid w:val="009D28E2"/>
    <w:rsid w:val="009D4001"/>
    <w:rsid w:val="009E08AF"/>
    <w:rsid w:val="009E4771"/>
    <w:rsid w:val="009E4DBE"/>
    <w:rsid w:val="009F072C"/>
    <w:rsid w:val="00A00167"/>
    <w:rsid w:val="00A00929"/>
    <w:rsid w:val="00A00C92"/>
    <w:rsid w:val="00A0777D"/>
    <w:rsid w:val="00A14C56"/>
    <w:rsid w:val="00A32672"/>
    <w:rsid w:val="00A35140"/>
    <w:rsid w:val="00A367F7"/>
    <w:rsid w:val="00A430DB"/>
    <w:rsid w:val="00A43968"/>
    <w:rsid w:val="00A468D8"/>
    <w:rsid w:val="00A50F74"/>
    <w:rsid w:val="00A52139"/>
    <w:rsid w:val="00A646FA"/>
    <w:rsid w:val="00A85EAB"/>
    <w:rsid w:val="00A91682"/>
    <w:rsid w:val="00A94B1A"/>
    <w:rsid w:val="00A967A7"/>
    <w:rsid w:val="00AB1CBB"/>
    <w:rsid w:val="00AB3970"/>
    <w:rsid w:val="00AB4DEA"/>
    <w:rsid w:val="00AC3D29"/>
    <w:rsid w:val="00AD1E5F"/>
    <w:rsid w:val="00AD4821"/>
    <w:rsid w:val="00AE2565"/>
    <w:rsid w:val="00AE3B21"/>
    <w:rsid w:val="00AE63D6"/>
    <w:rsid w:val="00AF4E32"/>
    <w:rsid w:val="00B008DA"/>
    <w:rsid w:val="00B053E2"/>
    <w:rsid w:val="00B06942"/>
    <w:rsid w:val="00B130D6"/>
    <w:rsid w:val="00B16EBA"/>
    <w:rsid w:val="00B172F1"/>
    <w:rsid w:val="00B22A78"/>
    <w:rsid w:val="00B25632"/>
    <w:rsid w:val="00B301C2"/>
    <w:rsid w:val="00B311B7"/>
    <w:rsid w:val="00B31E67"/>
    <w:rsid w:val="00B33640"/>
    <w:rsid w:val="00B3787C"/>
    <w:rsid w:val="00B4197A"/>
    <w:rsid w:val="00B53E70"/>
    <w:rsid w:val="00B57787"/>
    <w:rsid w:val="00B61AE8"/>
    <w:rsid w:val="00B73812"/>
    <w:rsid w:val="00B84B09"/>
    <w:rsid w:val="00B94752"/>
    <w:rsid w:val="00BA4D75"/>
    <w:rsid w:val="00BB0524"/>
    <w:rsid w:val="00BB0FAB"/>
    <w:rsid w:val="00BB1E47"/>
    <w:rsid w:val="00BB6878"/>
    <w:rsid w:val="00BC0C17"/>
    <w:rsid w:val="00BC1664"/>
    <w:rsid w:val="00BC5EC0"/>
    <w:rsid w:val="00BC6072"/>
    <w:rsid w:val="00BC6913"/>
    <w:rsid w:val="00BC6A2E"/>
    <w:rsid w:val="00BD1E8E"/>
    <w:rsid w:val="00BD5382"/>
    <w:rsid w:val="00BD6EE2"/>
    <w:rsid w:val="00BE634A"/>
    <w:rsid w:val="00BF5E3E"/>
    <w:rsid w:val="00BF77B2"/>
    <w:rsid w:val="00C04628"/>
    <w:rsid w:val="00C06BD0"/>
    <w:rsid w:val="00C253AD"/>
    <w:rsid w:val="00C3430C"/>
    <w:rsid w:val="00C47D54"/>
    <w:rsid w:val="00C57DFA"/>
    <w:rsid w:val="00C57FA8"/>
    <w:rsid w:val="00C62A30"/>
    <w:rsid w:val="00C71542"/>
    <w:rsid w:val="00C71C66"/>
    <w:rsid w:val="00C7214F"/>
    <w:rsid w:val="00C724D1"/>
    <w:rsid w:val="00C818E1"/>
    <w:rsid w:val="00C828F7"/>
    <w:rsid w:val="00C90F77"/>
    <w:rsid w:val="00CA67A1"/>
    <w:rsid w:val="00CB454C"/>
    <w:rsid w:val="00CC0B5F"/>
    <w:rsid w:val="00CD0882"/>
    <w:rsid w:val="00CD2068"/>
    <w:rsid w:val="00CD2134"/>
    <w:rsid w:val="00CD6312"/>
    <w:rsid w:val="00CD7E96"/>
    <w:rsid w:val="00CE28AF"/>
    <w:rsid w:val="00CE46AB"/>
    <w:rsid w:val="00CE6993"/>
    <w:rsid w:val="00CF091A"/>
    <w:rsid w:val="00CF74C6"/>
    <w:rsid w:val="00CF754F"/>
    <w:rsid w:val="00CF7A76"/>
    <w:rsid w:val="00D11A93"/>
    <w:rsid w:val="00D340AA"/>
    <w:rsid w:val="00D5747E"/>
    <w:rsid w:val="00D60399"/>
    <w:rsid w:val="00D61A7D"/>
    <w:rsid w:val="00D63F2F"/>
    <w:rsid w:val="00D64669"/>
    <w:rsid w:val="00D84915"/>
    <w:rsid w:val="00D854A4"/>
    <w:rsid w:val="00D91D6A"/>
    <w:rsid w:val="00D940AC"/>
    <w:rsid w:val="00DA3A32"/>
    <w:rsid w:val="00DA4DF6"/>
    <w:rsid w:val="00DA67C6"/>
    <w:rsid w:val="00DB01A5"/>
    <w:rsid w:val="00DB6C84"/>
    <w:rsid w:val="00DD03C2"/>
    <w:rsid w:val="00DD30C3"/>
    <w:rsid w:val="00DD50E9"/>
    <w:rsid w:val="00DD75A9"/>
    <w:rsid w:val="00DF2A7C"/>
    <w:rsid w:val="00DF57CE"/>
    <w:rsid w:val="00DF7010"/>
    <w:rsid w:val="00E170C6"/>
    <w:rsid w:val="00E231C3"/>
    <w:rsid w:val="00E31C08"/>
    <w:rsid w:val="00E37C6B"/>
    <w:rsid w:val="00E51CC3"/>
    <w:rsid w:val="00E6181B"/>
    <w:rsid w:val="00E675A1"/>
    <w:rsid w:val="00E802CA"/>
    <w:rsid w:val="00E91614"/>
    <w:rsid w:val="00E97CEE"/>
    <w:rsid w:val="00EA1860"/>
    <w:rsid w:val="00EA2B8F"/>
    <w:rsid w:val="00EA776F"/>
    <w:rsid w:val="00EB2C00"/>
    <w:rsid w:val="00EB629E"/>
    <w:rsid w:val="00EB76A2"/>
    <w:rsid w:val="00EC1A9A"/>
    <w:rsid w:val="00EC6A27"/>
    <w:rsid w:val="00ED7F75"/>
    <w:rsid w:val="00EE41F8"/>
    <w:rsid w:val="00EE52B3"/>
    <w:rsid w:val="00EE5998"/>
    <w:rsid w:val="00EF1D15"/>
    <w:rsid w:val="00EF6CC9"/>
    <w:rsid w:val="00F0085F"/>
    <w:rsid w:val="00F13AFB"/>
    <w:rsid w:val="00F1677B"/>
    <w:rsid w:val="00F21C8C"/>
    <w:rsid w:val="00F23781"/>
    <w:rsid w:val="00F37F16"/>
    <w:rsid w:val="00F51D0D"/>
    <w:rsid w:val="00F53DE2"/>
    <w:rsid w:val="00F60115"/>
    <w:rsid w:val="00F66461"/>
    <w:rsid w:val="00F67C2C"/>
    <w:rsid w:val="00F7061B"/>
    <w:rsid w:val="00F712BA"/>
    <w:rsid w:val="00F8372A"/>
    <w:rsid w:val="00F83E1A"/>
    <w:rsid w:val="00F9761F"/>
    <w:rsid w:val="00F97892"/>
    <w:rsid w:val="00F97D7D"/>
    <w:rsid w:val="00FA44E9"/>
    <w:rsid w:val="00FB1AF6"/>
    <w:rsid w:val="00FC5B1B"/>
    <w:rsid w:val="00FD0CDC"/>
    <w:rsid w:val="00FD4F47"/>
    <w:rsid w:val="00FD5B9E"/>
    <w:rsid w:val="00FE235A"/>
    <w:rsid w:val="00FE6E14"/>
    <w:rsid w:val="00FE71BC"/>
    <w:rsid w:val="00FF5EEC"/>
    <w:rsid w:val="00FF6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5476C9"/>
  <w15:docId w15:val="{2514FDCB-1F17-4E9D-9BF8-DA36A244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AB"/>
  </w:style>
  <w:style w:type="paragraph" w:styleId="Ttulo1">
    <w:name w:val="heading 1"/>
    <w:basedOn w:val="Normal"/>
    <w:next w:val="Normal"/>
    <w:link w:val="Ttulo1Char"/>
    <w:qFormat/>
    <w:rsid w:val="003815AA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7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A32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6144"/>
  </w:style>
  <w:style w:type="table" w:styleId="Tabelacomgrade">
    <w:name w:val="Table Grid"/>
    <w:basedOn w:val="Tabelanormal"/>
    <w:uiPriority w:val="59"/>
    <w:rsid w:val="00DA4DF6"/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A4DF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C1D19"/>
    <w:pPr>
      <w:tabs>
        <w:tab w:val="left" w:pos="440"/>
        <w:tab w:val="right" w:leader="dot" w:pos="9736"/>
      </w:tabs>
      <w:spacing w:before="120" w:after="120"/>
      <w:jc w:val="both"/>
    </w:pPr>
    <w:rPr>
      <w:rFonts w:ascii="Gotham Bold" w:eastAsia="MS Mincho" w:hAnsi="Gotham Bold" w:cs="Tahoma"/>
      <w:b/>
      <w:bCs/>
      <w:caps/>
      <w:noProof/>
      <w:sz w:val="20"/>
      <w:szCs w:val="24"/>
      <w:lang w:eastAsia="ja-JP"/>
    </w:rPr>
  </w:style>
  <w:style w:type="paragraph" w:styleId="Sumrio2">
    <w:name w:val="toc 2"/>
    <w:basedOn w:val="Normal"/>
    <w:next w:val="Normal"/>
    <w:autoRedefine/>
    <w:uiPriority w:val="39"/>
    <w:unhideWhenUsed/>
    <w:rsid w:val="009E4771"/>
    <w:pPr>
      <w:tabs>
        <w:tab w:val="left" w:pos="960"/>
        <w:tab w:val="right" w:leader="dot" w:pos="8494"/>
      </w:tabs>
      <w:ind w:left="240"/>
      <w:jc w:val="both"/>
    </w:pPr>
    <w:rPr>
      <w:rFonts w:ascii="Tahoma" w:eastAsia="Times New Roman" w:hAnsi="Tahoma" w:cs="Tahoma"/>
      <w:b/>
      <w:bCs/>
      <w:smallCaps/>
      <w:noProof/>
      <w:sz w:val="20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42F22"/>
    <w:pPr>
      <w:tabs>
        <w:tab w:val="center" w:pos="4252"/>
        <w:tab w:val="right" w:pos="8504"/>
      </w:tabs>
    </w:pPr>
    <w:rPr>
      <w:rFonts w:ascii="Calibri" w:eastAsia="Calibri" w:hAnsi="Calibr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542F22"/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rsid w:val="003815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15A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Cabealho">
    <w:name w:val="header"/>
    <w:basedOn w:val="Normal"/>
    <w:link w:val="CabealhoChar"/>
    <w:uiPriority w:val="99"/>
    <w:unhideWhenUsed/>
    <w:rsid w:val="0067650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50D"/>
  </w:style>
  <w:style w:type="character" w:customStyle="1" w:styleId="Ttulo2Char">
    <w:name w:val="Título 2 Char"/>
    <w:basedOn w:val="Fontepargpadro"/>
    <w:link w:val="Ttulo2"/>
    <w:uiPriority w:val="9"/>
    <w:rsid w:val="00937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2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1F8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629E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629E"/>
    <w:rPr>
      <w:rFonts w:ascii="Times New Roman" w:hAnsi="Times New Roman" w:cs="Times New Roman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2-nfase11">
    <w:name w:val="Tabela de Grade 2 - Ênfase 1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adeGrade2-nfase51">
    <w:name w:val="Tabela de Grade 2 - Ênfase 51"/>
    <w:basedOn w:val="Tabelanormal"/>
    <w:uiPriority w:val="47"/>
    <w:rsid w:val="00BE634A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1Clara-nfase51">
    <w:name w:val="Tabela de Grade 1 Clara - Ênfase 51"/>
    <w:basedOn w:val="Tabelanormal"/>
    <w:uiPriority w:val="46"/>
    <w:rsid w:val="00BE634A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51">
    <w:name w:val="Tabela de Grade 4 - Ênfase 51"/>
    <w:basedOn w:val="Tabelanormal"/>
    <w:uiPriority w:val="49"/>
    <w:rsid w:val="00BE63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BE634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eladeGrade4-nfase31">
    <w:name w:val="Tabela de Grade 4 - Ênfase 31"/>
    <w:basedOn w:val="Tabelanormal"/>
    <w:uiPriority w:val="49"/>
    <w:rsid w:val="00B2563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tatusReportTable">
    <w:name w:val="Status Report Table"/>
    <w:basedOn w:val="Tabelanormal"/>
    <w:uiPriority w:val="99"/>
    <w:rsid w:val="00B53E70"/>
    <w:pPr>
      <w:spacing w:before="40" w:after="40"/>
    </w:pPr>
    <w:rPr>
      <w:rFonts w:ascii="Cambria" w:eastAsia="Cambria" w:hAnsi="Cambria" w:cs="Times New Roman"/>
      <w:color w:val="595959"/>
      <w:sz w:val="20"/>
      <w:szCs w:val="20"/>
      <w:lang w:val="en-US"/>
    </w:rPr>
    <w:tblPr>
      <w:tblBorders>
        <w:insideH w:val="single" w:sz="4" w:space="0" w:color="BFBFBF"/>
      </w:tblBorders>
    </w:tblPr>
    <w:tblStylePr w:type="firstRow">
      <w:rPr>
        <w:rFonts w:ascii="Calibri" w:hAnsi="Calibri"/>
        <w:caps/>
        <w:smallCaps w:val="0"/>
        <w:color w:val="577188"/>
      </w:rPr>
      <w:tblPr/>
      <w:tcPr>
        <w:vAlign w:val="bottom"/>
      </w:tcPr>
    </w:tblStylePr>
  </w:style>
  <w:style w:type="paragraph" w:customStyle="1" w:styleId="Estilo1">
    <w:name w:val="Estilo1"/>
    <w:basedOn w:val="Normal"/>
    <w:link w:val="Estilo1Char"/>
    <w:qFormat/>
    <w:rsid w:val="00B53E70"/>
    <w:pPr>
      <w:keepNext/>
      <w:keepLines/>
      <w:pBdr>
        <w:top w:val="single" w:sz="4" w:space="4" w:color="00B1C9"/>
        <w:left w:val="single" w:sz="4" w:space="6" w:color="00B1C9"/>
        <w:bottom w:val="single" w:sz="4" w:space="4" w:color="00B1C9"/>
        <w:right w:val="single" w:sz="4" w:space="6" w:color="00B1C9"/>
      </w:pBdr>
      <w:shd w:val="clear" w:color="auto" w:fill="00B1C9"/>
      <w:tabs>
        <w:tab w:val="num" w:pos="360"/>
      </w:tabs>
      <w:spacing w:before="360" w:after="240"/>
      <w:ind w:left="144" w:right="144"/>
      <w:outlineLvl w:val="0"/>
    </w:pPr>
    <w:rPr>
      <w:rFonts w:ascii="Calibri" w:eastAsia="Times New Roman" w:hAnsi="Calibri" w:cs="Times New Roman"/>
      <w:caps/>
      <w:color w:val="FFFFFF"/>
      <w:kern w:val="20"/>
      <w:lang w:val="en-US"/>
    </w:rPr>
  </w:style>
  <w:style w:type="character" w:customStyle="1" w:styleId="Estilo1Char">
    <w:name w:val="Estilo1 Char"/>
    <w:basedOn w:val="Fontepargpadro"/>
    <w:link w:val="Estilo1"/>
    <w:rsid w:val="00B53E70"/>
    <w:rPr>
      <w:rFonts w:ascii="Calibri" w:eastAsia="Times New Roman" w:hAnsi="Calibri" w:cs="Times New Roman"/>
      <w:caps/>
      <w:color w:val="FFFFFF"/>
      <w:kern w:val="20"/>
      <w:shd w:val="clear" w:color="auto" w:fill="00B1C9"/>
      <w:lang w:val="en-US"/>
    </w:rPr>
  </w:style>
  <w:style w:type="paragraph" w:styleId="NormalWeb">
    <w:name w:val="Normal (Web)"/>
    <w:basedOn w:val="Normal"/>
    <w:uiPriority w:val="99"/>
    <w:semiHidden/>
    <w:unhideWhenUsed/>
    <w:rsid w:val="00302D8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rj1">
    <w:name w:val="prj1"/>
    <w:basedOn w:val="Normal"/>
    <w:rsid w:val="0050531F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eastAsia="Times New Roman" w:hAnsi="Calibri" w:cs="Calibri"/>
      <w:lang w:eastAsia="pt-BR"/>
    </w:rPr>
  </w:style>
  <w:style w:type="paragraph" w:customStyle="1" w:styleId="Subtitulo">
    <w:name w:val="Subtitulo"/>
    <w:basedOn w:val="Normal"/>
    <w:link w:val="SubtituloChar"/>
    <w:qFormat/>
    <w:rsid w:val="002A66FE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customStyle="1" w:styleId="SubtituloChar">
    <w:name w:val="Subtitulo Char"/>
    <w:link w:val="Subtitulo"/>
    <w:rsid w:val="002A66FE"/>
    <w:rPr>
      <w:rFonts w:ascii="Calibri" w:eastAsia="Times New Roman" w:hAnsi="Calibri" w:cs="Times New Roman"/>
      <w:lang w:eastAsia="pt-BR"/>
    </w:rPr>
  </w:style>
  <w:style w:type="character" w:customStyle="1" w:styleId="readonlyattribute1">
    <w:name w:val="readonlyattribute1"/>
    <w:basedOn w:val="Fontepargpadro"/>
    <w:rsid w:val="00E802CA"/>
    <w:rPr>
      <w:rFonts w:ascii="Tahoma" w:hAnsi="Tahoma" w:cs="Tahoma" w:hint="default"/>
      <w:i w:val="0"/>
      <w:iCs w:val="0"/>
      <w:smallCaps w:val="0"/>
      <w:color w:val="747474"/>
      <w:sz w:val="20"/>
      <w:szCs w:val="2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7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0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4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es1\Documents\Modelos%20Personalizados%20do%20Office\NOVO%20MODELO%20-%20PROPOSTA%20COMERCIAL%20EBS%20IT%20SERVICE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8ED8BF0094A942B0965C07CAA8301D" ma:contentTypeVersion="5" ma:contentTypeDescription="Crie um novo documento." ma:contentTypeScope="" ma:versionID="3b6fea6377044c8861c073b184c2e97b">
  <xsd:schema xmlns:xsd="http://www.w3.org/2001/XMLSchema" xmlns:xs="http://www.w3.org/2001/XMLSchema" xmlns:p="http://schemas.microsoft.com/office/2006/metadata/properties" xmlns:ns2="52042efa-6c7c-40e7-a47a-ba85d4a70aae" targetNamespace="http://schemas.microsoft.com/office/2006/metadata/properties" ma:root="true" ma:fieldsID="61f3c88de2d8d5a7b5a4b00e9db21744" ns2:_="">
    <xsd:import namespace="52042efa-6c7c-40e7-a47a-ba85d4a70a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2efa-6c7c-40e7-a47a-ba85d4a70a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319F90-7438-4784-AC7B-AB8C594D26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6EA5AF-8AC7-448D-AA5D-D1D00FE59B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72D88A-78F5-4136-84B5-D4D9A7414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42efa-6c7c-40e7-a47a-ba85d4a70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1F84D7-0D6A-44D2-A6A2-A897C90794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NOVO MODELO - PROPOSTA COMERCIAL EBS IT SERVICES</Template>
  <TotalTime>14</TotalTime>
  <Pages>9</Pages>
  <Words>159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Artes1</dc:creator>
  <cp:lastModifiedBy>Eder Coelho</cp:lastModifiedBy>
  <cp:revision>4</cp:revision>
  <cp:lastPrinted>2020-03-25T18:17:00Z</cp:lastPrinted>
  <dcterms:created xsi:type="dcterms:W3CDTF">2020-08-26T18:09:00Z</dcterms:created>
  <dcterms:modified xsi:type="dcterms:W3CDTF">2020-08-26T18:22:00Z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0x0101000B8ED8BF0094A942B0965C07CAA8301D</vt:lpwstr>
  </property>
</Properties>
</file>