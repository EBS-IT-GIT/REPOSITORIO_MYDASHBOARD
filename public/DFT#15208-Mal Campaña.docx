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B66D" w14:textId="0AF0A62F" w:rsidR="00D718D9" w:rsidRPr="007D4574" w:rsidRDefault="00671EBF" w:rsidP="00AA1A71">
      <w:pPr>
        <w:pStyle w:val="Ttulo1"/>
        <w:ind w:left="432"/>
        <w:jc w:val="left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ab/>
      </w:r>
      <w:r w:rsidR="007D4574">
        <w:rPr>
          <w:rFonts w:ascii="Arial" w:hAnsi="Arial" w:cs="Arial"/>
          <w:b w:val="0"/>
          <w:i w:val="0"/>
        </w:rPr>
        <w:t>CMS</w:t>
      </w:r>
      <w:r w:rsidR="00087832" w:rsidRPr="007D4574">
        <w:rPr>
          <w:rFonts w:ascii="Arial" w:hAnsi="Arial" w:cs="Arial"/>
          <w:b w:val="0"/>
          <w:i w:val="0"/>
        </w:rPr>
        <w:t xml:space="preserve"> CHANGE MANAGEMENT REQUEST TEMPLATE</w:t>
      </w:r>
      <w:r w:rsidR="00087832" w:rsidRPr="007D4574">
        <w:rPr>
          <w:rFonts w:ascii="Arial" w:hAnsi="Arial" w:cs="Arial"/>
          <w:b w:val="0"/>
          <w:i w:val="0"/>
        </w:rPr>
        <w:br/>
      </w:r>
    </w:p>
    <w:p w14:paraId="0979B671" w14:textId="77777777" w:rsidR="00087832" w:rsidRPr="007D4574" w:rsidRDefault="00087832" w:rsidP="00087832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1890"/>
        <w:gridCol w:w="2577"/>
        <w:gridCol w:w="1743"/>
      </w:tblGrid>
      <w:tr w:rsidR="000079F5" w:rsidRPr="007D4574" w14:paraId="352BAF96" w14:textId="77777777" w:rsidTr="00242346">
        <w:tc>
          <w:tcPr>
            <w:tcW w:w="9648" w:type="dxa"/>
            <w:gridSpan w:val="4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00AB0C2" w14:textId="6C2659AC" w:rsidR="000079F5" w:rsidRPr="007D4574" w:rsidRDefault="000079F5" w:rsidP="000079F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Management Information</w:t>
            </w:r>
          </w:p>
        </w:tc>
      </w:tr>
      <w:tr w:rsidR="002F3F2C" w:rsidRPr="007D4574" w14:paraId="4B7853BE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301098CB" w14:textId="1E0051C3" w:rsidR="002F3F2C" w:rsidRPr="007D4574" w:rsidRDefault="002F3F2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Client Name: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7C27E6A" w14:textId="688786DE" w:rsidR="002F3F2C" w:rsidRPr="007D4574" w:rsidRDefault="000101F6" w:rsidP="004D79C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ADECO</w:t>
            </w:r>
          </w:p>
        </w:tc>
      </w:tr>
      <w:tr w:rsidR="0068215C" w:rsidRPr="00446C3D" w14:paraId="0979B674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2" w14:textId="542F6BF3" w:rsidR="0068215C" w:rsidRPr="007D4574" w:rsidRDefault="0068215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Request Title:</w:t>
            </w:r>
            <w:bookmarkStart w:id="0" w:name="OLE_LINK1"/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bookmarkEnd w:id="0"/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3" w14:textId="6C620E25" w:rsidR="0068215C" w:rsidRPr="008F48E9" w:rsidRDefault="00D715BB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715BB">
              <w:rPr>
                <w:rFonts w:ascii="Arial" w:hAnsi="Arial" w:cs="Arial"/>
                <w:sz w:val="22"/>
                <w:szCs w:val="22"/>
                <w:lang w:val="es-AR"/>
              </w:rPr>
              <w:t>DFT#15208-Mal Campaña</w:t>
            </w:r>
            <w:r w:rsidR="005D73F5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F51EA6" w:rsidRPr="00F51EA6">
              <w:rPr>
                <w:rFonts w:ascii="Arial" w:hAnsi="Arial" w:cs="Arial"/>
                <w:sz w:val="22"/>
                <w:szCs w:val="22"/>
                <w:lang w:val="es-AR"/>
              </w:rPr>
              <w:t>docx</w:t>
            </w:r>
          </w:p>
        </w:tc>
      </w:tr>
      <w:tr w:rsidR="0063683F" w:rsidRPr="00446C3D" w14:paraId="0979B677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5" w14:textId="2B30F5AB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Service Request No: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6" w14:textId="37BE6FEB" w:rsidR="0063683F" w:rsidRPr="00446C3D" w:rsidRDefault="00D715BB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715BB">
              <w:rPr>
                <w:rFonts w:ascii="Arial" w:hAnsi="Arial" w:cs="Arial"/>
                <w:sz w:val="22"/>
                <w:szCs w:val="22"/>
                <w:lang w:val="es-AR"/>
              </w:rPr>
              <w:t>DFT#15208-Mal Campaña</w:t>
            </w:r>
          </w:p>
        </w:tc>
      </w:tr>
      <w:tr w:rsidR="00641D05" w:rsidRPr="007D4574" w14:paraId="0979B67C" w14:textId="77777777" w:rsidTr="000079F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9B678" w14:textId="2993EF21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Submitted by: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9" w14:textId="0D808091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Naveira, Viviana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79B67A" w14:textId="02DDF009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Submission Date: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B" w14:textId="0CCFE83D" w:rsidR="00641D05" w:rsidRPr="007D4574" w:rsidRDefault="00D715BB" w:rsidP="007D634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13</w:t>
            </w:r>
            <w:r w:rsidR="00641D05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7D6340">
              <w:rPr>
                <w:rFonts w:ascii="Arial" w:hAnsi="Arial" w:cs="Arial"/>
                <w:sz w:val="22"/>
                <w:szCs w:val="22"/>
                <w:lang w:val="es-AR"/>
              </w:rPr>
              <w:t>01</w:t>
            </w:r>
            <w:r w:rsidR="00641D05">
              <w:rPr>
                <w:rFonts w:ascii="Arial" w:hAnsi="Arial" w:cs="Arial"/>
                <w:sz w:val="22"/>
                <w:szCs w:val="22"/>
                <w:lang w:val="es-AR"/>
              </w:rPr>
              <w:t>.20</w:t>
            </w:r>
            <w:r w:rsidR="007D6340">
              <w:rPr>
                <w:rFonts w:ascii="Arial" w:hAnsi="Arial" w:cs="Arial"/>
                <w:sz w:val="22"/>
                <w:szCs w:val="22"/>
                <w:lang w:val="es-AR"/>
              </w:rPr>
              <w:t>20</w:t>
            </w:r>
          </w:p>
        </w:tc>
      </w:tr>
      <w:tr w:rsidR="00641D05" w:rsidRPr="007D4574" w14:paraId="0979B67E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979B67D" w14:textId="4CBE1366" w:rsidR="00641D05" w:rsidRPr="007D4574" w:rsidRDefault="00641D05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D05" w:rsidRPr="007D4574" w14:paraId="0979B680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9B67F" w14:textId="77777777" w:rsidR="00641D05" w:rsidRPr="007D4574" w:rsidRDefault="00641D05" w:rsidP="00641D0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Description and Impact Analysis</w:t>
            </w:r>
          </w:p>
        </w:tc>
      </w:tr>
      <w:tr w:rsidR="0063683F" w:rsidRPr="00446C3D" w14:paraId="0979B683" w14:textId="77777777" w:rsidTr="000079F5">
        <w:trPr>
          <w:trHeight w:val="683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0979B681" w14:textId="5212C215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Proposed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</w:tcBorders>
            <w:vAlign w:val="center"/>
          </w:tcPr>
          <w:p w14:paraId="0979B682" w14:textId="197AEC29" w:rsidR="0063683F" w:rsidRPr="00446C3D" w:rsidRDefault="00D715BB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715BB">
              <w:rPr>
                <w:rFonts w:ascii="Arial" w:hAnsi="Arial" w:cs="Arial"/>
                <w:sz w:val="22"/>
                <w:szCs w:val="22"/>
                <w:lang w:val="es-AR"/>
              </w:rPr>
              <w:t>DFT#15208-Mal Campaña</w:t>
            </w:r>
          </w:p>
        </w:tc>
      </w:tr>
      <w:tr w:rsidR="0063683F" w:rsidRPr="00446C3D" w14:paraId="0979B686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4" w14:textId="0EA7773F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References for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5" w14:textId="2688E0F2" w:rsidR="0063683F" w:rsidRPr="00446C3D" w:rsidRDefault="00D715BB" w:rsidP="0063683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715BB">
              <w:rPr>
                <w:rFonts w:ascii="Arial" w:hAnsi="Arial" w:cs="Arial"/>
                <w:sz w:val="22"/>
                <w:szCs w:val="22"/>
                <w:lang w:val="es-AR"/>
              </w:rPr>
              <w:t>DFT#15208-Mal Campaña</w:t>
            </w:r>
          </w:p>
        </w:tc>
      </w:tr>
      <w:tr w:rsidR="0063683F" w:rsidRPr="007D4574" w14:paraId="0979B689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7" w14:textId="34346CF2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Type: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6210" w:type="dxa"/>
            <w:gridSpan w:val="3"/>
            <w:vAlign w:val="center"/>
          </w:tcPr>
          <w:p w14:paraId="0979B688" w14:textId="48CAE03A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 xml:space="preserve">Scheduled </w:t>
            </w:r>
          </w:p>
        </w:tc>
      </w:tr>
      <w:tr w:rsidR="0063683F" w:rsidRPr="007D4574" w14:paraId="0979B68C" w14:textId="77777777" w:rsidTr="000079F5">
        <w:trPr>
          <w:trHeight w:val="548"/>
        </w:trPr>
        <w:tc>
          <w:tcPr>
            <w:tcW w:w="3438" w:type="dxa"/>
            <w:shd w:val="clear" w:color="auto" w:fill="F3F3F3"/>
            <w:vAlign w:val="center"/>
          </w:tcPr>
          <w:p w14:paraId="0979B68A" w14:textId="068D78D8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Justification Description: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B" w14:textId="28816617" w:rsidR="0063683F" w:rsidRPr="00DD2DAA" w:rsidRDefault="00D715BB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D715BB">
              <w:rPr>
                <w:rFonts w:ascii="Arial" w:hAnsi="Arial" w:cs="Arial"/>
                <w:sz w:val="22"/>
                <w:szCs w:val="22"/>
                <w:lang w:val="es-AR"/>
              </w:rPr>
              <w:t>DFT#15208-Mal Campaña</w:t>
            </w:r>
          </w:p>
        </w:tc>
      </w:tr>
      <w:tr w:rsidR="0063683F" w:rsidRPr="007D4574" w14:paraId="0979B690" w14:textId="77777777" w:rsidTr="000079F5">
        <w:trPr>
          <w:trHeight w:val="2105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8D" w14:textId="7049D210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Impact Statement: (Identify Services and applications that will be impacted):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8F" w14:textId="569BD5EE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PADAGI</w:t>
            </w:r>
          </w:p>
        </w:tc>
      </w:tr>
      <w:tr w:rsidR="0063683F" w:rsidRPr="007D4574" w14:paraId="0979B693" w14:textId="77777777" w:rsidTr="000079F5">
        <w:trPr>
          <w:trHeight w:val="602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0CB4F5" w14:textId="122EE2F4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Outage Required: </w:t>
            </w:r>
          </w:p>
          <w:p w14:paraId="0979B691" w14:textId="05E3E0AC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(Yes/No)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92" w14:textId="336AE168" w:rsidR="0063683F" w:rsidRPr="007D4574" w:rsidRDefault="0063683F" w:rsidP="006368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63683F" w:rsidRPr="007D4574" w14:paraId="0979B696" w14:textId="77777777" w:rsidTr="000079F5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94" w14:textId="7EC0818C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Duration, (If yes)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95" w14:textId="30CFDFB1" w:rsidR="0063683F" w:rsidRPr="007D4574" w:rsidRDefault="0063683F" w:rsidP="0063683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0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6210"/>
      </w:tblGrid>
      <w:tr w:rsidR="00023347" w:rsidRPr="007D4574" w14:paraId="0979B6A3" w14:textId="77777777" w:rsidTr="002F3F2C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A1" w14:textId="7777777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Assigned Resource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A2" w14:textId="72A7F78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4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p w14:paraId="0979B6A5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6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7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8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F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B0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A6A3BF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8E48D3C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30B0F23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1C4FE46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E86196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988F94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6CF0A0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FC1940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0589B52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24B7D45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51189C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CE026C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3BBD8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4E321B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8902C9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0B538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39138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54429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30B8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4DA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8134CE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7790E8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304DF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A2C5B5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2B90B8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FFCC5E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F41637E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92CF8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3090D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B323CD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153B8D4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3E6588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6DE559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A87081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94EC3C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DB8BC0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979B6D7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9"/>
        <w:gridCol w:w="1579"/>
        <w:gridCol w:w="1748"/>
        <w:gridCol w:w="1440"/>
        <w:gridCol w:w="1497"/>
      </w:tblGrid>
      <w:tr w:rsidR="00087832" w:rsidRPr="007D4574" w14:paraId="0979B6D9" w14:textId="77777777" w:rsidTr="000F0E4B">
        <w:trPr>
          <w:trHeight w:val="37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C0C0C0"/>
          </w:tcPr>
          <w:p w14:paraId="0979B6D8" w14:textId="1587F638" w:rsidR="00087832" w:rsidRPr="007D4574" w:rsidRDefault="00087832" w:rsidP="002F3F2C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br w:type="page"/>
              <w:t>Testing Strategy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6DB" w14:textId="77777777" w:rsidTr="000F0E4B">
        <w:trPr>
          <w:trHeight w:val="710"/>
          <w:jc w:val="center"/>
        </w:trPr>
        <w:tc>
          <w:tcPr>
            <w:tcW w:w="9923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6DA" w14:textId="77777777" w:rsidR="00087832" w:rsidRPr="007D4574" w:rsidRDefault="00087832" w:rsidP="002F3F2C">
            <w:pPr>
              <w:spacing w:before="120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87832" w:rsidRPr="007D4574" w14:paraId="0979B6E0" w14:textId="77777777" w:rsidTr="000F0E4B">
        <w:trPr>
          <w:trHeight w:val="190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80B9F" w14:textId="1BFD864E" w:rsidR="007E6610" w:rsidRPr="007D4574" w:rsidRDefault="007E6610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B1A44DF" w14:textId="6EA13502" w:rsidR="000C09CC" w:rsidRPr="000C09CC" w:rsidRDefault="000C09CC" w:rsidP="000C09C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  <w:r w:rsidRPr="000C09CC">
              <w:rPr>
                <w:rFonts w:ascii="Arial" w:hAnsi="Arial" w:cs="Arial"/>
                <w:sz w:val="22"/>
                <w:szCs w:val="22"/>
              </w:rPr>
              <w:t xml:space="preserve"> instance (testing) </w:t>
            </w:r>
          </w:p>
          <w:p w14:paraId="0979B6DF" w14:textId="68162E82" w:rsidR="00687187" w:rsidRPr="007D4574" w:rsidRDefault="00687187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E7" w14:textId="77777777" w:rsidTr="000F0E4B">
        <w:trPr>
          <w:trHeight w:val="215"/>
          <w:jc w:val="center"/>
        </w:trPr>
        <w:tc>
          <w:tcPr>
            <w:tcW w:w="3659" w:type="dxa"/>
            <w:shd w:val="clear" w:color="auto" w:fill="C0C0C0"/>
            <w:vAlign w:val="center"/>
          </w:tcPr>
          <w:p w14:paraId="0979B6E1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579" w:type="dxa"/>
            <w:shd w:val="clear" w:color="auto" w:fill="C0C0C0"/>
            <w:vAlign w:val="center"/>
          </w:tcPr>
          <w:p w14:paraId="0979B6E2" w14:textId="77777777" w:rsidR="00087832" w:rsidRPr="007D4574" w:rsidRDefault="00087832" w:rsidP="002F3F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Staff Name</w:t>
            </w:r>
          </w:p>
          <w:p w14:paraId="0979B6E3" w14:textId="31A2B6EE" w:rsidR="00DF50AB" w:rsidRPr="003771D2" w:rsidRDefault="00DF50AB" w:rsidP="003771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>(</w:t>
            </w:r>
            <w:r w:rsidR="003771D2" w:rsidRPr="003771D2">
              <w:rPr>
                <w:rFonts w:ascii="Arial" w:hAnsi="Arial" w:cs="Arial"/>
                <w:sz w:val="22"/>
                <w:szCs w:val="22"/>
              </w:rPr>
              <w:t>CMS</w:t>
            </w:r>
            <w:r w:rsidRPr="003771D2">
              <w:rPr>
                <w:rFonts w:ascii="Arial" w:hAnsi="Arial" w:cs="Arial"/>
                <w:sz w:val="22"/>
                <w:szCs w:val="22"/>
              </w:rPr>
              <w:t>/Other)</w:t>
            </w:r>
          </w:p>
        </w:tc>
        <w:tc>
          <w:tcPr>
            <w:tcW w:w="1748" w:type="dxa"/>
            <w:shd w:val="clear" w:color="auto" w:fill="C0C0C0"/>
            <w:vAlign w:val="center"/>
          </w:tcPr>
          <w:p w14:paraId="0979B6E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9B6E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0979B6E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087832" w:rsidRPr="007D4574" w14:paraId="0979B6ED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8" w14:textId="1836E7EC" w:rsidR="00087832" w:rsidRPr="007D4574" w:rsidRDefault="00616DF4" w:rsidP="00D715BB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 xml:space="preserve">Run </w:t>
            </w:r>
            <w:r w:rsidR="00D715BB" w:rsidRPr="00D715BB">
              <w:rPr>
                <w:rFonts w:ascii="MS Shell Dlg 2" w:hAnsi="MS Shell Dlg 2" w:cs="MS Shell Dlg 2"/>
                <w:color w:val="0000FF"/>
              </w:rPr>
              <w:t>T#15208-DF.sql</w:t>
            </w:r>
            <w:r w:rsidR="00D715BB">
              <w:rPr>
                <w:rFonts w:ascii="MS Shell Dlg 2" w:hAnsi="MS Shell Dlg 2" w:cs="MS Shell Dlg 2"/>
                <w:color w:val="0000FF"/>
              </w:rPr>
              <w:t xml:space="preserve"> </w:t>
            </w:r>
            <w:r w:rsidR="00E160B9">
              <w:rPr>
                <w:rFonts w:ascii="MS Shell Dlg 2" w:hAnsi="MS Shell Dlg 2" w:cs="MS Shell Dlg 2"/>
                <w:color w:val="0000FF"/>
              </w:rPr>
              <w:t>1</w:t>
            </w:r>
            <w:r w:rsidR="0063683F">
              <w:rPr>
                <w:rFonts w:ascii="MS Shell Dlg 2" w:hAnsi="MS Shell Dlg 2" w:cs="MS Shell Dlg 2"/>
                <w:color w:val="0000FF"/>
              </w:rPr>
              <w:t xml:space="preserve"> </w:t>
            </w:r>
            <w:r w:rsidR="00497460">
              <w:rPr>
                <w:rFonts w:ascii="MS Shell Dlg 2" w:hAnsi="MS Shell Dlg 2" w:cs="MS Shell Dlg 2"/>
                <w:color w:val="0000FF"/>
              </w:rPr>
              <w:t>row</w:t>
            </w:r>
            <w:r w:rsidR="009E526B">
              <w:rPr>
                <w:rFonts w:ascii="MS Shell Dlg 2" w:hAnsi="MS Shell Dlg 2" w:cs="MS Shell Dlg 2"/>
                <w:color w:val="0000FF"/>
              </w:rPr>
              <w:t xml:space="preserve"> </w:t>
            </w:r>
            <w:r w:rsidR="00497460">
              <w:rPr>
                <w:rFonts w:ascii="MS Shell Dlg 2" w:hAnsi="MS Shell Dlg 2" w:cs="MS Shell Dlg 2"/>
                <w:color w:val="0000FF"/>
              </w:rPr>
              <w:t>updated</w:t>
            </w:r>
            <w:r w:rsidR="00E160B9">
              <w:rPr>
                <w:rFonts w:ascii="MS Shell Dlg 2" w:hAnsi="MS Shell Dlg 2" w:cs="MS Shell Dlg 2"/>
                <w:color w:val="0000FF"/>
              </w:rPr>
              <w:t xml:space="preserve"> AND </w:t>
            </w:r>
            <w:r w:rsidR="00D715BB">
              <w:rPr>
                <w:rFonts w:ascii="MS Shell Dlg 2" w:hAnsi="MS Shell Dlg 2" w:cs="MS Shell Dlg 2"/>
                <w:color w:val="0000FF"/>
              </w:rPr>
              <w:t>14</w:t>
            </w:r>
            <w:r w:rsidR="00E160B9">
              <w:rPr>
                <w:rFonts w:ascii="MS Shell Dlg 2" w:hAnsi="MS Shell Dlg 2" w:cs="MS Shell Dlg 2"/>
                <w:color w:val="0000FF"/>
              </w:rPr>
              <w:t xml:space="preserve"> rows deleted</w:t>
            </w:r>
          </w:p>
        </w:tc>
        <w:tc>
          <w:tcPr>
            <w:tcW w:w="1579" w:type="dxa"/>
            <w:vAlign w:val="center"/>
          </w:tcPr>
          <w:p w14:paraId="0979B6E9" w14:textId="69950074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77FAB04B" w14:textId="77777777" w:rsidR="00087832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979B6EA" w14:textId="64A3B8F0" w:rsidR="002927B4" w:rsidRPr="007D4574" w:rsidRDefault="002927B4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EB" w14:textId="0825BFD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EC" w14:textId="7A221252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3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E" w14:textId="1851C3BB" w:rsidR="002927B4" w:rsidRPr="007D4574" w:rsidRDefault="002927B4" w:rsidP="00641D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Align w:val="center"/>
          </w:tcPr>
          <w:p w14:paraId="0979B6EF" w14:textId="7AB7B850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F0" w14:textId="3E81200F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F1" w14:textId="5DD7E536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F2" w14:textId="143F5CCD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389E8211" w14:textId="77777777" w:rsidTr="001A5588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1C5B391B" w14:textId="7DA50E50" w:rsidR="00AF7DD9" w:rsidRPr="007D4574" w:rsidRDefault="00AF7DD9" w:rsidP="001A558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72AA86F0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1307A5FE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2777BE0B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37C26B63" w14:textId="77777777" w:rsidR="00AF7DD9" w:rsidRPr="007D4574" w:rsidRDefault="00AF7DD9" w:rsidP="001A5588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AF7DD9" w14:paraId="133E45E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5FB2C670" w14:textId="57EDE477" w:rsidR="00AF7DD9" w:rsidRDefault="00AF7DD9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6873AB20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3878CECE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DA2890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2F70BE38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AF7DD9" w14:paraId="0979B6F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0979B6F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0979B6F5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0979B6F6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979B6F7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0979B6F8" w14:textId="77777777" w:rsidR="00087832" w:rsidRPr="007D4574" w:rsidRDefault="00087832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F" w14:textId="77777777" w:rsidTr="000F0E4B">
        <w:trPr>
          <w:jc w:val="center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A" w14:textId="77777777" w:rsidR="00087832" w:rsidRPr="007D4574" w:rsidRDefault="008D17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Non-PROD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Environment / Server: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979B6FC" w14:textId="022C73DC" w:rsidR="00087832" w:rsidRPr="007D4574" w:rsidRDefault="00512F4D" w:rsidP="00242346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09CC">
              <w:rPr>
                <w:rFonts w:ascii="Arial" w:hAnsi="Arial" w:cs="Arial"/>
                <w:sz w:val="22"/>
                <w:szCs w:val="22"/>
              </w:rPr>
              <w:t>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D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  <w:vAlign w:val="center"/>
          </w:tcPr>
          <w:p w14:paraId="0979B6FE" w14:textId="48CBC864" w:rsidR="00087832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2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0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Was testing perform by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ISS Staff (if not, provided information):</w:t>
            </w:r>
          </w:p>
        </w:tc>
        <w:tc>
          <w:tcPr>
            <w:tcW w:w="6264" w:type="dxa"/>
            <w:gridSpan w:val="4"/>
            <w:vAlign w:val="center"/>
          </w:tcPr>
          <w:p w14:paraId="0979B701" w14:textId="54E7C667" w:rsidR="008D17ED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6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4" w14:textId="0DFD6A77" w:rsidR="008D17ED" w:rsidRPr="007D4574" w:rsidRDefault="0040010E" w:rsidP="00242346">
            <w:pPr>
              <w:spacing w:before="1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Back out</w:t>
            </w:r>
            <w:r w:rsidR="00087832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plan and duration time to execute the plan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>*</w:t>
            </w:r>
            <w:r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        </w:t>
            </w:r>
          </w:p>
        </w:tc>
        <w:tc>
          <w:tcPr>
            <w:tcW w:w="6264" w:type="dxa"/>
            <w:gridSpan w:val="4"/>
            <w:vAlign w:val="center"/>
          </w:tcPr>
          <w:p w14:paraId="2A473228" w14:textId="77777777" w:rsidR="000C09CC" w:rsidRDefault="000C09CC" w:rsidP="000C09CC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>Already done backup in text file</w:t>
            </w:r>
          </w:p>
          <w:p w14:paraId="46F3A371" w14:textId="148D0B35" w:rsidR="00FF57F4" w:rsidRDefault="00D715BB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1534" w:dyaOrig="997" w14:anchorId="2C8FE0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6.5pt;height:49.5pt" o:ole="">
                  <v:imagedata r:id="rId11" o:title=""/>
                </v:shape>
                <o:OLEObject Type="Embed" ProgID="Package" ShapeID="_x0000_i1033" DrawAspect="Icon" ObjectID="_1640442412" r:id="rId12"/>
              </w:object>
            </w:r>
            <w:r>
              <w:rPr>
                <w:rFonts w:ascii="Arial" w:hAnsi="Arial" w:cs="Arial"/>
                <w:sz w:val="22"/>
                <w:szCs w:val="22"/>
              </w:rPr>
              <w:object w:dxaOrig="1534" w:dyaOrig="997" w14:anchorId="01F3ADA0">
                <v:shape id="_x0000_i1034" type="#_x0000_t75" style="width:76.5pt;height:49.5pt" o:ole="">
                  <v:imagedata r:id="rId13" o:title=""/>
                </v:shape>
                <o:OLEObject Type="Embed" ProgID="Package" ShapeID="_x0000_i1034" DrawAspect="Icon" ObjectID="_1640442413" r:id="rId14"/>
              </w:object>
            </w:r>
          </w:p>
          <w:p w14:paraId="0979B705" w14:textId="52984317" w:rsidR="00FF57F4" w:rsidRPr="00DD2DAA" w:rsidRDefault="00FF57F4" w:rsidP="00F51E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09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7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Back out plan tested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needed)?</w:t>
            </w:r>
          </w:p>
        </w:tc>
        <w:tc>
          <w:tcPr>
            <w:tcW w:w="6264" w:type="dxa"/>
            <w:gridSpan w:val="4"/>
            <w:vAlign w:val="center"/>
          </w:tcPr>
          <w:p w14:paraId="0979B708" w14:textId="7D0BE96E" w:rsidR="00087832" w:rsidRPr="007D4574" w:rsidRDefault="000214ED" w:rsidP="00242346">
            <w:pPr>
              <w:rPr>
                <w:rFonts w:ascii="Arial" w:hAnsi="Arial" w:cs="Arial"/>
                <w:sz w:val="22"/>
                <w:szCs w:val="22"/>
              </w:rPr>
            </w:pPr>
            <w:r w:rsidRPr="000214ED">
              <w:rPr>
                <w:rFonts w:ascii="Arial" w:hAnsi="Arial" w:cs="Arial"/>
                <w:sz w:val="22"/>
                <w:szCs w:val="22"/>
              </w:rPr>
              <w:t>Already 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0E4B" w:rsidRPr="007D4574" w14:paraId="3618FA43" w14:textId="77777777" w:rsidTr="000F0E4B">
        <w:trPr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82F443C" w14:textId="11FD91C6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Security Review Needed: (yes/no)</w:t>
            </w:r>
          </w:p>
        </w:tc>
        <w:tc>
          <w:tcPr>
            <w:tcW w:w="1579" w:type="dxa"/>
            <w:vAlign w:val="center"/>
          </w:tcPr>
          <w:p w14:paraId="185972B0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8" w:type="dxa"/>
            <w:shd w:val="clear" w:color="auto" w:fill="F3F3F3"/>
            <w:vAlign w:val="center"/>
          </w:tcPr>
          <w:p w14:paraId="3A9188F4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vAlign w:val="center"/>
          </w:tcPr>
          <w:p w14:paraId="7C3FC943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E4B" w:rsidRPr="007D4574" w14:paraId="1588146E" w14:textId="77777777" w:rsidTr="00A73352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05D9F9" w14:textId="17250EF5" w:rsidR="000F0E4B" w:rsidRPr="007D4574" w:rsidRDefault="000F0E4B" w:rsidP="00A73352">
            <w:pPr>
              <w:spacing w:before="120"/>
              <w:rPr>
                <w:rFonts w:ascii="Arial" w:hAnsi="Arial" w:cs="Arial"/>
                <w:i/>
                <w:sz w:val="22"/>
                <w:szCs w:val="22"/>
              </w:rPr>
            </w:pPr>
            <w:r w:rsidRPr="007D4574">
              <w:rPr>
                <w:rFonts w:ascii="Arial" w:hAnsi="Arial" w:cs="Arial"/>
                <w:i/>
                <w:sz w:val="22"/>
                <w:szCs w:val="22"/>
              </w:rPr>
              <w:t xml:space="preserve">If yes, forward to Security Lead for review.  </w:t>
            </w:r>
          </w:p>
        </w:tc>
      </w:tr>
    </w:tbl>
    <w:p w14:paraId="0979B70A" w14:textId="2C6940EF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1917"/>
        <w:gridCol w:w="1724"/>
        <w:gridCol w:w="1633"/>
        <w:gridCol w:w="1850"/>
      </w:tblGrid>
      <w:tr w:rsidR="00087832" w:rsidRPr="007D4574" w14:paraId="0979B70D" w14:textId="77777777" w:rsidTr="000F0E4B">
        <w:trPr>
          <w:jc w:val="center"/>
        </w:trPr>
        <w:tc>
          <w:tcPr>
            <w:tcW w:w="10057" w:type="dxa"/>
            <w:gridSpan w:val="5"/>
            <w:shd w:val="clear" w:color="auto" w:fill="C0C0C0"/>
          </w:tcPr>
          <w:p w14:paraId="0979B70C" w14:textId="0632E19C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Production Implementation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70F" w14:textId="77777777" w:rsidTr="000F0E4B">
        <w:trPr>
          <w:trHeight w:val="710"/>
          <w:jc w:val="center"/>
        </w:trPr>
        <w:tc>
          <w:tcPr>
            <w:tcW w:w="10057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0E" w14:textId="77777777" w:rsidR="00087832" w:rsidRPr="007D4574" w:rsidRDefault="00087832" w:rsidP="00E32B96">
            <w:pPr>
              <w:spacing w:before="120"/>
              <w:jc w:val="center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lastRenderedPageBreak/>
              <w:t>Please give full details of the required system change. Include as much detail as possible (</w:t>
            </w:r>
            <w:r w:rsidR="00512F4D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hostname, </w:t>
            </w: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server/service names, network addresses, hardware/software details, reason for the change, etc.)</w:t>
            </w:r>
          </w:p>
        </w:tc>
      </w:tr>
      <w:tr w:rsidR="00087832" w:rsidRPr="00A17B49" w14:paraId="0979B713" w14:textId="7B9F8D7A" w:rsidTr="00EC0098">
        <w:trPr>
          <w:trHeight w:val="1732"/>
          <w:jc w:val="center"/>
        </w:trPr>
        <w:tc>
          <w:tcPr>
            <w:tcW w:w="1005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79B712" w14:textId="695F0C94" w:rsidR="00DC4BFC" w:rsidRPr="00A17B49" w:rsidRDefault="002473E4" w:rsidP="002473E4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14E8D6F6">
                <v:shape id="_x0000_i1037" type="#_x0000_t75" style="width:76.5pt;height:49.5pt" o:ole="">
                  <v:imagedata r:id="rId15" o:title=""/>
                </v:shape>
                <o:OLEObject Type="Embed" ProgID="Package" ShapeID="_x0000_i1037" DrawAspect="Icon" ObjectID="_1640442414" r:id="rId16"/>
              </w:object>
            </w:r>
            <w:bookmarkStart w:id="1" w:name="_GoBack"/>
            <w:bookmarkEnd w:id="1"/>
            <w:r w:rsidR="00813BC3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7E728A44">
                <v:shape id="_x0000_i1038" type="#_x0000_t75" style="width:76.5pt;height:49.5pt" o:ole="">
                  <v:imagedata r:id="rId17" o:title=""/>
                </v:shape>
                <o:OLEObject Type="Embed" ProgID="AcroExch.Document.DC" ShapeID="_x0000_i1038" DrawAspect="Icon" ObjectID="_1640442415" r:id="rId18"/>
              </w:object>
            </w:r>
          </w:p>
        </w:tc>
      </w:tr>
      <w:tr w:rsidR="00087832" w:rsidRPr="007D4574" w14:paraId="0979B719" w14:textId="77777777" w:rsidTr="000F0E4B">
        <w:trPr>
          <w:trHeight w:val="413"/>
          <w:jc w:val="center"/>
        </w:trPr>
        <w:tc>
          <w:tcPr>
            <w:tcW w:w="2933" w:type="dxa"/>
            <w:shd w:val="clear" w:color="auto" w:fill="C0C0C0"/>
            <w:vAlign w:val="center"/>
          </w:tcPr>
          <w:p w14:paraId="0979B71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917" w:type="dxa"/>
            <w:shd w:val="clear" w:color="auto" w:fill="C0C0C0"/>
            <w:vAlign w:val="center"/>
          </w:tcPr>
          <w:p w14:paraId="0979B715" w14:textId="65F93A7C" w:rsidR="00087832" w:rsidRPr="003771D2" w:rsidRDefault="003771D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 xml:space="preserve">CMS </w:t>
            </w:r>
            <w:r w:rsidR="00087832" w:rsidRPr="003771D2">
              <w:rPr>
                <w:rFonts w:ascii="Arial" w:hAnsi="Arial" w:cs="Arial"/>
                <w:sz w:val="22"/>
                <w:szCs w:val="22"/>
              </w:rPr>
              <w:t>Staff Name</w:t>
            </w:r>
          </w:p>
        </w:tc>
        <w:tc>
          <w:tcPr>
            <w:tcW w:w="1724" w:type="dxa"/>
            <w:shd w:val="clear" w:color="auto" w:fill="C0C0C0"/>
            <w:vAlign w:val="center"/>
          </w:tcPr>
          <w:p w14:paraId="0979B716" w14:textId="77777777" w:rsidR="00087832" w:rsidRPr="007D4574" w:rsidRDefault="00BC5210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0979B71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850" w:type="dxa"/>
            <w:shd w:val="clear" w:color="auto" w:fill="C0C0C0"/>
            <w:vAlign w:val="center"/>
          </w:tcPr>
          <w:p w14:paraId="0979B71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AF7DD9" w:rsidRPr="007D4574" w14:paraId="0979B71F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1A" w14:textId="4EB042BB" w:rsidR="00AF7DD9" w:rsidRPr="007D4574" w:rsidRDefault="002473E4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 xml:space="preserve">Run </w:t>
            </w:r>
            <w:r w:rsidRPr="00D715BB">
              <w:rPr>
                <w:rFonts w:ascii="MS Shell Dlg 2" w:hAnsi="MS Shell Dlg 2" w:cs="MS Shell Dlg 2"/>
                <w:color w:val="0000FF"/>
              </w:rPr>
              <w:t>T#15208-DF.sql</w:t>
            </w:r>
            <w:r>
              <w:rPr>
                <w:rFonts w:ascii="MS Shell Dlg 2" w:hAnsi="MS Shell Dlg 2" w:cs="MS Shell Dlg 2"/>
                <w:color w:val="0000FF"/>
              </w:rPr>
              <w:t xml:space="preserve"> 1 row updated AND 14 rows deleted</w:t>
            </w:r>
          </w:p>
        </w:tc>
        <w:tc>
          <w:tcPr>
            <w:tcW w:w="1917" w:type="dxa"/>
          </w:tcPr>
          <w:p w14:paraId="0979B71B" w14:textId="6C4146FB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1C" w14:textId="60670BEC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1D" w14:textId="1DBFC14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1E" w14:textId="6905C768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5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0" w14:textId="327DA5A8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1" w14:textId="5780FBCF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2" w14:textId="3C45A969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3" w14:textId="178AA0C0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4" w14:textId="673C836B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2B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6" w14:textId="15FCFC8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7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8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9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A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1" w14:textId="77777777" w:rsidTr="000F0E4B">
        <w:trPr>
          <w:jc w:val="center"/>
        </w:trPr>
        <w:tc>
          <w:tcPr>
            <w:tcW w:w="2933" w:type="dxa"/>
            <w:tcBorders>
              <w:bottom w:val="single" w:sz="18" w:space="0" w:color="auto"/>
            </w:tcBorders>
            <w:vAlign w:val="center"/>
          </w:tcPr>
          <w:p w14:paraId="0979B72C" w14:textId="3662CEF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18" w:space="0" w:color="auto"/>
            </w:tcBorders>
          </w:tcPr>
          <w:p w14:paraId="0979B72D" w14:textId="77777777" w:rsidR="00AF7DD9" w:rsidRPr="007D4574" w:rsidRDefault="00AF7DD9" w:rsidP="00AF7D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tcBorders>
              <w:bottom w:val="single" w:sz="18" w:space="0" w:color="auto"/>
            </w:tcBorders>
            <w:vAlign w:val="center"/>
          </w:tcPr>
          <w:p w14:paraId="0979B72E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tcBorders>
              <w:bottom w:val="single" w:sz="18" w:space="0" w:color="auto"/>
            </w:tcBorders>
            <w:vAlign w:val="center"/>
          </w:tcPr>
          <w:p w14:paraId="0979B72F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tcBorders>
              <w:bottom w:val="single" w:sz="18" w:space="0" w:color="auto"/>
            </w:tcBorders>
            <w:vAlign w:val="center"/>
          </w:tcPr>
          <w:p w14:paraId="0979B730" w14:textId="77777777" w:rsidR="00AF7DD9" w:rsidRPr="007D4574" w:rsidRDefault="00AF7DD9" w:rsidP="00AF7DD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36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2" w14:textId="77777777" w:rsidR="00AF7DD9" w:rsidRPr="007D4574" w:rsidRDefault="00AF7DD9" w:rsidP="00AF7DD9">
            <w:pPr>
              <w:pStyle w:val="Default"/>
              <w:rPr>
                <w:sz w:val="22"/>
                <w:szCs w:val="22"/>
              </w:rPr>
            </w:pPr>
            <w:r w:rsidRPr="007D4574">
              <w:rPr>
                <w:sz w:val="22"/>
                <w:szCs w:val="22"/>
              </w:rPr>
              <w:t>Scheduled Implementation Date &amp; Time</w:t>
            </w:r>
            <w:r w:rsidRPr="007D4574">
              <w:rPr>
                <w:rStyle w:val="Textoennegrita"/>
                <w:b w:val="0"/>
                <w:sz w:val="22"/>
                <w:szCs w:val="22"/>
              </w:rPr>
              <w:t>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3" w14:textId="095DCD54" w:rsidR="00AF7DD9" w:rsidRPr="007D4574" w:rsidRDefault="00497460" w:rsidP="0049746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</w:rPr>
              <w:t>2020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01</w:t>
            </w:r>
            <w:r w:rsidR="00AF7DD9" w:rsidRPr="00DE375B">
              <w:rPr>
                <w:rFonts w:ascii="Arial" w:hAnsi="Arial" w:cs="Arial"/>
                <w:color w:val="000000"/>
              </w:rPr>
              <w:t>-</w:t>
            </w:r>
            <w:r w:rsidR="00576D40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4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Duration of activity: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5" w14:textId="6FF7EC3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minutos</w:t>
            </w:r>
          </w:p>
        </w:tc>
      </w:tr>
      <w:tr w:rsidR="00AF7DD9" w:rsidRPr="007D4574" w14:paraId="0979B73B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7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PROD Server Outage (Yes/No):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8" w14:textId="32AF869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9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Restart of Host (Yes/No):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A" w14:textId="12CB1D1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AF7DD9" w:rsidRPr="007D4574" w14:paraId="0979B73E" w14:textId="77777777" w:rsidTr="000F0E4B">
        <w:trPr>
          <w:trHeight w:val="818"/>
          <w:jc w:val="center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73C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Review Plan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appropriate):</w:t>
            </w:r>
          </w:p>
        </w:tc>
        <w:tc>
          <w:tcPr>
            <w:tcW w:w="7124" w:type="dxa"/>
            <w:gridSpan w:val="4"/>
            <w:tcBorders>
              <w:bottom w:val="single" w:sz="4" w:space="0" w:color="auto"/>
            </w:tcBorders>
            <w:vAlign w:val="center"/>
          </w:tcPr>
          <w:p w14:paraId="0979B73D" w14:textId="4BADB3C5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7DD9" w:rsidRPr="007D4574" w14:paraId="0979B741" w14:textId="77777777" w:rsidTr="000F0E4B">
        <w:trPr>
          <w:trHeight w:val="503"/>
          <w:jc w:val="center"/>
        </w:trPr>
        <w:tc>
          <w:tcPr>
            <w:tcW w:w="2933" w:type="dxa"/>
            <w:shd w:val="clear" w:color="auto" w:fill="F3F3F3"/>
            <w:vAlign w:val="center"/>
          </w:tcPr>
          <w:p w14:paraId="0979B73F" w14:textId="77777777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ITC Manager / Supervisor Approver:  </w:t>
            </w:r>
          </w:p>
        </w:tc>
        <w:tc>
          <w:tcPr>
            <w:tcW w:w="7124" w:type="dxa"/>
            <w:gridSpan w:val="4"/>
            <w:vAlign w:val="center"/>
          </w:tcPr>
          <w:p w14:paraId="0979B740" w14:textId="61D65B04" w:rsidR="00AF7DD9" w:rsidRPr="007D4574" w:rsidRDefault="00AF7DD9" w:rsidP="00AF7DD9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742" w14:textId="584BD365" w:rsidR="002F3F2C" w:rsidRPr="007D4574" w:rsidRDefault="002F3F2C" w:rsidP="00DE77A8">
      <w:pPr>
        <w:rPr>
          <w:rFonts w:ascii="Arial" w:hAnsi="Arial" w:cs="Arial"/>
          <w:sz w:val="22"/>
          <w:szCs w:val="22"/>
        </w:rPr>
      </w:pPr>
    </w:p>
    <w:p w14:paraId="1514C164" w14:textId="77777777" w:rsidR="00BE16F3" w:rsidRPr="007D4574" w:rsidRDefault="00BE16F3" w:rsidP="00DE77A8">
      <w:pPr>
        <w:rPr>
          <w:rFonts w:ascii="Arial" w:hAnsi="Arial" w:cs="Arial"/>
          <w:sz w:val="22"/>
          <w:szCs w:val="22"/>
        </w:rPr>
      </w:pPr>
    </w:p>
    <w:p w14:paraId="0979B758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0979B759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772C6146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214ED" w:rsidRPr="00DE375B" w14:paraId="692FD2CE" w14:textId="77777777" w:rsidTr="001129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9CB74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2F507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4ED" w:rsidRPr="00DE375B" w14:paraId="31B6784C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B70B4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3909A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33F12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214ED" w:rsidRPr="00DE375B" w14:paraId="585176C1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1D85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6896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22CE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</w:t>
            </w:r>
            <w:hyperlink r:id="rId19" w:history="1">
              <w:r w:rsidRPr="00DE375B">
                <w:rPr>
                  <w:rFonts w:ascii="Arial" w:hAnsi="Arial" w:cs="Arial"/>
                  <w:color w:val="0000FF"/>
                  <w:u w:val="single"/>
                </w:rPr>
                <w:t>@adecoagro.com</w:t>
              </w:r>
            </w:hyperlink>
          </w:p>
        </w:tc>
      </w:tr>
      <w:tr w:rsidR="000214ED" w:rsidRPr="00DE375B" w14:paraId="12C884D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5A5F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D35D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9680" w14:textId="77777777" w:rsidR="000214ED" w:rsidRPr="00DE375B" w:rsidRDefault="00AA720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DE6295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D0BDD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CFC5E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A8F3E" w14:textId="77777777" w:rsidR="000214ED" w:rsidRPr="00DE375B" w:rsidRDefault="00AA720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457DB52F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CFD6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2D3A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E8916" w14:textId="77777777" w:rsidR="000214ED" w:rsidRPr="00DE375B" w:rsidRDefault="00AA720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775370D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C9BA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1C6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A60E0" w14:textId="77777777" w:rsidR="000214ED" w:rsidRPr="00DE375B" w:rsidRDefault="00AA720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85E2AFD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C4DB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EDB2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AF177" w14:textId="77777777" w:rsidR="000214ED" w:rsidRPr="00DE375B" w:rsidRDefault="00AA7204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4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636EC74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EDB3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B1F0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109B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lcarazzo@adecoagro.com</w:t>
            </w:r>
          </w:p>
        </w:tc>
      </w:tr>
    </w:tbl>
    <w:p w14:paraId="2BDF331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4112EDD7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2CB742A9" w14:textId="77777777" w:rsidR="000214ED" w:rsidRDefault="000214ED" w:rsidP="000214ED">
      <w:pPr>
        <w:keepNext/>
        <w:widowControl w:val="0"/>
        <w:autoSpaceDE w:val="0"/>
        <w:autoSpaceDN w:val="0"/>
        <w:adjustRightInd w:val="0"/>
        <w:ind w:left="552" w:right="120"/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  <w:color w:val="000000"/>
          <w:sz w:val="28"/>
          <w:szCs w:val="28"/>
        </w:rPr>
        <w:lastRenderedPageBreak/>
        <w:t>Related Policies &amp; Procedures</w:t>
      </w:r>
    </w:p>
    <w:p w14:paraId="0D85104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color w:val="000000"/>
        </w:rPr>
      </w:pPr>
    </w:p>
    <w:p w14:paraId="44CF620B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color w:val="000000"/>
        </w:rPr>
        <w:tab/>
      </w:r>
      <w:hyperlink r:id="rId25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14:paraId="62F11470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14:paraId="55AA01B9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6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14:paraId="76110BC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06FD5E2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7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14:paraId="0979B776" w14:textId="6C2959ED" w:rsidR="00023347" w:rsidRDefault="00023347" w:rsidP="00DE77A8">
      <w:pPr>
        <w:rPr>
          <w:rFonts w:ascii="Arial" w:hAnsi="Arial" w:cs="Arial"/>
          <w:sz w:val="22"/>
          <w:szCs w:val="22"/>
        </w:rPr>
      </w:pPr>
    </w:p>
    <w:p w14:paraId="096BCD17" w14:textId="77777777" w:rsidR="005A6BFE" w:rsidRDefault="005A6BFE" w:rsidP="00DE77A8">
      <w:pPr>
        <w:rPr>
          <w:rFonts w:ascii="Arial" w:hAnsi="Arial" w:cs="Arial"/>
          <w:sz w:val="22"/>
          <w:szCs w:val="22"/>
        </w:rPr>
      </w:pPr>
    </w:p>
    <w:p w14:paraId="07A7A5BA" w14:textId="17F382BC" w:rsidR="005A6BFE" w:rsidRPr="007D4574" w:rsidRDefault="005A6BFE" w:rsidP="003372F3">
      <w:pPr>
        <w:rPr>
          <w:rFonts w:ascii="Arial" w:hAnsi="Arial" w:cs="Arial"/>
          <w:sz w:val="22"/>
          <w:szCs w:val="22"/>
        </w:rPr>
      </w:pPr>
    </w:p>
    <w:sectPr w:rsidR="005A6BFE" w:rsidRPr="007D4574" w:rsidSect="00872D43">
      <w:headerReference w:type="default" r:id="rId28"/>
      <w:footerReference w:type="default" r:id="rId29"/>
      <w:pgSz w:w="12240" w:h="15840"/>
      <w:pgMar w:top="1797" w:right="720" w:bottom="720" w:left="720" w:header="72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F90BA" w14:textId="77777777" w:rsidR="00AA7204" w:rsidRDefault="00AA7204">
      <w:r>
        <w:separator/>
      </w:r>
    </w:p>
  </w:endnote>
  <w:endnote w:type="continuationSeparator" w:id="0">
    <w:p w14:paraId="4A2DA0EE" w14:textId="77777777" w:rsidR="00AA7204" w:rsidRDefault="00AA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E" w14:textId="77777777" w:rsidR="00A73352" w:rsidRDefault="00A73352" w:rsidP="00D51507">
    <w:pPr>
      <w:pStyle w:val="ITCWPFooter1"/>
      <w:rPr>
        <w:b w:val="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9B789" wp14:editId="0979B78A">
              <wp:simplePos x="0" y="0"/>
              <wp:positionH relativeFrom="column">
                <wp:posOffset>394335</wp:posOffset>
              </wp:positionH>
              <wp:positionV relativeFrom="paragraph">
                <wp:posOffset>53975</wp:posOffset>
              </wp:positionV>
              <wp:extent cx="6515100" cy="254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25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0808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FF342" id="Rectangle 1" o:spid="_x0000_s1026" style="position:absolute;margin-left:31.05pt;margin-top:4.25pt;width:513pt;height: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" stroked="f">
              <v:fill color2="gray" rotate="t" angle="90" focus="100%" type="gradient"/>
            </v:rect>
          </w:pict>
        </mc:Fallback>
      </mc:AlternateContent>
    </w:r>
  </w:p>
  <w:p w14:paraId="0979B77F" w14:textId="77777777" w:rsidR="00A73352" w:rsidRPr="00242346" w:rsidRDefault="00A73352" w:rsidP="008446F3">
    <w:pPr>
      <w:pStyle w:val="ITCWPFooter1"/>
      <w:jc w:val="center"/>
      <w:rPr>
        <w:rStyle w:val="ITCWPFooter2Char"/>
        <w:rFonts w:asciiTheme="minorHAnsi" w:hAnsiTheme="minorHAnsi"/>
        <w:sz w:val="18"/>
      </w:rPr>
    </w:pPr>
    <w:r w:rsidRPr="00242346">
      <w:rPr>
        <w:rStyle w:val="ITCWPFooter1Char"/>
        <w:rFonts w:asciiTheme="minorHAnsi" w:hAnsiTheme="minorHAnsi"/>
        <w:sz w:val="18"/>
      </w:rPr>
      <w:t>IT Convergence Change Management Request</w:t>
    </w:r>
  </w:p>
  <w:p w14:paraId="0979B780" w14:textId="0B9BB275" w:rsidR="00A73352" w:rsidRPr="00242346" w:rsidRDefault="00A73352" w:rsidP="008446F3">
    <w:pPr>
      <w:pStyle w:val="ITCWPFooter1"/>
      <w:rPr>
        <w:rFonts w:asciiTheme="minorHAnsi" w:hAnsiTheme="minorHAnsi"/>
        <w:sz w:val="18"/>
      </w:rPr>
    </w:pP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PAGE </w:instrText>
    </w:r>
    <w:r w:rsidRPr="00242346">
      <w:rPr>
        <w:rFonts w:asciiTheme="minorHAnsi" w:hAnsiTheme="minorHAnsi"/>
        <w:sz w:val="18"/>
      </w:rPr>
      <w:fldChar w:fldCharType="separate"/>
    </w:r>
    <w:r w:rsidR="00813BC3">
      <w:rPr>
        <w:rFonts w:asciiTheme="minorHAnsi" w:hAnsiTheme="minorHAnsi"/>
        <w:noProof/>
        <w:sz w:val="18"/>
      </w:rPr>
      <w:t>3</w:t>
    </w:r>
    <w:r w:rsidRPr="00242346">
      <w:rPr>
        <w:rFonts w:asciiTheme="minorHAnsi" w:hAnsiTheme="minorHAnsi"/>
        <w:noProof/>
        <w:sz w:val="18"/>
      </w:rPr>
      <w:fldChar w:fldCharType="end"/>
    </w:r>
    <w:r w:rsidRPr="00242346">
      <w:rPr>
        <w:rFonts w:asciiTheme="minorHAnsi" w:hAnsiTheme="minorHAnsi"/>
        <w:sz w:val="18"/>
      </w:rPr>
      <w:t xml:space="preserve"> / </w:t>
    </w: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NUMPAGES </w:instrText>
    </w:r>
    <w:r w:rsidRPr="00242346">
      <w:rPr>
        <w:rFonts w:asciiTheme="minorHAnsi" w:hAnsiTheme="minorHAnsi"/>
        <w:sz w:val="18"/>
      </w:rPr>
      <w:fldChar w:fldCharType="separate"/>
    </w:r>
    <w:r w:rsidR="00813BC3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</w:p>
  <w:p w14:paraId="0979B781" w14:textId="77777777" w:rsidR="00A73352" w:rsidRDefault="00A73352" w:rsidP="00D51507">
    <w:pPr>
      <w:pStyle w:val="ITCWPFooter1"/>
    </w:pPr>
  </w:p>
  <w:p w14:paraId="0979B782" w14:textId="77777777" w:rsidR="00A73352" w:rsidRPr="00F76524" w:rsidRDefault="00A73352" w:rsidP="00D51507">
    <w:pPr>
      <w:pStyle w:val="ITCWPFooter1"/>
    </w:pPr>
  </w:p>
  <w:p w14:paraId="0979B783" w14:textId="77777777" w:rsidR="00A73352" w:rsidRPr="007B2F9F" w:rsidRDefault="00A73352" w:rsidP="00D51507">
    <w:pPr>
      <w:pStyle w:val="ITCWPFooter1"/>
    </w:pPr>
  </w:p>
  <w:p w14:paraId="0979B784" w14:textId="77777777" w:rsidR="00A73352" w:rsidRPr="00D51507" w:rsidRDefault="00A73352" w:rsidP="00D51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CA365" w14:textId="77777777" w:rsidR="00AA7204" w:rsidRDefault="00AA7204">
      <w:r>
        <w:separator/>
      </w:r>
    </w:p>
  </w:footnote>
  <w:footnote w:type="continuationSeparator" w:id="0">
    <w:p w14:paraId="670AADA9" w14:textId="77777777" w:rsidR="00AA7204" w:rsidRDefault="00AA7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B" w14:textId="77777777" w:rsidR="00A73352" w:rsidRDefault="00A73352" w:rsidP="00D51507">
    <w:pPr>
      <w:pStyle w:val="ITCWPHeader"/>
    </w:pPr>
  </w:p>
  <w:p w14:paraId="0979B77C" w14:textId="2BEEEE54" w:rsidR="00A73352" w:rsidRPr="00087832" w:rsidRDefault="00A73352" w:rsidP="00D51507">
    <w:pPr>
      <w:pStyle w:val="ITCWPHeader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B785" wp14:editId="0979B786">
              <wp:simplePos x="0" y="0"/>
              <wp:positionH relativeFrom="column">
                <wp:posOffset>3194685</wp:posOffset>
              </wp:positionH>
              <wp:positionV relativeFrom="paragraph">
                <wp:posOffset>59690</wp:posOffset>
              </wp:positionV>
              <wp:extent cx="3314700" cy="0"/>
              <wp:effectExtent l="165735" t="164465" r="167640" b="15938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3175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DE22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4.7pt" to="512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a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" strokecolor="white" strokeweight="25pt"/>
          </w:pict>
        </mc:Fallback>
      </mc:AlternateContent>
    </w:r>
    <w:r>
      <w:t xml:space="preserve">              </w:t>
    </w:r>
  </w:p>
  <w:p w14:paraId="0979B77D" w14:textId="77777777" w:rsidR="00A73352" w:rsidRPr="00087832" w:rsidRDefault="00A73352" w:rsidP="00D51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9344F"/>
    <w:multiLevelType w:val="hybridMultilevel"/>
    <w:tmpl w:val="F2D0994E"/>
    <w:lvl w:ilvl="0" w:tplc="04090005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393AFD"/>
    <w:multiLevelType w:val="hybridMultilevel"/>
    <w:tmpl w:val="65B2BB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89"/>
    <w:multiLevelType w:val="hybridMultilevel"/>
    <w:tmpl w:val="45AA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EA5"/>
    <w:multiLevelType w:val="hybridMultilevel"/>
    <w:tmpl w:val="BF280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1430B"/>
    <w:multiLevelType w:val="hybridMultilevel"/>
    <w:tmpl w:val="9258A0B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A16A1"/>
    <w:multiLevelType w:val="hybridMultilevel"/>
    <w:tmpl w:val="E41EE276"/>
    <w:lvl w:ilvl="0" w:tplc="DE249E14">
      <w:start w:val="7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  <w:color w:val="8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7C96"/>
    <w:multiLevelType w:val="hybridMultilevel"/>
    <w:tmpl w:val="FBC2083E"/>
    <w:lvl w:ilvl="0" w:tplc="F56CF6F0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66A2"/>
    <w:multiLevelType w:val="hybridMultilevel"/>
    <w:tmpl w:val="DB7CABBC"/>
    <w:lvl w:ilvl="0" w:tplc="29C2601E">
      <w:numFmt w:val="bullet"/>
      <w:lvlText w:val="-"/>
      <w:lvlJc w:val="left"/>
      <w:pPr>
        <w:ind w:left="720" w:hanging="360"/>
      </w:pPr>
      <w:rPr>
        <w:rFonts w:ascii="MS Shell Dlg 2" w:eastAsia="Calibri" w:hAnsi="MS Shell Dlg 2" w:cs="MS Shell Dlg 2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2EC5"/>
    <w:multiLevelType w:val="hybridMultilevel"/>
    <w:tmpl w:val="7598B5EA"/>
    <w:lvl w:ilvl="0" w:tplc="6BA627E8">
      <w:start w:val="845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3"/>
    <w:multiLevelType w:val="hybridMultilevel"/>
    <w:tmpl w:val="228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4713C"/>
    <w:multiLevelType w:val="hybridMultilevel"/>
    <w:tmpl w:val="C2F49448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MS Reference Specialty" w:hAnsi="Verdana" w:cs="MS Reference Specialty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6DD5A58"/>
    <w:multiLevelType w:val="multilevel"/>
    <w:tmpl w:val="BF2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5286A"/>
    <w:multiLevelType w:val="multilevel"/>
    <w:tmpl w:val="4A48FB0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14" w15:restartNumberingAfterBreak="0">
    <w:nsid w:val="4C5D40C4"/>
    <w:multiLevelType w:val="hybridMultilevel"/>
    <w:tmpl w:val="15EC55CE"/>
    <w:lvl w:ilvl="0" w:tplc="783E531E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20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66C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991860"/>
    <w:multiLevelType w:val="hybridMultilevel"/>
    <w:tmpl w:val="5DB2FEDE"/>
    <w:lvl w:ilvl="0" w:tplc="F51E2BFA">
      <w:start w:val="3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64C0D"/>
    <w:multiLevelType w:val="hybridMultilevel"/>
    <w:tmpl w:val="1326F5DC"/>
    <w:lvl w:ilvl="0" w:tplc="7B62F28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46EFC"/>
    <w:multiLevelType w:val="hybridMultilevel"/>
    <w:tmpl w:val="0D5A7FB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hybridMultilevel"/>
    <w:tmpl w:val="59D838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78F641AA"/>
    <w:multiLevelType w:val="hybridMultilevel"/>
    <w:tmpl w:val="1A80E61A"/>
    <w:lvl w:ilvl="0" w:tplc="DFF0B32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402C7"/>
    <w:multiLevelType w:val="hybridMultilevel"/>
    <w:tmpl w:val="68E478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41528"/>
    <w:multiLevelType w:val="hybridMultilevel"/>
    <w:tmpl w:val="B1E8B19E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EF301D4"/>
    <w:multiLevelType w:val="multilevel"/>
    <w:tmpl w:val="ADDC3F9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4" w15:restartNumberingAfterBreak="0">
    <w:nsid w:val="7F6B0AF7"/>
    <w:multiLevelType w:val="hybridMultilevel"/>
    <w:tmpl w:val="138E8830"/>
    <w:lvl w:ilvl="0" w:tplc="DF9860EE">
      <w:start w:val="2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11"/>
  </w:num>
  <w:num w:numId="5">
    <w:abstractNumId w:val="23"/>
  </w:num>
  <w:num w:numId="6">
    <w:abstractNumId w:val="13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18"/>
  </w:num>
  <w:num w:numId="12">
    <w:abstractNumId w:val="3"/>
  </w:num>
  <w:num w:numId="13">
    <w:abstractNumId w:val="21"/>
  </w:num>
  <w:num w:numId="14">
    <w:abstractNumId w:val="24"/>
  </w:num>
  <w:num w:numId="15">
    <w:abstractNumId w:val="19"/>
  </w:num>
  <w:num w:numId="16">
    <w:abstractNumId w:val="10"/>
  </w:num>
  <w:num w:numId="17">
    <w:abstractNumId w:val="9"/>
  </w:num>
  <w:num w:numId="18">
    <w:abstractNumId w:val="8"/>
  </w:num>
  <w:num w:numId="19">
    <w:abstractNumId w:val="17"/>
  </w:num>
  <w:num w:numId="20">
    <w:abstractNumId w:val="16"/>
  </w:num>
  <w:num w:numId="21">
    <w:abstractNumId w:val="20"/>
  </w:num>
  <w:num w:numId="22">
    <w:abstractNumId w:val="0"/>
  </w:num>
  <w:num w:numId="23">
    <w:abstractNumId w:val="7"/>
  </w:num>
  <w:num w:numId="24">
    <w:abstractNumId w:val="6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3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3A"/>
    <w:rsid w:val="0000279D"/>
    <w:rsid w:val="00002944"/>
    <w:rsid w:val="00003D5C"/>
    <w:rsid w:val="000054B5"/>
    <w:rsid w:val="000064BB"/>
    <w:rsid w:val="000079F5"/>
    <w:rsid w:val="000101F6"/>
    <w:rsid w:val="00011FE1"/>
    <w:rsid w:val="0001270E"/>
    <w:rsid w:val="00016643"/>
    <w:rsid w:val="00017CF8"/>
    <w:rsid w:val="000214ED"/>
    <w:rsid w:val="00022013"/>
    <w:rsid w:val="0002254F"/>
    <w:rsid w:val="00023347"/>
    <w:rsid w:val="00023420"/>
    <w:rsid w:val="00027D28"/>
    <w:rsid w:val="000316EC"/>
    <w:rsid w:val="00032D11"/>
    <w:rsid w:val="000339B7"/>
    <w:rsid w:val="00034318"/>
    <w:rsid w:val="00036BAA"/>
    <w:rsid w:val="000410B9"/>
    <w:rsid w:val="00042B8B"/>
    <w:rsid w:val="00043C08"/>
    <w:rsid w:val="00043E44"/>
    <w:rsid w:val="0004428B"/>
    <w:rsid w:val="000462C5"/>
    <w:rsid w:val="00047994"/>
    <w:rsid w:val="000507DF"/>
    <w:rsid w:val="00050F3F"/>
    <w:rsid w:val="00052048"/>
    <w:rsid w:val="00052269"/>
    <w:rsid w:val="0005573D"/>
    <w:rsid w:val="0006077C"/>
    <w:rsid w:val="00062ACF"/>
    <w:rsid w:val="00065386"/>
    <w:rsid w:val="000654DE"/>
    <w:rsid w:val="0006621C"/>
    <w:rsid w:val="00067E8D"/>
    <w:rsid w:val="00070708"/>
    <w:rsid w:val="00070DBA"/>
    <w:rsid w:val="00073A58"/>
    <w:rsid w:val="00073D5F"/>
    <w:rsid w:val="0007564F"/>
    <w:rsid w:val="00076C9B"/>
    <w:rsid w:val="00076FFF"/>
    <w:rsid w:val="00077147"/>
    <w:rsid w:val="000777AC"/>
    <w:rsid w:val="000824B2"/>
    <w:rsid w:val="00082F1C"/>
    <w:rsid w:val="00083592"/>
    <w:rsid w:val="00084783"/>
    <w:rsid w:val="000851AF"/>
    <w:rsid w:val="000865A5"/>
    <w:rsid w:val="00087832"/>
    <w:rsid w:val="0009386D"/>
    <w:rsid w:val="000945B4"/>
    <w:rsid w:val="00094684"/>
    <w:rsid w:val="00094686"/>
    <w:rsid w:val="000959B8"/>
    <w:rsid w:val="00097651"/>
    <w:rsid w:val="00097BCC"/>
    <w:rsid w:val="000A06D1"/>
    <w:rsid w:val="000A2060"/>
    <w:rsid w:val="000A5023"/>
    <w:rsid w:val="000A62A4"/>
    <w:rsid w:val="000A7770"/>
    <w:rsid w:val="000B492B"/>
    <w:rsid w:val="000B5A6E"/>
    <w:rsid w:val="000C09CC"/>
    <w:rsid w:val="000C1CF3"/>
    <w:rsid w:val="000C2096"/>
    <w:rsid w:val="000C6114"/>
    <w:rsid w:val="000C72FD"/>
    <w:rsid w:val="000C75A1"/>
    <w:rsid w:val="000D0D34"/>
    <w:rsid w:val="000D2242"/>
    <w:rsid w:val="000D330E"/>
    <w:rsid w:val="000D3C87"/>
    <w:rsid w:val="000D676B"/>
    <w:rsid w:val="000D6DA6"/>
    <w:rsid w:val="000D7CE0"/>
    <w:rsid w:val="000E1F6F"/>
    <w:rsid w:val="000E23B5"/>
    <w:rsid w:val="000E3830"/>
    <w:rsid w:val="000E4C28"/>
    <w:rsid w:val="000E5012"/>
    <w:rsid w:val="000F0631"/>
    <w:rsid w:val="000F0E4B"/>
    <w:rsid w:val="000F17AE"/>
    <w:rsid w:val="000F3E05"/>
    <w:rsid w:val="000F4576"/>
    <w:rsid w:val="000F640D"/>
    <w:rsid w:val="000F7416"/>
    <w:rsid w:val="000F7B15"/>
    <w:rsid w:val="000F7D98"/>
    <w:rsid w:val="001000C1"/>
    <w:rsid w:val="00101EA9"/>
    <w:rsid w:val="00102345"/>
    <w:rsid w:val="00105F25"/>
    <w:rsid w:val="00106D06"/>
    <w:rsid w:val="00111895"/>
    <w:rsid w:val="00113B40"/>
    <w:rsid w:val="0011659B"/>
    <w:rsid w:val="00117916"/>
    <w:rsid w:val="001209D7"/>
    <w:rsid w:val="00120CB3"/>
    <w:rsid w:val="00121D76"/>
    <w:rsid w:val="00122B1D"/>
    <w:rsid w:val="00123072"/>
    <w:rsid w:val="00123413"/>
    <w:rsid w:val="0012564B"/>
    <w:rsid w:val="00126D04"/>
    <w:rsid w:val="001302D0"/>
    <w:rsid w:val="001320B7"/>
    <w:rsid w:val="00136A9D"/>
    <w:rsid w:val="001372BD"/>
    <w:rsid w:val="001408FA"/>
    <w:rsid w:val="00144AFA"/>
    <w:rsid w:val="00146FF8"/>
    <w:rsid w:val="00152B05"/>
    <w:rsid w:val="00152DC2"/>
    <w:rsid w:val="00153979"/>
    <w:rsid w:val="0015687F"/>
    <w:rsid w:val="00160068"/>
    <w:rsid w:val="001603DE"/>
    <w:rsid w:val="00162688"/>
    <w:rsid w:val="00166D7D"/>
    <w:rsid w:val="0016778C"/>
    <w:rsid w:val="00167F66"/>
    <w:rsid w:val="001710CF"/>
    <w:rsid w:val="00173141"/>
    <w:rsid w:val="00173897"/>
    <w:rsid w:val="00176B49"/>
    <w:rsid w:val="00177695"/>
    <w:rsid w:val="00184002"/>
    <w:rsid w:val="00184407"/>
    <w:rsid w:val="001846EB"/>
    <w:rsid w:val="00184BB2"/>
    <w:rsid w:val="00185DCD"/>
    <w:rsid w:val="001865A2"/>
    <w:rsid w:val="00187F8B"/>
    <w:rsid w:val="00194BB1"/>
    <w:rsid w:val="00195A4A"/>
    <w:rsid w:val="0019738B"/>
    <w:rsid w:val="001A0EBD"/>
    <w:rsid w:val="001A2636"/>
    <w:rsid w:val="001A2C97"/>
    <w:rsid w:val="001A5398"/>
    <w:rsid w:val="001A5CF8"/>
    <w:rsid w:val="001A7739"/>
    <w:rsid w:val="001B1524"/>
    <w:rsid w:val="001B7A9E"/>
    <w:rsid w:val="001C018D"/>
    <w:rsid w:val="001C2049"/>
    <w:rsid w:val="001C394E"/>
    <w:rsid w:val="001C39E9"/>
    <w:rsid w:val="001C6265"/>
    <w:rsid w:val="001C6EA3"/>
    <w:rsid w:val="001C7F59"/>
    <w:rsid w:val="001D29F6"/>
    <w:rsid w:val="001D2B2E"/>
    <w:rsid w:val="001D55A8"/>
    <w:rsid w:val="001D7F02"/>
    <w:rsid w:val="001E12E2"/>
    <w:rsid w:val="001E1EC3"/>
    <w:rsid w:val="001E2180"/>
    <w:rsid w:val="001E32E9"/>
    <w:rsid w:val="001E3D50"/>
    <w:rsid w:val="001E69C5"/>
    <w:rsid w:val="001E6A33"/>
    <w:rsid w:val="001E7118"/>
    <w:rsid w:val="001F02A9"/>
    <w:rsid w:val="001F0B59"/>
    <w:rsid w:val="001F2C38"/>
    <w:rsid w:val="001F3D99"/>
    <w:rsid w:val="001F3F48"/>
    <w:rsid w:val="001F4143"/>
    <w:rsid w:val="00201CCA"/>
    <w:rsid w:val="00202352"/>
    <w:rsid w:val="00202387"/>
    <w:rsid w:val="00205149"/>
    <w:rsid w:val="002064E5"/>
    <w:rsid w:val="002069A1"/>
    <w:rsid w:val="00212EFA"/>
    <w:rsid w:val="00215FFE"/>
    <w:rsid w:val="00217BED"/>
    <w:rsid w:val="002223A2"/>
    <w:rsid w:val="00222CEE"/>
    <w:rsid w:val="00224A88"/>
    <w:rsid w:val="002250FF"/>
    <w:rsid w:val="00226E69"/>
    <w:rsid w:val="00230EAA"/>
    <w:rsid w:val="00231723"/>
    <w:rsid w:val="00233DAB"/>
    <w:rsid w:val="0023513D"/>
    <w:rsid w:val="00237AC4"/>
    <w:rsid w:val="002404CE"/>
    <w:rsid w:val="00240790"/>
    <w:rsid w:val="0024135B"/>
    <w:rsid w:val="002416D0"/>
    <w:rsid w:val="002420F4"/>
    <w:rsid w:val="00242346"/>
    <w:rsid w:val="002423B6"/>
    <w:rsid w:val="00243353"/>
    <w:rsid w:val="0024375E"/>
    <w:rsid w:val="00246D5D"/>
    <w:rsid w:val="002473E4"/>
    <w:rsid w:val="002521B8"/>
    <w:rsid w:val="00252219"/>
    <w:rsid w:val="002524B8"/>
    <w:rsid w:val="00253618"/>
    <w:rsid w:val="0025452F"/>
    <w:rsid w:val="00255059"/>
    <w:rsid w:val="00257F07"/>
    <w:rsid w:val="0026275E"/>
    <w:rsid w:val="00262EC4"/>
    <w:rsid w:val="002648F9"/>
    <w:rsid w:val="0026746E"/>
    <w:rsid w:val="00271ABD"/>
    <w:rsid w:val="00271CCD"/>
    <w:rsid w:val="00272765"/>
    <w:rsid w:val="00272783"/>
    <w:rsid w:val="002749C5"/>
    <w:rsid w:val="0027626C"/>
    <w:rsid w:val="002808B2"/>
    <w:rsid w:val="00280A23"/>
    <w:rsid w:val="00280A44"/>
    <w:rsid w:val="0028230E"/>
    <w:rsid w:val="00282E5E"/>
    <w:rsid w:val="0028340B"/>
    <w:rsid w:val="0028462A"/>
    <w:rsid w:val="002927B4"/>
    <w:rsid w:val="00293AF4"/>
    <w:rsid w:val="0029488B"/>
    <w:rsid w:val="002A403C"/>
    <w:rsid w:val="002A45AE"/>
    <w:rsid w:val="002A4AD0"/>
    <w:rsid w:val="002A7C39"/>
    <w:rsid w:val="002B18F2"/>
    <w:rsid w:val="002B2578"/>
    <w:rsid w:val="002B517C"/>
    <w:rsid w:val="002B608B"/>
    <w:rsid w:val="002B64E9"/>
    <w:rsid w:val="002B7049"/>
    <w:rsid w:val="002C16BD"/>
    <w:rsid w:val="002C1A2B"/>
    <w:rsid w:val="002C2750"/>
    <w:rsid w:val="002C3BDC"/>
    <w:rsid w:val="002C59C6"/>
    <w:rsid w:val="002C65E3"/>
    <w:rsid w:val="002C7056"/>
    <w:rsid w:val="002C72C3"/>
    <w:rsid w:val="002D00EB"/>
    <w:rsid w:val="002D1FE4"/>
    <w:rsid w:val="002D2BBF"/>
    <w:rsid w:val="002D6015"/>
    <w:rsid w:val="002D6CD5"/>
    <w:rsid w:val="002D730B"/>
    <w:rsid w:val="002E0A50"/>
    <w:rsid w:val="002E2621"/>
    <w:rsid w:val="002E5BF8"/>
    <w:rsid w:val="002E5C89"/>
    <w:rsid w:val="002E6249"/>
    <w:rsid w:val="002F0E2E"/>
    <w:rsid w:val="002F1329"/>
    <w:rsid w:val="002F39A0"/>
    <w:rsid w:val="002F3E1C"/>
    <w:rsid w:val="002F3F2C"/>
    <w:rsid w:val="002F6855"/>
    <w:rsid w:val="002F6F37"/>
    <w:rsid w:val="002F72DA"/>
    <w:rsid w:val="002F7C51"/>
    <w:rsid w:val="0030280F"/>
    <w:rsid w:val="0030413C"/>
    <w:rsid w:val="00306569"/>
    <w:rsid w:val="00307841"/>
    <w:rsid w:val="00307CEC"/>
    <w:rsid w:val="00311F24"/>
    <w:rsid w:val="00312619"/>
    <w:rsid w:val="00312C03"/>
    <w:rsid w:val="00312C6E"/>
    <w:rsid w:val="0031636C"/>
    <w:rsid w:val="00316C16"/>
    <w:rsid w:val="00316E85"/>
    <w:rsid w:val="00317C49"/>
    <w:rsid w:val="00317F47"/>
    <w:rsid w:val="00320C9F"/>
    <w:rsid w:val="00321EE3"/>
    <w:rsid w:val="00323A06"/>
    <w:rsid w:val="00324B5B"/>
    <w:rsid w:val="0033065A"/>
    <w:rsid w:val="00330EE8"/>
    <w:rsid w:val="0033261F"/>
    <w:rsid w:val="003337FC"/>
    <w:rsid w:val="00333B10"/>
    <w:rsid w:val="003372F3"/>
    <w:rsid w:val="00337DB5"/>
    <w:rsid w:val="003406B6"/>
    <w:rsid w:val="0034095E"/>
    <w:rsid w:val="003429D8"/>
    <w:rsid w:val="0034521D"/>
    <w:rsid w:val="00350A98"/>
    <w:rsid w:val="0035219E"/>
    <w:rsid w:val="00352E78"/>
    <w:rsid w:val="00353214"/>
    <w:rsid w:val="00353273"/>
    <w:rsid w:val="00354ABA"/>
    <w:rsid w:val="003579CB"/>
    <w:rsid w:val="003608B6"/>
    <w:rsid w:val="003616AB"/>
    <w:rsid w:val="00363E02"/>
    <w:rsid w:val="003653E9"/>
    <w:rsid w:val="003668EB"/>
    <w:rsid w:val="00366BFA"/>
    <w:rsid w:val="003670B0"/>
    <w:rsid w:val="00372FB8"/>
    <w:rsid w:val="003743FB"/>
    <w:rsid w:val="003749B6"/>
    <w:rsid w:val="00375E3F"/>
    <w:rsid w:val="003771D2"/>
    <w:rsid w:val="003804C8"/>
    <w:rsid w:val="003805AE"/>
    <w:rsid w:val="00382902"/>
    <w:rsid w:val="003849AF"/>
    <w:rsid w:val="00385C29"/>
    <w:rsid w:val="00386B10"/>
    <w:rsid w:val="0039144B"/>
    <w:rsid w:val="003918D7"/>
    <w:rsid w:val="00391FF3"/>
    <w:rsid w:val="00392B2F"/>
    <w:rsid w:val="003931D2"/>
    <w:rsid w:val="00393355"/>
    <w:rsid w:val="00393BCC"/>
    <w:rsid w:val="00395619"/>
    <w:rsid w:val="00395EE2"/>
    <w:rsid w:val="003A0526"/>
    <w:rsid w:val="003A1286"/>
    <w:rsid w:val="003A1A24"/>
    <w:rsid w:val="003A24A1"/>
    <w:rsid w:val="003A28B6"/>
    <w:rsid w:val="003A3DB0"/>
    <w:rsid w:val="003A437D"/>
    <w:rsid w:val="003A4C80"/>
    <w:rsid w:val="003A5136"/>
    <w:rsid w:val="003A5604"/>
    <w:rsid w:val="003A600D"/>
    <w:rsid w:val="003A65A0"/>
    <w:rsid w:val="003A6B2C"/>
    <w:rsid w:val="003B0970"/>
    <w:rsid w:val="003B4F13"/>
    <w:rsid w:val="003B5B36"/>
    <w:rsid w:val="003B64BB"/>
    <w:rsid w:val="003B7382"/>
    <w:rsid w:val="003C1CDD"/>
    <w:rsid w:val="003C2200"/>
    <w:rsid w:val="003C2969"/>
    <w:rsid w:val="003C2E34"/>
    <w:rsid w:val="003C41D1"/>
    <w:rsid w:val="003C6298"/>
    <w:rsid w:val="003C64D4"/>
    <w:rsid w:val="003C671A"/>
    <w:rsid w:val="003C765E"/>
    <w:rsid w:val="003D3F56"/>
    <w:rsid w:val="003D4C96"/>
    <w:rsid w:val="003D52DA"/>
    <w:rsid w:val="003E0D2F"/>
    <w:rsid w:val="003E2C83"/>
    <w:rsid w:val="003E3B8D"/>
    <w:rsid w:val="003F0165"/>
    <w:rsid w:val="003F2128"/>
    <w:rsid w:val="003F24D3"/>
    <w:rsid w:val="003F46D0"/>
    <w:rsid w:val="003F4ED6"/>
    <w:rsid w:val="003F79F0"/>
    <w:rsid w:val="0040010E"/>
    <w:rsid w:val="00402111"/>
    <w:rsid w:val="00403260"/>
    <w:rsid w:val="00403A14"/>
    <w:rsid w:val="00403BBA"/>
    <w:rsid w:val="00403FF8"/>
    <w:rsid w:val="00404725"/>
    <w:rsid w:val="00406192"/>
    <w:rsid w:val="00406BB5"/>
    <w:rsid w:val="00411232"/>
    <w:rsid w:val="0041153E"/>
    <w:rsid w:val="0041210F"/>
    <w:rsid w:val="004146D2"/>
    <w:rsid w:val="00415150"/>
    <w:rsid w:val="00415266"/>
    <w:rsid w:val="00416C12"/>
    <w:rsid w:val="00421742"/>
    <w:rsid w:val="00421AAA"/>
    <w:rsid w:val="0042250A"/>
    <w:rsid w:val="00431200"/>
    <w:rsid w:val="00431E05"/>
    <w:rsid w:val="00431F3B"/>
    <w:rsid w:val="00432D7E"/>
    <w:rsid w:val="00433A9B"/>
    <w:rsid w:val="004351A1"/>
    <w:rsid w:val="004370DE"/>
    <w:rsid w:val="00437B93"/>
    <w:rsid w:val="00443A13"/>
    <w:rsid w:val="00445C82"/>
    <w:rsid w:val="00446C3D"/>
    <w:rsid w:val="00446D0C"/>
    <w:rsid w:val="0045353F"/>
    <w:rsid w:val="004566D9"/>
    <w:rsid w:val="0045712B"/>
    <w:rsid w:val="00460CEA"/>
    <w:rsid w:val="00461052"/>
    <w:rsid w:val="00463801"/>
    <w:rsid w:val="00464809"/>
    <w:rsid w:val="00465C0A"/>
    <w:rsid w:val="004661BE"/>
    <w:rsid w:val="00466857"/>
    <w:rsid w:val="00471A25"/>
    <w:rsid w:val="00472487"/>
    <w:rsid w:val="0047288C"/>
    <w:rsid w:val="00472F07"/>
    <w:rsid w:val="004731B4"/>
    <w:rsid w:val="004738A2"/>
    <w:rsid w:val="00473BE9"/>
    <w:rsid w:val="00474ACF"/>
    <w:rsid w:val="00475423"/>
    <w:rsid w:val="0047595D"/>
    <w:rsid w:val="0047654C"/>
    <w:rsid w:val="00477BDC"/>
    <w:rsid w:val="00477CB2"/>
    <w:rsid w:val="004802F4"/>
    <w:rsid w:val="004803E6"/>
    <w:rsid w:val="00482DAD"/>
    <w:rsid w:val="00483BB6"/>
    <w:rsid w:val="00484711"/>
    <w:rsid w:val="0048537E"/>
    <w:rsid w:val="00490E58"/>
    <w:rsid w:val="004919A6"/>
    <w:rsid w:val="00491B7D"/>
    <w:rsid w:val="004959C0"/>
    <w:rsid w:val="00496005"/>
    <w:rsid w:val="00496F5C"/>
    <w:rsid w:val="00497460"/>
    <w:rsid w:val="004976F2"/>
    <w:rsid w:val="004A1A22"/>
    <w:rsid w:val="004A28A1"/>
    <w:rsid w:val="004A3A61"/>
    <w:rsid w:val="004A50FF"/>
    <w:rsid w:val="004A5612"/>
    <w:rsid w:val="004A6132"/>
    <w:rsid w:val="004B0284"/>
    <w:rsid w:val="004B04E5"/>
    <w:rsid w:val="004B29EC"/>
    <w:rsid w:val="004B4194"/>
    <w:rsid w:val="004B692F"/>
    <w:rsid w:val="004B713A"/>
    <w:rsid w:val="004B7CFB"/>
    <w:rsid w:val="004C0D14"/>
    <w:rsid w:val="004C1760"/>
    <w:rsid w:val="004C4247"/>
    <w:rsid w:val="004D35D3"/>
    <w:rsid w:val="004D4927"/>
    <w:rsid w:val="004D5797"/>
    <w:rsid w:val="004D79C2"/>
    <w:rsid w:val="004E0D42"/>
    <w:rsid w:val="004E1D8A"/>
    <w:rsid w:val="004E28C2"/>
    <w:rsid w:val="004E414C"/>
    <w:rsid w:val="004E4D35"/>
    <w:rsid w:val="004E4DA4"/>
    <w:rsid w:val="004E4ED2"/>
    <w:rsid w:val="004E5A12"/>
    <w:rsid w:val="004E5CD2"/>
    <w:rsid w:val="004E6372"/>
    <w:rsid w:val="004F0110"/>
    <w:rsid w:val="004F04BB"/>
    <w:rsid w:val="004F0A6F"/>
    <w:rsid w:val="004F2557"/>
    <w:rsid w:val="004F2E73"/>
    <w:rsid w:val="004F3767"/>
    <w:rsid w:val="004F3961"/>
    <w:rsid w:val="004F413A"/>
    <w:rsid w:val="004F4C2F"/>
    <w:rsid w:val="004F5142"/>
    <w:rsid w:val="004F5629"/>
    <w:rsid w:val="004F7235"/>
    <w:rsid w:val="004F7F8D"/>
    <w:rsid w:val="0050005D"/>
    <w:rsid w:val="00506BD1"/>
    <w:rsid w:val="0050712E"/>
    <w:rsid w:val="00510401"/>
    <w:rsid w:val="005118A9"/>
    <w:rsid w:val="00512F4D"/>
    <w:rsid w:val="0051343C"/>
    <w:rsid w:val="00516883"/>
    <w:rsid w:val="00517922"/>
    <w:rsid w:val="00523D0F"/>
    <w:rsid w:val="00524DEA"/>
    <w:rsid w:val="00531B4D"/>
    <w:rsid w:val="00532556"/>
    <w:rsid w:val="005329AF"/>
    <w:rsid w:val="00533029"/>
    <w:rsid w:val="00533752"/>
    <w:rsid w:val="00533E50"/>
    <w:rsid w:val="005348E0"/>
    <w:rsid w:val="00534A98"/>
    <w:rsid w:val="00536560"/>
    <w:rsid w:val="00537588"/>
    <w:rsid w:val="0054328B"/>
    <w:rsid w:val="005445BF"/>
    <w:rsid w:val="00546ADF"/>
    <w:rsid w:val="005511A8"/>
    <w:rsid w:val="0055229E"/>
    <w:rsid w:val="005558F6"/>
    <w:rsid w:val="00556EEC"/>
    <w:rsid w:val="005573B6"/>
    <w:rsid w:val="0056039E"/>
    <w:rsid w:val="00560723"/>
    <w:rsid w:val="00565378"/>
    <w:rsid w:val="00566052"/>
    <w:rsid w:val="00566D50"/>
    <w:rsid w:val="00566EFC"/>
    <w:rsid w:val="00574373"/>
    <w:rsid w:val="00576D40"/>
    <w:rsid w:val="005809D1"/>
    <w:rsid w:val="00580E8F"/>
    <w:rsid w:val="00585B57"/>
    <w:rsid w:val="005905B3"/>
    <w:rsid w:val="0059083F"/>
    <w:rsid w:val="005909B0"/>
    <w:rsid w:val="00591B1A"/>
    <w:rsid w:val="005928AB"/>
    <w:rsid w:val="005945F2"/>
    <w:rsid w:val="005960D8"/>
    <w:rsid w:val="00597929"/>
    <w:rsid w:val="005A0462"/>
    <w:rsid w:val="005A3999"/>
    <w:rsid w:val="005A62F2"/>
    <w:rsid w:val="005A65C2"/>
    <w:rsid w:val="005A6BFE"/>
    <w:rsid w:val="005B291B"/>
    <w:rsid w:val="005B3493"/>
    <w:rsid w:val="005B3A78"/>
    <w:rsid w:val="005B41A1"/>
    <w:rsid w:val="005B4A92"/>
    <w:rsid w:val="005B665E"/>
    <w:rsid w:val="005C1D3A"/>
    <w:rsid w:val="005C28D0"/>
    <w:rsid w:val="005C2CEA"/>
    <w:rsid w:val="005C577C"/>
    <w:rsid w:val="005C798D"/>
    <w:rsid w:val="005C7FC1"/>
    <w:rsid w:val="005D02C5"/>
    <w:rsid w:val="005D0639"/>
    <w:rsid w:val="005D3B9D"/>
    <w:rsid w:val="005D55EC"/>
    <w:rsid w:val="005D58DA"/>
    <w:rsid w:val="005D73F5"/>
    <w:rsid w:val="005D7C9A"/>
    <w:rsid w:val="005E12DE"/>
    <w:rsid w:val="005E2566"/>
    <w:rsid w:val="005E47C1"/>
    <w:rsid w:val="005E4B00"/>
    <w:rsid w:val="005E4B78"/>
    <w:rsid w:val="005E51A7"/>
    <w:rsid w:val="005E5945"/>
    <w:rsid w:val="005E649C"/>
    <w:rsid w:val="005E6BD6"/>
    <w:rsid w:val="005F32FE"/>
    <w:rsid w:val="005F6AD3"/>
    <w:rsid w:val="00600360"/>
    <w:rsid w:val="006009B5"/>
    <w:rsid w:val="00603C0F"/>
    <w:rsid w:val="00604044"/>
    <w:rsid w:val="006054E7"/>
    <w:rsid w:val="0060610C"/>
    <w:rsid w:val="00606948"/>
    <w:rsid w:val="00611C08"/>
    <w:rsid w:val="00612182"/>
    <w:rsid w:val="00613982"/>
    <w:rsid w:val="00613DC1"/>
    <w:rsid w:val="006143C2"/>
    <w:rsid w:val="00614B4D"/>
    <w:rsid w:val="00616DF4"/>
    <w:rsid w:val="00622354"/>
    <w:rsid w:val="00623176"/>
    <w:rsid w:val="00623BE1"/>
    <w:rsid w:val="00625B5F"/>
    <w:rsid w:val="00631841"/>
    <w:rsid w:val="00631A19"/>
    <w:rsid w:val="00633D79"/>
    <w:rsid w:val="00634FDD"/>
    <w:rsid w:val="00635738"/>
    <w:rsid w:val="0063683F"/>
    <w:rsid w:val="00637D47"/>
    <w:rsid w:val="006405EB"/>
    <w:rsid w:val="00641D05"/>
    <w:rsid w:val="00643775"/>
    <w:rsid w:val="006471B0"/>
    <w:rsid w:val="00647EDA"/>
    <w:rsid w:val="006542D1"/>
    <w:rsid w:val="00654B8C"/>
    <w:rsid w:val="00655734"/>
    <w:rsid w:val="0066235D"/>
    <w:rsid w:val="0066269F"/>
    <w:rsid w:val="00663BA2"/>
    <w:rsid w:val="0066457E"/>
    <w:rsid w:val="006666D8"/>
    <w:rsid w:val="00671369"/>
    <w:rsid w:val="00671EBF"/>
    <w:rsid w:val="00672E1D"/>
    <w:rsid w:val="006733D9"/>
    <w:rsid w:val="00673458"/>
    <w:rsid w:val="0067424F"/>
    <w:rsid w:val="00677B3D"/>
    <w:rsid w:val="00680CD9"/>
    <w:rsid w:val="00681D3E"/>
    <w:rsid w:val="0068215C"/>
    <w:rsid w:val="006865A0"/>
    <w:rsid w:val="00687187"/>
    <w:rsid w:val="00687494"/>
    <w:rsid w:val="00692BF8"/>
    <w:rsid w:val="006940C5"/>
    <w:rsid w:val="006950EC"/>
    <w:rsid w:val="006956AC"/>
    <w:rsid w:val="006A03CA"/>
    <w:rsid w:val="006A24AF"/>
    <w:rsid w:val="006A2B14"/>
    <w:rsid w:val="006A3548"/>
    <w:rsid w:val="006A7868"/>
    <w:rsid w:val="006B039D"/>
    <w:rsid w:val="006B0BB9"/>
    <w:rsid w:val="006B2471"/>
    <w:rsid w:val="006B2AD6"/>
    <w:rsid w:val="006B3D36"/>
    <w:rsid w:val="006B59F6"/>
    <w:rsid w:val="006B7E1C"/>
    <w:rsid w:val="006C1678"/>
    <w:rsid w:val="006C1BFF"/>
    <w:rsid w:val="006C463D"/>
    <w:rsid w:val="006C57E5"/>
    <w:rsid w:val="006D1695"/>
    <w:rsid w:val="006D40C7"/>
    <w:rsid w:val="006D7449"/>
    <w:rsid w:val="006E1FEF"/>
    <w:rsid w:val="006E2510"/>
    <w:rsid w:val="006E4D66"/>
    <w:rsid w:val="006E6227"/>
    <w:rsid w:val="006E7969"/>
    <w:rsid w:val="006F4EEE"/>
    <w:rsid w:val="006F655C"/>
    <w:rsid w:val="006F7B87"/>
    <w:rsid w:val="006F7C51"/>
    <w:rsid w:val="00703030"/>
    <w:rsid w:val="007049CF"/>
    <w:rsid w:val="00705E2D"/>
    <w:rsid w:val="0070611E"/>
    <w:rsid w:val="00706947"/>
    <w:rsid w:val="00706BE4"/>
    <w:rsid w:val="00707750"/>
    <w:rsid w:val="00710577"/>
    <w:rsid w:val="0072128C"/>
    <w:rsid w:val="00721DDF"/>
    <w:rsid w:val="007227F8"/>
    <w:rsid w:val="00724950"/>
    <w:rsid w:val="00726B9C"/>
    <w:rsid w:val="0073076D"/>
    <w:rsid w:val="00734454"/>
    <w:rsid w:val="0073551B"/>
    <w:rsid w:val="007358A3"/>
    <w:rsid w:val="007358DB"/>
    <w:rsid w:val="00737534"/>
    <w:rsid w:val="00741B5E"/>
    <w:rsid w:val="007422B0"/>
    <w:rsid w:val="007437A2"/>
    <w:rsid w:val="007454A2"/>
    <w:rsid w:val="00746EE8"/>
    <w:rsid w:val="007524BA"/>
    <w:rsid w:val="00752CFE"/>
    <w:rsid w:val="00753FD7"/>
    <w:rsid w:val="007576D8"/>
    <w:rsid w:val="007644BB"/>
    <w:rsid w:val="007646AD"/>
    <w:rsid w:val="00764CEC"/>
    <w:rsid w:val="007652B5"/>
    <w:rsid w:val="007664DF"/>
    <w:rsid w:val="007673FE"/>
    <w:rsid w:val="007715D7"/>
    <w:rsid w:val="007734A7"/>
    <w:rsid w:val="00773EB0"/>
    <w:rsid w:val="00782859"/>
    <w:rsid w:val="00783F62"/>
    <w:rsid w:val="0078683F"/>
    <w:rsid w:val="0079013A"/>
    <w:rsid w:val="007921CA"/>
    <w:rsid w:val="0079372C"/>
    <w:rsid w:val="00793F30"/>
    <w:rsid w:val="007943AF"/>
    <w:rsid w:val="007957AF"/>
    <w:rsid w:val="00796991"/>
    <w:rsid w:val="007A20AB"/>
    <w:rsid w:val="007A3215"/>
    <w:rsid w:val="007A3D6C"/>
    <w:rsid w:val="007A55B3"/>
    <w:rsid w:val="007A7504"/>
    <w:rsid w:val="007A79FC"/>
    <w:rsid w:val="007B05A1"/>
    <w:rsid w:val="007B143E"/>
    <w:rsid w:val="007B1B69"/>
    <w:rsid w:val="007B2545"/>
    <w:rsid w:val="007B4044"/>
    <w:rsid w:val="007B4821"/>
    <w:rsid w:val="007B536E"/>
    <w:rsid w:val="007B5BB7"/>
    <w:rsid w:val="007C0B31"/>
    <w:rsid w:val="007C1C26"/>
    <w:rsid w:val="007C2902"/>
    <w:rsid w:val="007C38E6"/>
    <w:rsid w:val="007C485C"/>
    <w:rsid w:val="007C4AE1"/>
    <w:rsid w:val="007C4B5A"/>
    <w:rsid w:val="007C60DF"/>
    <w:rsid w:val="007D2B25"/>
    <w:rsid w:val="007D3AE5"/>
    <w:rsid w:val="007D4574"/>
    <w:rsid w:val="007D6340"/>
    <w:rsid w:val="007E2F3A"/>
    <w:rsid w:val="007E32AB"/>
    <w:rsid w:val="007E349F"/>
    <w:rsid w:val="007E6610"/>
    <w:rsid w:val="007E6D13"/>
    <w:rsid w:val="007E7BE3"/>
    <w:rsid w:val="007F23FB"/>
    <w:rsid w:val="007F2D33"/>
    <w:rsid w:val="007F30D9"/>
    <w:rsid w:val="007F4530"/>
    <w:rsid w:val="007F520F"/>
    <w:rsid w:val="008017C1"/>
    <w:rsid w:val="00807FFB"/>
    <w:rsid w:val="00810A51"/>
    <w:rsid w:val="00810FDC"/>
    <w:rsid w:val="008124A9"/>
    <w:rsid w:val="00812721"/>
    <w:rsid w:val="00812E01"/>
    <w:rsid w:val="00813BC3"/>
    <w:rsid w:val="008166C2"/>
    <w:rsid w:val="0082163C"/>
    <w:rsid w:val="00823F72"/>
    <w:rsid w:val="00826B08"/>
    <w:rsid w:val="0083187E"/>
    <w:rsid w:val="00831C28"/>
    <w:rsid w:val="00834409"/>
    <w:rsid w:val="00835773"/>
    <w:rsid w:val="008357F6"/>
    <w:rsid w:val="00836FE2"/>
    <w:rsid w:val="00844205"/>
    <w:rsid w:val="008442F9"/>
    <w:rsid w:val="008446F3"/>
    <w:rsid w:val="00844AF1"/>
    <w:rsid w:val="00844ECF"/>
    <w:rsid w:val="00845D52"/>
    <w:rsid w:val="0084625D"/>
    <w:rsid w:val="008506AE"/>
    <w:rsid w:val="00852D97"/>
    <w:rsid w:val="008535B8"/>
    <w:rsid w:val="0085680F"/>
    <w:rsid w:val="00857A2A"/>
    <w:rsid w:val="00861673"/>
    <w:rsid w:val="00862F95"/>
    <w:rsid w:val="00863D07"/>
    <w:rsid w:val="00864C74"/>
    <w:rsid w:val="00864EB5"/>
    <w:rsid w:val="00866343"/>
    <w:rsid w:val="00867400"/>
    <w:rsid w:val="00867CA5"/>
    <w:rsid w:val="008701CD"/>
    <w:rsid w:val="00870758"/>
    <w:rsid w:val="00870C07"/>
    <w:rsid w:val="008716D6"/>
    <w:rsid w:val="00872D43"/>
    <w:rsid w:val="00873E15"/>
    <w:rsid w:val="008742DA"/>
    <w:rsid w:val="008759FD"/>
    <w:rsid w:val="00875FD2"/>
    <w:rsid w:val="008802E9"/>
    <w:rsid w:val="008811B2"/>
    <w:rsid w:val="00882DD1"/>
    <w:rsid w:val="00886EE2"/>
    <w:rsid w:val="008919B3"/>
    <w:rsid w:val="00891E33"/>
    <w:rsid w:val="008921E4"/>
    <w:rsid w:val="00892753"/>
    <w:rsid w:val="00895C61"/>
    <w:rsid w:val="00896E8E"/>
    <w:rsid w:val="008A00D8"/>
    <w:rsid w:val="008A1D09"/>
    <w:rsid w:val="008A1F5E"/>
    <w:rsid w:val="008A2013"/>
    <w:rsid w:val="008A2974"/>
    <w:rsid w:val="008A317E"/>
    <w:rsid w:val="008A4D75"/>
    <w:rsid w:val="008B24A8"/>
    <w:rsid w:val="008B24D9"/>
    <w:rsid w:val="008B3C03"/>
    <w:rsid w:val="008B4408"/>
    <w:rsid w:val="008B4A74"/>
    <w:rsid w:val="008C1B80"/>
    <w:rsid w:val="008C1C2F"/>
    <w:rsid w:val="008C2AA3"/>
    <w:rsid w:val="008C3C4E"/>
    <w:rsid w:val="008C44A7"/>
    <w:rsid w:val="008C4913"/>
    <w:rsid w:val="008C680B"/>
    <w:rsid w:val="008C7B6A"/>
    <w:rsid w:val="008D0542"/>
    <w:rsid w:val="008D17ED"/>
    <w:rsid w:val="008D1992"/>
    <w:rsid w:val="008D1F6F"/>
    <w:rsid w:val="008D2488"/>
    <w:rsid w:val="008D3BB5"/>
    <w:rsid w:val="008E375D"/>
    <w:rsid w:val="008E3D75"/>
    <w:rsid w:val="008E5120"/>
    <w:rsid w:val="008E5D76"/>
    <w:rsid w:val="008F1528"/>
    <w:rsid w:val="008F1645"/>
    <w:rsid w:val="008F2173"/>
    <w:rsid w:val="008F3097"/>
    <w:rsid w:val="008F30EF"/>
    <w:rsid w:val="008F3A75"/>
    <w:rsid w:val="008F48E9"/>
    <w:rsid w:val="008F5A14"/>
    <w:rsid w:val="009011D4"/>
    <w:rsid w:val="009017A4"/>
    <w:rsid w:val="00901AC5"/>
    <w:rsid w:val="00903154"/>
    <w:rsid w:val="00904AF1"/>
    <w:rsid w:val="00905C95"/>
    <w:rsid w:val="00905CF7"/>
    <w:rsid w:val="0090691F"/>
    <w:rsid w:val="009129F6"/>
    <w:rsid w:val="00912FE6"/>
    <w:rsid w:val="00914337"/>
    <w:rsid w:val="0091474F"/>
    <w:rsid w:val="0091792A"/>
    <w:rsid w:val="0092120D"/>
    <w:rsid w:val="00921357"/>
    <w:rsid w:val="00923146"/>
    <w:rsid w:val="00923AB1"/>
    <w:rsid w:val="009251D6"/>
    <w:rsid w:val="009327C6"/>
    <w:rsid w:val="009346F1"/>
    <w:rsid w:val="009347DF"/>
    <w:rsid w:val="00936706"/>
    <w:rsid w:val="00937348"/>
    <w:rsid w:val="0094028C"/>
    <w:rsid w:val="00941A74"/>
    <w:rsid w:val="0094396A"/>
    <w:rsid w:val="00943ABB"/>
    <w:rsid w:val="00945DBD"/>
    <w:rsid w:val="00950AA6"/>
    <w:rsid w:val="00950ED1"/>
    <w:rsid w:val="0095185D"/>
    <w:rsid w:val="00951A53"/>
    <w:rsid w:val="00952D2C"/>
    <w:rsid w:val="00955A1D"/>
    <w:rsid w:val="0095753E"/>
    <w:rsid w:val="0096017C"/>
    <w:rsid w:val="00960B08"/>
    <w:rsid w:val="00961C2D"/>
    <w:rsid w:val="009623C5"/>
    <w:rsid w:val="0096309D"/>
    <w:rsid w:val="00966CD4"/>
    <w:rsid w:val="009671F1"/>
    <w:rsid w:val="00967320"/>
    <w:rsid w:val="009714DC"/>
    <w:rsid w:val="00971C03"/>
    <w:rsid w:val="00974103"/>
    <w:rsid w:val="00974DEF"/>
    <w:rsid w:val="009771CD"/>
    <w:rsid w:val="00977CD1"/>
    <w:rsid w:val="00982ADB"/>
    <w:rsid w:val="009859EB"/>
    <w:rsid w:val="009863D3"/>
    <w:rsid w:val="00986C69"/>
    <w:rsid w:val="009872E1"/>
    <w:rsid w:val="009911B3"/>
    <w:rsid w:val="00991BBE"/>
    <w:rsid w:val="00992204"/>
    <w:rsid w:val="009936DA"/>
    <w:rsid w:val="00995972"/>
    <w:rsid w:val="00995F69"/>
    <w:rsid w:val="00997276"/>
    <w:rsid w:val="009A0278"/>
    <w:rsid w:val="009A0756"/>
    <w:rsid w:val="009A0922"/>
    <w:rsid w:val="009A4DC3"/>
    <w:rsid w:val="009A5794"/>
    <w:rsid w:val="009A728A"/>
    <w:rsid w:val="009A7291"/>
    <w:rsid w:val="009B3CE7"/>
    <w:rsid w:val="009B484A"/>
    <w:rsid w:val="009B610B"/>
    <w:rsid w:val="009B6D33"/>
    <w:rsid w:val="009C0227"/>
    <w:rsid w:val="009C1E90"/>
    <w:rsid w:val="009C2AAD"/>
    <w:rsid w:val="009C2B66"/>
    <w:rsid w:val="009C2D52"/>
    <w:rsid w:val="009C4729"/>
    <w:rsid w:val="009C56B6"/>
    <w:rsid w:val="009C624C"/>
    <w:rsid w:val="009C6A4A"/>
    <w:rsid w:val="009D104F"/>
    <w:rsid w:val="009D108E"/>
    <w:rsid w:val="009D280B"/>
    <w:rsid w:val="009D5901"/>
    <w:rsid w:val="009D600D"/>
    <w:rsid w:val="009D6C44"/>
    <w:rsid w:val="009D6D6C"/>
    <w:rsid w:val="009D6E36"/>
    <w:rsid w:val="009D7573"/>
    <w:rsid w:val="009D7AD2"/>
    <w:rsid w:val="009E0574"/>
    <w:rsid w:val="009E07B1"/>
    <w:rsid w:val="009E1595"/>
    <w:rsid w:val="009E1FA2"/>
    <w:rsid w:val="009E274F"/>
    <w:rsid w:val="009E337A"/>
    <w:rsid w:val="009E3644"/>
    <w:rsid w:val="009E39E3"/>
    <w:rsid w:val="009E3FAF"/>
    <w:rsid w:val="009E4D70"/>
    <w:rsid w:val="009E512E"/>
    <w:rsid w:val="009E526B"/>
    <w:rsid w:val="009E5B2D"/>
    <w:rsid w:val="009F2498"/>
    <w:rsid w:val="009F366F"/>
    <w:rsid w:val="009F3E61"/>
    <w:rsid w:val="009F68EF"/>
    <w:rsid w:val="009F77FF"/>
    <w:rsid w:val="009F7E4F"/>
    <w:rsid w:val="00A01958"/>
    <w:rsid w:val="00A0254A"/>
    <w:rsid w:val="00A0515B"/>
    <w:rsid w:val="00A076E7"/>
    <w:rsid w:val="00A104C1"/>
    <w:rsid w:val="00A10F5C"/>
    <w:rsid w:val="00A14911"/>
    <w:rsid w:val="00A16D54"/>
    <w:rsid w:val="00A17B49"/>
    <w:rsid w:val="00A216F5"/>
    <w:rsid w:val="00A22C36"/>
    <w:rsid w:val="00A22DE8"/>
    <w:rsid w:val="00A23414"/>
    <w:rsid w:val="00A2343D"/>
    <w:rsid w:val="00A25EE5"/>
    <w:rsid w:val="00A260A8"/>
    <w:rsid w:val="00A27550"/>
    <w:rsid w:val="00A2785E"/>
    <w:rsid w:val="00A32726"/>
    <w:rsid w:val="00A33EE2"/>
    <w:rsid w:val="00A35108"/>
    <w:rsid w:val="00A3685C"/>
    <w:rsid w:val="00A43B1B"/>
    <w:rsid w:val="00A443A2"/>
    <w:rsid w:val="00A44B8C"/>
    <w:rsid w:val="00A4512C"/>
    <w:rsid w:val="00A51F46"/>
    <w:rsid w:val="00A536CE"/>
    <w:rsid w:val="00A54365"/>
    <w:rsid w:val="00A54391"/>
    <w:rsid w:val="00A609A7"/>
    <w:rsid w:val="00A62D21"/>
    <w:rsid w:val="00A6585C"/>
    <w:rsid w:val="00A660AD"/>
    <w:rsid w:val="00A676D8"/>
    <w:rsid w:val="00A677B1"/>
    <w:rsid w:val="00A7148A"/>
    <w:rsid w:val="00A7309B"/>
    <w:rsid w:val="00A73352"/>
    <w:rsid w:val="00A7564A"/>
    <w:rsid w:val="00A771B1"/>
    <w:rsid w:val="00A77C63"/>
    <w:rsid w:val="00A82DE9"/>
    <w:rsid w:val="00A90299"/>
    <w:rsid w:val="00A90CAE"/>
    <w:rsid w:val="00A91B24"/>
    <w:rsid w:val="00A934AD"/>
    <w:rsid w:val="00A950FB"/>
    <w:rsid w:val="00A9540E"/>
    <w:rsid w:val="00A97673"/>
    <w:rsid w:val="00AA1A71"/>
    <w:rsid w:val="00AA2885"/>
    <w:rsid w:val="00AA56FD"/>
    <w:rsid w:val="00AA7204"/>
    <w:rsid w:val="00AB1591"/>
    <w:rsid w:val="00AB4525"/>
    <w:rsid w:val="00AB4CEC"/>
    <w:rsid w:val="00AC0EDF"/>
    <w:rsid w:val="00AC16F7"/>
    <w:rsid w:val="00AC2104"/>
    <w:rsid w:val="00AC261D"/>
    <w:rsid w:val="00AC2ECE"/>
    <w:rsid w:val="00AC2FC1"/>
    <w:rsid w:val="00AC364F"/>
    <w:rsid w:val="00AC4B27"/>
    <w:rsid w:val="00AC7A8D"/>
    <w:rsid w:val="00AC7E07"/>
    <w:rsid w:val="00AD0624"/>
    <w:rsid w:val="00AD0E55"/>
    <w:rsid w:val="00AD2930"/>
    <w:rsid w:val="00AD4BDA"/>
    <w:rsid w:val="00AD53A1"/>
    <w:rsid w:val="00AD7629"/>
    <w:rsid w:val="00AD7D6A"/>
    <w:rsid w:val="00AE0672"/>
    <w:rsid w:val="00AE0A0E"/>
    <w:rsid w:val="00AE11B4"/>
    <w:rsid w:val="00AE279D"/>
    <w:rsid w:val="00AE4328"/>
    <w:rsid w:val="00AE439E"/>
    <w:rsid w:val="00AF135D"/>
    <w:rsid w:val="00AF1788"/>
    <w:rsid w:val="00AF28E4"/>
    <w:rsid w:val="00AF2D7B"/>
    <w:rsid w:val="00AF6964"/>
    <w:rsid w:val="00AF6C87"/>
    <w:rsid w:val="00AF7DD9"/>
    <w:rsid w:val="00B017BA"/>
    <w:rsid w:val="00B022ED"/>
    <w:rsid w:val="00B02E0B"/>
    <w:rsid w:val="00B06B1B"/>
    <w:rsid w:val="00B10256"/>
    <w:rsid w:val="00B10508"/>
    <w:rsid w:val="00B1092F"/>
    <w:rsid w:val="00B14DA2"/>
    <w:rsid w:val="00B164E7"/>
    <w:rsid w:val="00B167D7"/>
    <w:rsid w:val="00B17D35"/>
    <w:rsid w:val="00B21675"/>
    <w:rsid w:val="00B23439"/>
    <w:rsid w:val="00B23BF6"/>
    <w:rsid w:val="00B24F51"/>
    <w:rsid w:val="00B26BBB"/>
    <w:rsid w:val="00B27281"/>
    <w:rsid w:val="00B278AF"/>
    <w:rsid w:val="00B315ED"/>
    <w:rsid w:val="00B32A8E"/>
    <w:rsid w:val="00B33C39"/>
    <w:rsid w:val="00B37347"/>
    <w:rsid w:val="00B419EA"/>
    <w:rsid w:val="00B4206A"/>
    <w:rsid w:val="00B44A55"/>
    <w:rsid w:val="00B45806"/>
    <w:rsid w:val="00B52615"/>
    <w:rsid w:val="00B548C3"/>
    <w:rsid w:val="00B54C6D"/>
    <w:rsid w:val="00B54D8E"/>
    <w:rsid w:val="00B55D48"/>
    <w:rsid w:val="00B606DE"/>
    <w:rsid w:val="00B613CC"/>
    <w:rsid w:val="00B6189A"/>
    <w:rsid w:val="00B641DB"/>
    <w:rsid w:val="00B66D34"/>
    <w:rsid w:val="00B67309"/>
    <w:rsid w:val="00B70261"/>
    <w:rsid w:val="00B70635"/>
    <w:rsid w:val="00B70F8A"/>
    <w:rsid w:val="00B7381D"/>
    <w:rsid w:val="00B75E67"/>
    <w:rsid w:val="00B75FA3"/>
    <w:rsid w:val="00B767EE"/>
    <w:rsid w:val="00B76AA8"/>
    <w:rsid w:val="00B77AD7"/>
    <w:rsid w:val="00B81D22"/>
    <w:rsid w:val="00B82584"/>
    <w:rsid w:val="00B854A3"/>
    <w:rsid w:val="00B85751"/>
    <w:rsid w:val="00B8661B"/>
    <w:rsid w:val="00B86EB9"/>
    <w:rsid w:val="00B87076"/>
    <w:rsid w:val="00B87D79"/>
    <w:rsid w:val="00B87FEC"/>
    <w:rsid w:val="00B906AA"/>
    <w:rsid w:val="00B9409A"/>
    <w:rsid w:val="00BA2699"/>
    <w:rsid w:val="00BA335B"/>
    <w:rsid w:val="00BA45D3"/>
    <w:rsid w:val="00BA4C30"/>
    <w:rsid w:val="00BB0EE5"/>
    <w:rsid w:val="00BB5A06"/>
    <w:rsid w:val="00BB5BA2"/>
    <w:rsid w:val="00BC14A3"/>
    <w:rsid w:val="00BC4001"/>
    <w:rsid w:val="00BC5210"/>
    <w:rsid w:val="00BC61E6"/>
    <w:rsid w:val="00BD09BD"/>
    <w:rsid w:val="00BD1DF3"/>
    <w:rsid w:val="00BD24FF"/>
    <w:rsid w:val="00BD37CB"/>
    <w:rsid w:val="00BD42C7"/>
    <w:rsid w:val="00BD467D"/>
    <w:rsid w:val="00BD6634"/>
    <w:rsid w:val="00BD7010"/>
    <w:rsid w:val="00BD739E"/>
    <w:rsid w:val="00BD7B8A"/>
    <w:rsid w:val="00BD7BC4"/>
    <w:rsid w:val="00BE015F"/>
    <w:rsid w:val="00BE16F3"/>
    <w:rsid w:val="00BE639A"/>
    <w:rsid w:val="00BE6521"/>
    <w:rsid w:val="00BE6F62"/>
    <w:rsid w:val="00BF0BB8"/>
    <w:rsid w:val="00BF524A"/>
    <w:rsid w:val="00BF5FDD"/>
    <w:rsid w:val="00BF6CA7"/>
    <w:rsid w:val="00BF7224"/>
    <w:rsid w:val="00BF7273"/>
    <w:rsid w:val="00C00306"/>
    <w:rsid w:val="00C00541"/>
    <w:rsid w:val="00C020AA"/>
    <w:rsid w:val="00C02711"/>
    <w:rsid w:val="00C027D1"/>
    <w:rsid w:val="00C05C00"/>
    <w:rsid w:val="00C06B21"/>
    <w:rsid w:val="00C07DDA"/>
    <w:rsid w:val="00C110E6"/>
    <w:rsid w:val="00C12285"/>
    <w:rsid w:val="00C1303A"/>
    <w:rsid w:val="00C1331C"/>
    <w:rsid w:val="00C14576"/>
    <w:rsid w:val="00C160E1"/>
    <w:rsid w:val="00C16289"/>
    <w:rsid w:val="00C16BE9"/>
    <w:rsid w:val="00C16C6D"/>
    <w:rsid w:val="00C26836"/>
    <w:rsid w:val="00C27729"/>
    <w:rsid w:val="00C27B8D"/>
    <w:rsid w:val="00C27C4C"/>
    <w:rsid w:val="00C32128"/>
    <w:rsid w:val="00C32BD8"/>
    <w:rsid w:val="00C33674"/>
    <w:rsid w:val="00C340AA"/>
    <w:rsid w:val="00C34934"/>
    <w:rsid w:val="00C35EAD"/>
    <w:rsid w:val="00C40C9C"/>
    <w:rsid w:val="00C412A9"/>
    <w:rsid w:val="00C4152A"/>
    <w:rsid w:val="00C449C2"/>
    <w:rsid w:val="00C5061C"/>
    <w:rsid w:val="00C5177B"/>
    <w:rsid w:val="00C517EE"/>
    <w:rsid w:val="00C51FAF"/>
    <w:rsid w:val="00C54050"/>
    <w:rsid w:val="00C55817"/>
    <w:rsid w:val="00C57B67"/>
    <w:rsid w:val="00C71A74"/>
    <w:rsid w:val="00C71F3F"/>
    <w:rsid w:val="00C72367"/>
    <w:rsid w:val="00C75951"/>
    <w:rsid w:val="00C76027"/>
    <w:rsid w:val="00C76579"/>
    <w:rsid w:val="00C77F97"/>
    <w:rsid w:val="00C85AC2"/>
    <w:rsid w:val="00C900F7"/>
    <w:rsid w:val="00C92753"/>
    <w:rsid w:val="00C9479B"/>
    <w:rsid w:val="00C96EEF"/>
    <w:rsid w:val="00CA273A"/>
    <w:rsid w:val="00CA2B91"/>
    <w:rsid w:val="00CA5F4F"/>
    <w:rsid w:val="00CA6087"/>
    <w:rsid w:val="00CB0E99"/>
    <w:rsid w:val="00CB11ED"/>
    <w:rsid w:val="00CB1289"/>
    <w:rsid w:val="00CB1455"/>
    <w:rsid w:val="00CB1A30"/>
    <w:rsid w:val="00CB4030"/>
    <w:rsid w:val="00CB5EFA"/>
    <w:rsid w:val="00CB77EF"/>
    <w:rsid w:val="00CC69A9"/>
    <w:rsid w:val="00CC6C0A"/>
    <w:rsid w:val="00CC6D6A"/>
    <w:rsid w:val="00CD0DFB"/>
    <w:rsid w:val="00CD1D84"/>
    <w:rsid w:val="00CD2B30"/>
    <w:rsid w:val="00CD370B"/>
    <w:rsid w:val="00CD5AD9"/>
    <w:rsid w:val="00CD5CEE"/>
    <w:rsid w:val="00CD6405"/>
    <w:rsid w:val="00CF1AA0"/>
    <w:rsid w:val="00CF1B6D"/>
    <w:rsid w:val="00CF3DAD"/>
    <w:rsid w:val="00CF3ED1"/>
    <w:rsid w:val="00CF5941"/>
    <w:rsid w:val="00CF7065"/>
    <w:rsid w:val="00CF72AE"/>
    <w:rsid w:val="00D00007"/>
    <w:rsid w:val="00D0582A"/>
    <w:rsid w:val="00D05C44"/>
    <w:rsid w:val="00D07E3E"/>
    <w:rsid w:val="00D07F74"/>
    <w:rsid w:val="00D11874"/>
    <w:rsid w:val="00D12050"/>
    <w:rsid w:val="00D14196"/>
    <w:rsid w:val="00D145CC"/>
    <w:rsid w:val="00D159DC"/>
    <w:rsid w:val="00D164C9"/>
    <w:rsid w:val="00D1707F"/>
    <w:rsid w:val="00D17EC9"/>
    <w:rsid w:val="00D20060"/>
    <w:rsid w:val="00D20BBE"/>
    <w:rsid w:val="00D210F8"/>
    <w:rsid w:val="00D23824"/>
    <w:rsid w:val="00D24EB5"/>
    <w:rsid w:val="00D261C7"/>
    <w:rsid w:val="00D26521"/>
    <w:rsid w:val="00D26E80"/>
    <w:rsid w:val="00D3034C"/>
    <w:rsid w:val="00D304C7"/>
    <w:rsid w:val="00D35683"/>
    <w:rsid w:val="00D403FD"/>
    <w:rsid w:val="00D4108E"/>
    <w:rsid w:val="00D41422"/>
    <w:rsid w:val="00D42DB9"/>
    <w:rsid w:val="00D44698"/>
    <w:rsid w:val="00D46143"/>
    <w:rsid w:val="00D46EFB"/>
    <w:rsid w:val="00D5091B"/>
    <w:rsid w:val="00D51507"/>
    <w:rsid w:val="00D5179E"/>
    <w:rsid w:val="00D51C58"/>
    <w:rsid w:val="00D531C8"/>
    <w:rsid w:val="00D5447F"/>
    <w:rsid w:val="00D5639E"/>
    <w:rsid w:val="00D57296"/>
    <w:rsid w:val="00D62578"/>
    <w:rsid w:val="00D629A7"/>
    <w:rsid w:val="00D62A26"/>
    <w:rsid w:val="00D63280"/>
    <w:rsid w:val="00D63294"/>
    <w:rsid w:val="00D65207"/>
    <w:rsid w:val="00D664A6"/>
    <w:rsid w:val="00D666EE"/>
    <w:rsid w:val="00D70037"/>
    <w:rsid w:val="00D715BB"/>
    <w:rsid w:val="00D718D9"/>
    <w:rsid w:val="00D731E2"/>
    <w:rsid w:val="00D735D1"/>
    <w:rsid w:val="00D773A6"/>
    <w:rsid w:val="00D81704"/>
    <w:rsid w:val="00D829B2"/>
    <w:rsid w:val="00D908A0"/>
    <w:rsid w:val="00D90DF3"/>
    <w:rsid w:val="00D92D55"/>
    <w:rsid w:val="00D93BB8"/>
    <w:rsid w:val="00D95543"/>
    <w:rsid w:val="00D955C0"/>
    <w:rsid w:val="00D961D8"/>
    <w:rsid w:val="00DA1C9E"/>
    <w:rsid w:val="00DA1E9B"/>
    <w:rsid w:val="00DA3077"/>
    <w:rsid w:val="00DA30C2"/>
    <w:rsid w:val="00DA4109"/>
    <w:rsid w:val="00DA62B6"/>
    <w:rsid w:val="00DA7157"/>
    <w:rsid w:val="00DB04C6"/>
    <w:rsid w:val="00DB3F74"/>
    <w:rsid w:val="00DB58F2"/>
    <w:rsid w:val="00DC073D"/>
    <w:rsid w:val="00DC1194"/>
    <w:rsid w:val="00DC1C17"/>
    <w:rsid w:val="00DC3784"/>
    <w:rsid w:val="00DC4973"/>
    <w:rsid w:val="00DC4BFC"/>
    <w:rsid w:val="00DC5548"/>
    <w:rsid w:val="00DD1674"/>
    <w:rsid w:val="00DD2DAA"/>
    <w:rsid w:val="00DD3587"/>
    <w:rsid w:val="00DD39BA"/>
    <w:rsid w:val="00DD43A9"/>
    <w:rsid w:val="00DE1903"/>
    <w:rsid w:val="00DE1F97"/>
    <w:rsid w:val="00DE7540"/>
    <w:rsid w:val="00DE77A8"/>
    <w:rsid w:val="00DF12A6"/>
    <w:rsid w:val="00DF22CE"/>
    <w:rsid w:val="00DF298C"/>
    <w:rsid w:val="00DF37CE"/>
    <w:rsid w:val="00DF4669"/>
    <w:rsid w:val="00DF4E8E"/>
    <w:rsid w:val="00DF50AB"/>
    <w:rsid w:val="00DF5DD2"/>
    <w:rsid w:val="00DF7D12"/>
    <w:rsid w:val="00DF7FED"/>
    <w:rsid w:val="00E000A8"/>
    <w:rsid w:val="00E0158E"/>
    <w:rsid w:val="00E01C7F"/>
    <w:rsid w:val="00E05294"/>
    <w:rsid w:val="00E06913"/>
    <w:rsid w:val="00E06D8B"/>
    <w:rsid w:val="00E077FD"/>
    <w:rsid w:val="00E07FBD"/>
    <w:rsid w:val="00E109BE"/>
    <w:rsid w:val="00E160B9"/>
    <w:rsid w:val="00E2036A"/>
    <w:rsid w:val="00E26125"/>
    <w:rsid w:val="00E303CD"/>
    <w:rsid w:val="00E31386"/>
    <w:rsid w:val="00E321DF"/>
    <w:rsid w:val="00E32B96"/>
    <w:rsid w:val="00E34E4B"/>
    <w:rsid w:val="00E36158"/>
    <w:rsid w:val="00E3690B"/>
    <w:rsid w:val="00E36FAD"/>
    <w:rsid w:val="00E36FD2"/>
    <w:rsid w:val="00E4038D"/>
    <w:rsid w:val="00E406A2"/>
    <w:rsid w:val="00E416BF"/>
    <w:rsid w:val="00E46651"/>
    <w:rsid w:val="00E467C8"/>
    <w:rsid w:val="00E47D58"/>
    <w:rsid w:val="00E503AD"/>
    <w:rsid w:val="00E50910"/>
    <w:rsid w:val="00E527BE"/>
    <w:rsid w:val="00E530FD"/>
    <w:rsid w:val="00E53E31"/>
    <w:rsid w:val="00E568A7"/>
    <w:rsid w:val="00E570EE"/>
    <w:rsid w:val="00E62317"/>
    <w:rsid w:val="00E67F92"/>
    <w:rsid w:val="00E730FA"/>
    <w:rsid w:val="00E73D66"/>
    <w:rsid w:val="00E7547C"/>
    <w:rsid w:val="00E80740"/>
    <w:rsid w:val="00E80D10"/>
    <w:rsid w:val="00E81FDA"/>
    <w:rsid w:val="00E86140"/>
    <w:rsid w:val="00E86955"/>
    <w:rsid w:val="00E90E38"/>
    <w:rsid w:val="00E91781"/>
    <w:rsid w:val="00E927FB"/>
    <w:rsid w:val="00E948F0"/>
    <w:rsid w:val="00E95207"/>
    <w:rsid w:val="00E96996"/>
    <w:rsid w:val="00E96F04"/>
    <w:rsid w:val="00E976DF"/>
    <w:rsid w:val="00E97DBB"/>
    <w:rsid w:val="00EA0797"/>
    <w:rsid w:val="00EA09B0"/>
    <w:rsid w:val="00EA215A"/>
    <w:rsid w:val="00EA25E1"/>
    <w:rsid w:val="00EA3CB3"/>
    <w:rsid w:val="00EA564A"/>
    <w:rsid w:val="00EA6491"/>
    <w:rsid w:val="00EA7319"/>
    <w:rsid w:val="00EA7D46"/>
    <w:rsid w:val="00EA7EB9"/>
    <w:rsid w:val="00EB065E"/>
    <w:rsid w:val="00EB1A1B"/>
    <w:rsid w:val="00EB223C"/>
    <w:rsid w:val="00EB3639"/>
    <w:rsid w:val="00EB3987"/>
    <w:rsid w:val="00EB6C7A"/>
    <w:rsid w:val="00EB6FB0"/>
    <w:rsid w:val="00EC0098"/>
    <w:rsid w:val="00EC0CCD"/>
    <w:rsid w:val="00EC6E7C"/>
    <w:rsid w:val="00EC79C7"/>
    <w:rsid w:val="00ED1838"/>
    <w:rsid w:val="00ED31AA"/>
    <w:rsid w:val="00ED320F"/>
    <w:rsid w:val="00ED408D"/>
    <w:rsid w:val="00ED4EA2"/>
    <w:rsid w:val="00ED7525"/>
    <w:rsid w:val="00ED7A6E"/>
    <w:rsid w:val="00EE2414"/>
    <w:rsid w:val="00EE2F48"/>
    <w:rsid w:val="00EE4066"/>
    <w:rsid w:val="00EE43A6"/>
    <w:rsid w:val="00EE5BD1"/>
    <w:rsid w:val="00EE623A"/>
    <w:rsid w:val="00EE7006"/>
    <w:rsid w:val="00EE741E"/>
    <w:rsid w:val="00EF0C5E"/>
    <w:rsid w:val="00EF0E59"/>
    <w:rsid w:val="00EF2435"/>
    <w:rsid w:val="00EF7B71"/>
    <w:rsid w:val="00F00953"/>
    <w:rsid w:val="00F01B97"/>
    <w:rsid w:val="00F01BF9"/>
    <w:rsid w:val="00F05572"/>
    <w:rsid w:val="00F062D1"/>
    <w:rsid w:val="00F0633C"/>
    <w:rsid w:val="00F07EE5"/>
    <w:rsid w:val="00F1028C"/>
    <w:rsid w:val="00F12F43"/>
    <w:rsid w:val="00F14829"/>
    <w:rsid w:val="00F241A7"/>
    <w:rsid w:val="00F27180"/>
    <w:rsid w:val="00F34F25"/>
    <w:rsid w:val="00F3503F"/>
    <w:rsid w:val="00F40F3E"/>
    <w:rsid w:val="00F415B9"/>
    <w:rsid w:val="00F428E5"/>
    <w:rsid w:val="00F43320"/>
    <w:rsid w:val="00F437F7"/>
    <w:rsid w:val="00F438A7"/>
    <w:rsid w:val="00F43CED"/>
    <w:rsid w:val="00F43DAE"/>
    <w:rsid w:val="00F44E6B"/>
    <w:rsid w:val="00F45D16"/>
    <w:rsid w:val="00F5156E"/>
    <w:rsid w:val="00F51C08"/>
    <w:rsid w:val="00F51EA6"/>
    <w:rsid w:val="00F528A8"/>
    <w:rsid w:val="00F5395E"/>
    <w:rsid w:val="00F5484A"/>
    <w:rsid w:val="00F55C0E"/>
    <w:rsid w:val="00F56CA1"/>
    <w:rsid w:val="00F574D0"/>
    <w:rsid w:val="00F6007E"/>
    <w:rsid w:val="00F613F4"/>
    <w:rsid w:val="00F653AD"/>
    <w:rsid w:val="00F66174"/>
    <w:rsid w:val="00F7116C"/>
    <w:rsid w:val="00F718B7"/>
    <w:rsid w:val="00F7228D"/>
    <w:rsid w:val="00F725D1"/>
    <w:rsid w:val="00F72731"/>
    <w:rsid w:val="00F739CD"/>
    <w:rsid w:val="00F74A21"/>
    <w:rsid w:val="00F7758B"/>
    <w:rsid w:val="00F80668"/>
    <w:rsid w:val="00F81F21"/>
    <w:rsid w:val="00F82F76"/>
    <w:rsid w:val="00F83DF4"/>
    <w:rsid w:val="00F85CC1"/>
    <w:rsid w:val="00F9209A"/>
    <w:rsid w:val="00F92141"/>
    <w:rsid w:val="00F92516"/>
    <w:rsid w:val="00F94622"/>
    <w:rsid w:val="00F96624"/>
    <w:rsid w:val="00FA0169"/>
    <w:rsid w:val="00FA0A5B"/>
    <w:rsid w:val="00FA0F24"/>
    <w:rsid w:val="00FA1179"/>
    <w:rsid w:val="00FA1547"/>
    <w:rsid w:val="00FA37BE"/>
    <w:rsid w:val="00FA59DA"/>
    <w:rsid w:val="00FA6D66"/>
    <w:rsid w:val="00FA711D"/>
    <w:rsid w:val="00FB1561"/>
    <w:rsid w:val="00FB29C7"/>
    <w:rsid w:val="00FB736C"/>
    <w:rsid w:val="00FB74FD"/>
    <w:rsid w:val="00FC12C3"/>
    <w:rsid w:val="00FC1E48"/>
    <w:rsid w:val="00FC24D2"/>
    <w:rsid w:val="00FC2FAD"/>
    <w:rsid w:val="00FC7BDE"/>
    <w:rsid w:val="00FD1CB3"/>
    <w:rsid w:val="00FD1DD8"/>
    <w:rsid w:val="00FD2C98"/>
    <w:rsid w:val="00FD3D6D"/>
    <w:rsid w:val="00FD3DFE"/>
    <w:rsid w:val="00FD603A"/>
    <w:rsid w:val="00FD7F30"/>
    <w:rsid w:val="00FE031C"/>
    <w:rsid w:val="00FE6D2A"/>
    <w:rsid w:val="00FF0260"/>
    <w:rsid w:val="00FF16B1"/>
    <w:rsid w:val="00FF239F"/>
    <w:rsid w:val="00FF24AA"/>
    <w:rsid w:val="00FF46D4"/>
    <w:rsid w:val="00FF51F3"/>
    <w:rsid w:val="00FF57F4"/>
    <w:rsid w:val="00FF68A9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79B66D"/>
  <w15:docId w15:val="{F89BFA8F-C2D6-4591-A957-9C7519D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47"/>
  </w:style>
  <w:style w:type="paragraph" w:styleId="Ttulo1">
    <w:name w:val="heading 1"/>
    <w:basedOn w:val="Normal"/>
    <w:next w:val="Normal"/>
    <w:qFormat/>
    <w:rsid w:val="00CB5EFA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CB5EFA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CB5EFA"/>
    <w:pPr>
      <w:keepNext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CB5EFA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5EFA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CB5EFA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CB5EFA"/>
    <w:pPr>
      <w:keepNext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B5EFA"/>
    <w:pPr>
      <w:keepNext/>
      <w:ind w:left="342" w:hanging="34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5E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B5E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B5EFA"/>
    <w:rPr>
      <w:sz w:val="20"/>
    </w:rPr>
  </w:style>
  <w:style w:type="paragraph" w:styleId="Textoindependiente">
    <w:name w:val="Body Text"/>
    <w:aliases w:val="RFQ Text,RFQ"/>
    <w:basedOn w:val="Normal"/>
    <w:rsid w:val="00CB5EFA"/>
    <w:pPr>
      <w:spacing w:after="120"/>
    </w:pPr>
    <w:rPr>
      <w:sz w:val="24"/>
    </w:rPr>
  </w:style>
  <w:style w:type="paragraph" w:styleId="Ttulo">
    <w:name w:val="Title"/>
    <w:basedOn w:val="Normal"/>
    <w:qFormat/>
    <w:rsid w:val="00CB5EFA"/>
    <w:pPr>
      <w:shd w:val="pct25" w:color="auto" w:fill="FFFFFF"/>
      <w:tabs>
        <w:tab w:val="left" w:pos="9540"/>
        <w:tab w:val="left" w:pos="9630"/>
      </w:tabs>
      <w:spacing w:before="120" w:after="120" w:line="480" w:lineRule="auto"/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CB5EFA"/>
  </w:style>
  <w:style w:type="paragraph" w:styleId="Listaconvietas2">
    <w:name w:val="List Bullet 2"/>
    <w:basedOn w:val="Normal"/>
    <w:autoRedefine/>
    <w:rsid w:val="00CB5EFA"/>
    <w:pPr>
      <w:numPr>
        <w:numId w:val="1"/>
      </w:numPr>
    </w:pPr>
  </w:style>
  <w:style w:type="table" w:styleId="Tablaconcuadrcula">
    <w:name w:val="Table Grid"/>
    <w:basedOn w:val="Tablanormal"/>
    <w:rsid w:val="000A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A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AE0A0E"/>
    <w:rPr>
      <w:color w:val="0000FF"/>
      <w:u w:val="single"/>
    </w:rPr>
  </w:style>
  <w:style w:type="character" w:styleId="Hipervnculovisitado">
    <w:name w:val="FollowedHyperlink"/>
    <w:basedOn w:val="Fuentedeprrafopredeter"/>
    <w:rsid w:val="00CB77EF"/>
    <w:rPr>
      <w:color w:val="800080"/>
      <w:u w:val="single"/>
    </w:rPr>
  </w:style>
  <w:style w:type="paragraph" w:styleId="Textodeglobo">
    <w:name w:val="Balloon Text"/>
    <w:basedOn w:val="Normal"/>
    <w:semiHidden/>
    <w:rsid w:val="00EA6491"/>
    <w:rPr>
      <w:rFonts w:ascii="Tahoma" w:hAnsi="Tahoma" w:cs="Tahoma"/>
      <w:sz w:val="16"/>
      <w:szCs w:val="16"/>
    </w:rPr>
  </w:style>
  <w:style w:type="paragraph" w:customStyle="1" w:styleId="ITCWPHeader">
    <w:name w:val="ITC WP Header"/>
    <w:basedOn w:val="Normal"/>
    <w:link w:val="ITCWPHeaderChar"/>
    <w:rsid w:val="00D51507"/>
    <w:rPr>
      <w:rFonts w:ascii="Arial" w:eastAsia="SimSun" w:hAnsi="Arial" w:cs="Arial"/>
      <w:caps/>
      <w:color w:val="808080"/>
      <w:spacing w:val="-2"/>
      <w:sz w:val="17"/>
      <w:szCs w:val="17"/>
    </w:rPr>
  </w:style>
  <w:style w:type="character" w:customStyle="1" w:styleId="ITCWPHeaderChar">
    <w:name w:val="ITC WP Header Char"/>
    <w:basedOn w:val="Fuentedeprrafopredeter"/>
    <w:link w:val="ITCWPHeader"/>
    <w:rsid w:val="00D51507"/>
    <w:rPr>
      <w:rFonts w:ascii="Arial" w:eastAsia="SimSun" w:hAnsi="Arial" w:cs="Arial"/>
      <w:caps/>
      <w:color w:val="808080"/>
      <w:spacing w:val="-2"/>
      <w:sz w:val="17"/>
      <w:szCs w:val="17"/>
      <w:lang w:val="en-US" w:eastAsia="en-US" w:bidi="ar-SA"/>
    </w:rPr>
  </w:style>
  <w:style w:type="paragraph" w:customStyle="1" w:styleId="ITCWPFooter1">
    <w:name w:val="ITC WP Footer 1"/>
    <w:basedOn w:val="Normal"/>
    <w:link w:val="ITCWPFooter1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b/>
      <w:color w:val="808080"/>
      <w:sz w:val="16"/>
      <w:szCs w:val="16"/>
    </w:rPr>
  </w:style>
  <w:style w:type="character" w:customStyle="1" w:styleId="ITCWPFooter1Char">
    <w:name w:val="ITC WP Footer 1 Char"/>
    <w:basedOn w:val="Fuentedeprrafopredeter"/>
    <w:link w:val="ITCWPFooter1"/>
    <w:rsid w:val="00D51507"/>
    <w:rPr>
      <w:rFonts w:ascii="Arial" w:eastAsia="SimSun" w:hAnsi="Arial" w:cs="Arial"/>
      <w:b/>
      <w:color w:val="808080"/>
      <w:sz w:val="16"/>
      <w:szCs w:val="16"/>
      <w:lang w:val="en-US" w:eastAsia="en-US" w:bidi="ar-SA"/>
    </w:rPr>
  </w:style>
  <w:style w:type="paragraph" w:customStyle="1" w:styleId="ITCWPFooter2">
    <w:name w:val="ITC WP Footer 2"/>
    <w:basedOn w:val="Normal"/>
    <w:link w:val="ITCWPFooter2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color w:val="808080"/>
      <w:sz w:val="16"/>
      <w:szCs w:val="16"/>
    </w:rPr>
  </w:style>
  <w:style w:type="character" w:customStyle="1" w:styleId="ITCWPFooter2Char">
    <w:name w:val="ITC WP Footer 2 Char"/>
    <w:basedOn w:val="Fuentedeprrafopredeter"/>
    <w:link w:val="ITCWPFooter2"/>
    <w:rsid w:val="00D51507"/>
    <w:rPr>
      <w:rFonts w:ascii="Arial" w:eastAsia="SimSun" w:hAnsi="Arial" w:cs="Arial"/>
      <w:color w:val="808080"/>
      <w:sz w:val="16"/>
      <w:szCs w:val="16"/>
      <w:lang w:val="en-US" w:eastAsia="en-US" w:bidi="ar-SA"/>
    </w:rPr>
  </w:style>
  <w:style w:type="character" w:customStyle="1" w:styleId="EmailStyle33">
    <w:name w:val="EmailStyle33"/>
    <w:basedOn w:val="Fuentedeprrafopredeter"/>
    <w:semiHidden/>
    <w:rsid w:val="00DA1E9B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Textosinformato">
    <w:name w:val="Plain Text"/>
    <w:basedOn w:val="Normal"/>
    <w:link w:val="TextosinformatoCar"/>
    <w:uiPriority w:val="99"/>
    <w:rsid w:val="00062ACF"/>
    <w:rPr>
      <w:rFonts w:ascii="Courier New" w:hAnsi="Courier New" w:cs="Courier New"/>
    </w:rPr>
  </w:style>
  <w:style w:type="paragraph" w:styleId="Descripcin">
    <w:name w:val="caption"/>
    <w:basedOn w:val="Normal"/>
    <w:next w:val="Normal"/>
    <w:qFormat/>
    <w:rsid w:val="00062ACF"/>
    <w:rPr>
      <w:b/>
      <w:bCs/>
    </w:rPr>
  </w:style>
  <w:style w:type="paragraph" w:styleId="Lista">
    <w:name w:val="List"/>
    <w:basedOn w:val="Normal"/>
    <w:uiPriority w:val="99"/>
    <w:unhideWhenUsed/>
    <w:rsid w:val="0033065A"/>
    <w:pPr>
      <w:ind w:left="360" w:hanging="360"/>
    </w:pPr>
    <w:rPr>
      <w:rFonts w:ascii="Calibri" w:eastAsia="Calibri" w:hAnsi="Calibri"/>
      <w:sz w:val="22"/>
      <w:szCs w:val="22"/>
    </w:rPr>
  </w:style>
  <w:style w:type="character" w:styleId="Textoennegrita">
    <w:name w:val="Strong"/>
    <w:qFormat/>
    <w:rsid w:val="00087832"/>
    <w:rPr>
      <w:b/>
      <w:bCs/>
    </w:rPr>
  </w:style>
  <w:style w:type="paragraph" w:customStyle="1" w:styleId="Default">
    <w:name w:val="Default"/>
    <w:rsid w:val="000878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E4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2F9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02334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hyperlink" Target="https://docs.google.com/document/d/1MNZrDdByv4A3lSbSX9JKDBq3vzD97UtgxVApWfZPhhg/edit%22%20%22heading=h.gjdgx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lpaats@adecoagro.com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yperlink" Target="https://docs.google.com/document/d/185XCEacGRcmIOKHyhqJdx0M-8DAWFTzfVhSBjYMiBRI/edit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yperlink" Target="mailto:pgallucci@adecoagro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yperlink" Target="mailto:pgallucci@adecoagro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yperlink" Target="mailto:pgallucci@adecoagro.com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pgallucci@adecoagro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yperlink" Target="mailto:lpaats@adecoagro.com" TargetMode="External"/><Relationship Id="rId27" Type="http://schemas.openxmlformats.org/officeDocument/2006/relationships/hyperlink" Target="https://docs.google.com/document/d/1Q3AaCVL1dgKYEBR5R2LFaTf-DR6f3cpdCYBwmgUz_ss/edit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t\My%20Documents\template-docs\final-templates\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38E1C0FBFB4FB77E64114A1C5A3C" ma:contentTypeVersion="1" ma:contentTypeDescription="Create a new document." ma:contentTypeScope="" ma:versionID="c7024ff354ba753d15db69ea58682639">
  <xsd:schema xmlns:xsd="http://www.w3.org/2001/XMLSchema" xmlns:xs="http://www.w3.org/2001/XMLSchema" xmlns:p="http://schemas.microsoft.com/office/2006/metadata/properties" xmlns:ns2="0538220f-796c-4544-9011-6b3376075532" targetNamespace="http://schemas.microsoft.com/office/2006/metadata/properties" ma:root="true" ma:fieldsID="abc0f6490b44d5049754094a91b0c171" ns2:_="">
    <xsd:import namespace="0538220f-796c-4544-9011-6b33760755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220f-796c-4544-9011-6b33760755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8220f-796c-4544-9011-6b3376075532">
      <UserInfo>
        <DisplayName>Narendra Sahoo</DisplayName>
        <AccountId>18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094F-A528-4E7A-A2A7-37047914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8220f-796c-4544-9011-6b33760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45F90E-42EC-4D0A-94AE-AFCA78ED4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EBD06-76A7-4B2C-AF2D-2DC504090ED3}">
  <ds:schemaRefs>
    <ds:schemaRef ds:uri="http://schemas.microsoft.com/office/2006/metadata/properties"/>
    <ds:schemaRef ds:uri="http://schemas.microsoft.com/office/infopath/2007/PartnerControls"/>
    <ds:schemaRef ds:uri="0538220f-796c-4544-9011-6b3376075532"/>
  </ds:schemaRefs>
</ds:datastoreItem>
</file>

<file path=customXml/itemProps4.xml><?xml version="1.0" encoding="utf-8"?>
<ds:datastoreItem xmlns:ds="http://schemas.openxmlformats.org/officeDocument/2006/customXml" ds:itemID="{B2A0D485-98E1-4C76-9FB8-D97E56DE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</Template>
  <TotalTime>59</TotalTime>
  <Pages>1</Pages>
  <Words>548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ISS CMR</dc:subject>
  <dc:creator>Rocio V. Ortiz</dc:creator>
  <cp:lastModifiedBy>Viviana Naveira</cp:lastModifiedBy>
  <cp:revision>5</cp:revision>
  <cp:lastPrinted>2011-09-07T19:00:00Z</cp:lastPrinted>
  <dcterms:created xsi:type="dcterms:W3CDTF">2020-01-13T19:41:00Z</dcterms:created>
  <dcterms:modified xsi:type="dcterms:W3CDTF">2020-01-13T20:40:00Z</dcterms:modified>
  <cp:category>Mitsui Foods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0x010100AD7A38E1C0FBFB4FB77E64114A1C5A3C</vt:lpwstr>
  </property>
</Properties>
</file>